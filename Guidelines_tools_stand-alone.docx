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B8EB34" w14:textId="77777777" w:rsidR="00BF4B27" w:rsidRPr="00DA3EB4" w:rsidRDefault="00BF4B27" w:rsidP="00F0427E"/>
    <w:p w14:paraId="7223DECA" w14:textId="77777777" w:rsidR="00BF4B27" w:rsidRPr="00DA3EB4" w:rsidRDefault="00BF4B27" w:rsidP="00F0427E"/>
    <w:p w14:paraId="6526CE5C" w14:textId="465D1A60" w:rsidR="00E16A8B" w:rsidRPr="00DA3EB4" w:rsidRDefault="00C2117C" w:rsidP="003C7FF6">
      <w:pPr>
        <w:jc w:val="center"/>
        <w:rPr>
          <w:b/>
          <w:sz w:val="36"/>
          <w:szCs w:val="36"/>
        </w:rPr>
      </w:pPr>
      <w:r w:rsidRPr="00DA3EB4">
        <w:rPr>
          <w:b/>
          <w:sz w:val="36"/>
          <w:szCs w:val="36"/>
        </w:rPr>
        <w:t xml:space="preserve">Guidelines on the </w:t>
      </w:r>
      <w:r w:rsidR="00AD4362">
        <w:rPr>
          <w:b/>
          <w:sz w:val="36"/>
          <w:szCs w:val="36"/>
        </w:rPr>
        <w:t xml:space="preserve">Sediment </w:t>
      </w:r>
      <w:r w:rsidR="00AD4362" w:rsidRPr="00DA3EB4">
        <w:rPr>
          <w:b/>
          <w:sz w:val="36"/>
          <w:szCs w:val="36"/>
        </w:rPr>
        <w:t xml:space="preserve">Connectivity </w:t>
      </w:r>
      <w:r w:rsidR="00DA3EB4" w:rsidRPr="00DA3EB4">
        <w:rPr>
          <w:b/>
          <w:sz w:val="36"/>
          <w:szCs w:val="36"/>
        </w:rPr>
        <w:t>stand-alone application</w:t>
      </w:r>
      <w:r w:rsidR="005F379A">
        <w:rPr>
          <w:b/>
          <w:sz w:val="36"/>
          <w:szCs w:val="36"/>
        </w:rPr>
        <w:t xml:space="preserve"> </w:t>
      </w:r>
      <w:r w:rsidR="005F379A" w:rsidRPr="005F379A">
        <w:rPr>
          <w:b/>
          <w:i/>
          <w:sz w:val="36"/>
          <w:szCs w:val="36"/>
        </w:rPr>
        <w:t>SedInConnect</w:t>
      </w:r>
    </w:p>
    <w:p w14:paraId="1CC79DAE" w14:textId="77777777" w:rsidR="00DA3EB4" w:rsidRPr="00DA3EB4" w:rsidRDefault="00DA3EB4" w:rsidP="003C7FF6">
      <w:pPr>
        <w:jc w:val="center"/>
        <w:rPr>
          <w:b/>
          <w:sz w:val="36"/>
          <w:szCs w:val="36"/>
        </w:rPr>
      </w:pPr>
    </w:p>
    <w:p w14:paraId="30F8D229" w14:textId="77777777" w:rsidR="00DA3EB4" w:rsidRPr="00DA3EB4" w:rsidRDefault="00DA3EB4" w:rsidP="003C7FF6">
      <w:pPr>
        <w:jc w:val="center"/>
        <w:rPr>
          <w:b/>
          <w:sz w:val="36"/>
          <w:szCs w:val="36"/>
        </w:rPr>
      </w:pPr>
    </w:p>
    <w:p w14:paraId="54A34057" w14:textId="2DD092F1" w:rsidR="00DA3EB4" w:rsidRDefault="00D116E0" w:rsidP="003C7FF6">
      <w:pPr>
        <w:jc w:val="center"/>
        <w:rPr>
          <w:b/>
          <w:sz w:val="36"/>
          <w:szCs w:val="36"/>
          <w:lang w:val="it-IT"/>
        </w:rPr>
      </w:pPr>
      <w:r w:rsidRPr="008C6324">
        <w:rPr>
          <w:b/>
          <w:sz w:val="36"/>
          <w:szCs w:val="36"/>
          <w:lang w:val="it-IT"/>
        </w:rPr>
        <w:t xml:space="preserve">Release: </w:t>
      </w:r>
      <w:r w:rsidR="00F77609">
        <w:rPr>
          <w:b/>
          <w:sz w:val="36"/>
          <w:szCs w:val="36"/>
          <w:lang w:val="it-IT"/>
        </w:rPr>
        <w:t>2.0</w:t>
      </w:r>
    </w:p>
    <w:p w14:paraId="1B39E4E2" w14:textId="26B830ED" w:rsidR="008253E2" w:rsidRPr="008253E2" w:rsidRDefault="008253E2" w:rsidP="003C7FF6">
      <w:pPr>
        <w:jc w:val="center"/>
        <w:rPr>
          <w:sz w:val="28"/>
          <w:szCs w:val="36"/>
          <w:lang w:val="it-IT"/>
        </w:rPr>
      </w:pPr>
      <w:r w:rsidRPr="008253E2">
        <w:rPr>
          <w:sz w:val="28"/>
          <w:szCs w:val="36"/>
          <w:lang w:val="it-IT"/>
        </w:rPr>
        <w:t>(and 2.1)</w:t>
      </w:r>
    </w:p>
    <w:p w14:paraId="15E83475" w14:textId="77777777" w:rsidR="008D0983" w:rsidRPr="00022AEC" w:rsidRDefault="008D0983" w:rsidP="008D554F">
      <w:pPr>
        <w:jc w:val="center"/>
        <w:rPr>
          <w:b/>
          <w:sz w:val="36"/>
          <w:szCs w:val="36"/>
          <w:lang w:val="it-IT"/>
        </w:rPr>
      </w:pPr>
    </w:p>
    <w:p w14:paraId="083120BC" w14:textId="77777777" w:rsidR="00DA3EB4" w:rsidRPr="00022AEC" w:rsidRDefault="00DA3EB4" w:rsidP="008D554F">
      <w:pPr>
        <w:jc w:val="center"/>
        <w:rPr>
          <w:b/>
          <w:sz w:val="36"/>
          <w:szCs w:val="36"/>
          <w:lang w:val="it-IT"/>
        </w:rPr>
      </w:pPr>
    </w:p>
    <w:p w14:paraId="5FC17090" w14:textId="77777777" w:rsidR="003C7FF6" w:rsidRPr="000E2CBF" w:rsidRDefault="003C7FF6" w:rsidP="008D554F">
      <w:pPr>
        <w:jc w:val="center"/>
        <w:rPr>
          <w:b/>
          <w:sz w:val="32"/>
          <w:szCs w:val="36"/>
          <w:lang w:val="it-IT"/>
        </w:rPr>
      </w:pPr>
      <w:r w:rsidRPr="000E2CBF">
        <w:rPr>
          <w:b/>
          <w:sz w:val="32"/>
          <w:szCs w:val="36"/>
          <w:lang w:val="it-IT"/>
        </w:rPr>
        <w:t>Marco Cavalli, Stefano Crema</w:t>
      </w:r>
      <w:r w:rsidR="000E2CBF" w:rsidRPr="000E2CBF">
        <w:rPr>
          <w:b/>
          <w:sz w:val="32"/>
          <w:szCs w:val="36"/>
          <w:lang w:val="it-IT"/>
        </w:rPr>
        <w:t>, Lorenzo Marchi</w:t>
      </w:r>
    </w:p>
    <w:p w14:paraId="1B081ADB" w14:textId="77777777" w:rsidR="008D0983" w:rsidRPr="00022AEC" w:rsidRDefault="008D0983" w:rsidP="008D554F">
      <w:pPr>
        <w:jc w:val="center"/>
        <w:rPr>
          <w:b/>
          <w:sz w:val="36"/>
          <w:szCs w:val="36"/>
          <w:lang w:val="it-IT"/>
        </w:rPr>
      </w:pPr>
      <w:r w:rsidRPr="000E2CBF">
        <w:rPr>
          <w:b/>
          <w:sz w:val="32"/>
          <w:szCs w:val="36"/>
          <w:lang w:val="it-IT"/>
        </w:rPr>
        <w:t xml:space="preserve">CNR-IRPI Padova </w:t>
      </w:r>
      <w:r w:rsidR="000E2CBF">
        <w:rPr>
          <w:b/>
          <w:sz w:val="32"/>
          <w:szCs w:val="36"/>
          <w:lang w:val="it-IT"/>
        </w:rPr>
        <w:t>(PP4)</w:t>
      </w:r>
    </w:p>
    <w:p w14:paraId="20FB1588" w14:textId="77777777" w:rsidR="00C20EA0" w:rsidRPr="00022AEC" w:rsidRDefault="00C20EA0" w:rsidP="00F0427E">
      <w:pPr>
        <w:rPr>
          <w:lang w:val="it-IT"/>
        </w:rPr>
      </w:pPr>
    </w:p>
    <w:p w14:paraId="5B75D14E" w14:textId="77777777" w:rsidR="00C20EA0" w:rsidRPr="00022AEC" w:rsidRDefault="00C20EA0" w:rsidP="00F0427E">
      <w:pPr>
        <w:rPr>
          <w:lang w:val="it-IT"/>
        </w:rPr>
      </w:pPr>
    </w:p>
    <w:p w14:paraId="51EB8170" w14:textId="77777777" w:rsidR="00B812F5" w:rsidRPr="00022AEC" w:rsidRDefault="00B812F5" w:rsidP="00EC4E65">
      <w:pPr>
        <w:pStyle w:val="BerichtTitel"/>
        <w:ind w:right="-12"/>
        <w:rPr>
          <w:b w:val="0"/>
          <w:sz w:val="22"/>
          <w:szCs w:val="22"/>
          <w:lang w:val="it-IT"/>
        </w:rPr>
      </w:pPr>
    </w:p>
    <w:p w14:paraId="52D1994D" w14:textId="77777777" w:rsidR="00B812F5" w:rsidRPr="00022AEC" w:rsidRDefault="00B812F5" w:rsidP="00EC4E65">
      <w:pPr>
        <w:pStyle w:val="BerichtTitel"/>
        <w:ind w:right="-12"/>
        <w:rPr>
          <w:b w:val="0"/>
          <w:sz w:val="22"/>
          <w:szCs w:val="22"/>
          <w:lang w:val="it-IT"/>
        </w:rPr>
      </w:pPr>
    </w:p>
    <w:p w14:paraId="4DF3033A" w14:textId="56D9B3F8" w:rsidR="00B812F5" w:rsidRPr="000E2CBF" w:rsidRDefault="00E339D9" w:rsidP="00312D55">
      <w:pPr>
        <w:pStyle w:val="BerichtTitel"/>
        <w:ind w:right="-12"/>
        <w:jc w:val="center"/>
        <w:rPr>
          <w:lang w:val="it-IT"/>
        </w:rPr>
        <w:sectPr w:rsidR="00B812F5" w:rsidRPr="000E2CBF" w:rsidSect="00782435">
          <w:headerReference w:type="default" r:id="rId8"/>
          <w:footerReference w:type="default" r:id="rId9"/>
          <w:headerReference w:type="first" r:id="rId10"/>
          <w:footerReference w:type="first" r:id="rId11"/>
          <w:pgSz w:w="11906" w:h="16838" w:code="9"/>
          <w:pgMar w:top="1438" w:right="1286" w:bottom="1134" w:left="1418" w:header="624" w:footer="659" w:gutter="0"/>
          <w:pgNumType w:start="1"/>
          <w:cols w:space="708"/>
          <w:titlePg/>
          <w:docGrid w:linePitch="360"/>
        </w:sectPr>
      </w:pPr>
      <w:r>
        <w:rPr>
          <w:lang w:val="it-IT"/>
        </w:rPr>
        <w:t>November</w:t>
      </w:r>
      <w:r w:rsidR="00CB0ADE" w:rsidRPr="000E2CBF">
        <w:rPr>
          <w:lang w:val="it-IT"/>
        </w:rPr>
        <w:t xml:space="preserve"> 2014</w:t>
      </w:r>
    </w:p>
    <w:p w14:paraId="7ECFA341" w14:textId="77777777" w:rsidR="00EE6E83" w:rsidRPr="000E2CBF" w:rsidRDefault="00367041" w:rsidP="00942B1F">
      <w:pPr>
        <w:pStyle w:val="Titolo"/>
        <w:rPr>
          <w:rStyle w:val="Enfasigrassetto"/>
          <w:lang w:val="it-IT"/>
        </w:rPr>
      </w:pPr>
      <w:bookmarkStart w:id="0" w:name="_Toc384886693"/>
      <w:r w:rsidRPr="000E2CBF">
        <w:rPr>
          <w:bCs/>
          <w:lang w:val="it-IT"/>
        </w:rPr>
        <w:lastRenderedPageBreak/>
        <w:t>Index</w:t>
      </w:r>
    </w:p>
    <w:p w14:paraId="0D29C81E" w14:textId="77777777" w:rsidR="00571D30" w:rsidRDefault="00EE6E83">
      <w:pPr>
        <w:pStyle w:val="Sommario1"/>
        <w:rPr>
          <w:rFonts w:asciiTheme="minorHAnsi" w:eastAsiaTheme="minorEastAsia" w:hAnsiTheme="minorHAnsi" w:cstheme="minorBidi"/>
          <w:b w:val="0"/>
          <w:bCs w:val="0"/>
          <w:iCs w:val="0"/>
          <w:noProof/>
          <w:sz w:val="22"/>
          <w:szCs w:val="22"/>
          <w:lang w:val="it-IT" w:eastAsia="it-IT"/>
        </w:rPr>
      </w:pPr>
      <w:r w:rsidRPr="00DA3EB4">
        <w:fldChar w:fldCharType="begin"/>
      </w:r>
      <w:r w:rsidRPr="00DA3EB4">
        <w:instrText xml:space="preserve"> TOC \o "1-3" \h \z \u </w:instrText>
      </w:r>
      <w:r w:rsidRPr="00DA3EB4">
        <w:fldChar w:fldCharType="separate"/>
      </w:r>
      <w:hyperlink w:anchor="_Toc398633083" w:history="1">
        <w:r w:rsidR="00571D30" w:rsidRPr="00C04002">
          <w:rPr>
            <w:rStyle w:val="Collegamentoipertestuale"/>
            <w:noProof/>
          </w:rPr>
          <w:t>1</w:t>
        </w:r>
        <w:r w:rsidR="00571D30">
          <w:rPr>
            <w:rFonts w:asciiTheme="minorHAnsi" w:eastAsiaTheme="minorEastAsia" w:hAnsiTheme="minorHAnsi" w:cstheme="minorBidi"/>
            <w:b w:val="0"/>
            <w:bCs w:val="0"/>
            <w:iCs w:val="0"/>
            <w:noProof/>
            <w:sz w:val="22"/>
            <w:szCs w:val="22"/>
            <w:lang w:val="it-IT" w:eastAsia="it-IT"/>
          </w:rPr>
          <w:tab/>
        </w:r>
        <w:r w:rsidR="00571D30" w:rsidRPr="00C04002">
          <w:rPr>
            <w:rStyle w:val="Collegamentoipertestuale"/>
            <w:noProof/>
          </w:rPr>
          <w:t>Introduction</w:t>
        </w:r>
        <w:r w:rsidR="00571D30">
          <w:rPr>
            <w:noProof/>
            <w:webHidden/>
          </w:rPr>
          <w:tab/>
        </w:r>
        <w:r w:rsidR="00571D30">
          <w:rPr>
            <w:noProof/>
            <w:webHidden/>
          </w:rPr>
          <w:fldChar w:fldCharType="begin"/>
        </w:r>
        <w:r w:rsidR="00571D30">
          <w:rPr>
            <w:noProof/>
            <w:webHidden/>
          </w:rPr>
          <w:instrText xml:space="preserve"> PAGEREF _Toc398633083 \h </w:instrText>
        </w:r>
        <w:r w:rsidR="00571D30">
          <w:rPr>
            <w:noProof/>
            <w:webHidden/>
          </w:rPr>
        </w:r>
        <w:r w:rsidR="00571D30">
          <w:rPr>
            <w:noProof/>
            <w:webHidden/>
          </w:rPr>
          <w:fldChar w:fldCharType="separate"/>
        </w:r>
        <w:r w:rsidR="00571D30">
          <w:rPr>
            <w:noProof/>
            <w:webHidden/>
          </w:rPr>
          <w:t>3</w:t>
        </w:r>
        <w:r w:rsidR="00571D30">
          <w:rPr>
            <w:noProof/>
            <w:webHidden/>
          </w:rPr>
          <w:fldChar w:fldCharType="end"/>
        </w:r>
      </w:hyperlink>
    </w:p>
    <w:p w14:paraId="16EED030" w14:textId="77777777" w:rsidR="00571D30" w:rsidRDefault="00354CE1">
      <w:pPr>
        <w:pStyle w:val="Sommario1"/>
        <w:rPr>
          <w:rFonts w:asciiTheme="minorHAnsi" w:eastAsiaTheme="minorEastAsia" w:hAnsiTheme="minorHAnsi" w:cstheme="minorBidi"/>
          <w:b w:val="0"/>
          <w:bCs w:val="0"/>
          <w:iCs w:val="0"/>
          <w:noProof/>
          <w:sz w:val="22"/>
          <w:szCs w:val="22"/>
          <w:lang w:val="it-IT" w:eastAsia="it-IT"/>
        </w:rPr>
      </w:pPr>
      <w:hyperlink w:anchor="_Toc398633084" w:history="1">
        <w:r w:rsidR="00571D30" w:rsidRPr="00C04002">
          <w:rPr>
            <w:rStyle w:val="Collegamentoipertestuale"/>
            <w:noProof/>
          </w:rPr>
          <w:t>2</w:t>
        </w:r>
        <w:r w:rsidR="00571D30">
          <w:rPr>
            <w:rFonts w:asciiTheme="minorHAnsi" w:eastAsiaTheme="minorEastAsia" w:hAnsiTheme="minorHAnsi" w:cstheme="minorBidi"/>
            <w:b w:val="0"/>
            <w:bCs w:val="0"/>
            <w:iCs w:val="0"/>
            <w:noProof/>
            <w:sz w:val="22"/>
            <w:szCs w:val="22"/>
            <w:lang w:val="it-IT" w:eastAsia="it-IT"/>
          </w:rPr>
          <w:tab/>
        </w:r>
        <w:r w:rsidR="00571D30" w:rsidRPr="00C04002">
          <w:rPr>
            <w:rStyle w:val="Collegamentoipertestuale"/>
            <w:noProof/>
          </w:rPr>
          <w:t>Background theory</w:t>
        </w:r>
        <w:r w:rsidR="00571D30">
          <w:rPr>
            <w:noProof/>
            <w:webHidden/>
          </w:rPr>
          <w:tab/>
        </w:r>
        <w:r w:rsidR="00571D30">
          <w:rPr>
            <w:noProof/>
            <w:webHidden/>
          </w:rPr>
          <w:fldChar w:fldCharType="begin"/>
        </w:r>
        <w:r w:rsidR="00571D30">
          <w:rPr>
            <w:noProof/>
            <w:webHidden/>
          </w:rPr>
          <w:instrText xml:space="preserve"> PAGEREF _Toc398633084 \h </w:instrText>
        </w:r>
        <w:r w:rsidR="00571D30">
          <w:rPr>
            <w:noProof/>
            <w:webHidden/>
          </w:rPr>
        </w:r>
        <w:r w:rsidR="00571D30">
          <w:rPr>
            <w:noProof/>
            <w:webHidden/>
          </w:rPr>
          <w:fldChar w:fldCharType="separate"/>
        </w:r>
        <w:r w:rsidR="00571D30">
          <w:rPr>
            <w:noProof/>
            <w:webHidden/>
          </w:rPr>
          <w:t>4</w:t>
        </w:r>
        <w:r w:rsidR="00571D30">
          <w:rPr>
            <w:noProof/>
            <w:webHidden/>
          </w:rPr>
          <w:fldChar w:fldCharType="end"/>
        </w:r>
      </w:hyperlink>
    </w:p>
    <w:p w14:paraId="62B57822" w14:textId="77777777" w:rsidR="00571D30" w:rsidRDefault="00354CE1">
      <w:pPr>
        <w:pStyle w:val="Sommario2"/>
        <w:rPr>
          <w:rFonts w:asciiTheme="minorHAnsi" w:eastAsiaTheme="minorEastAsia" w:hAnsiTheme="minorHAnsi" w:cstheme="minorBidi"/>
          <w:bCs w:val="0"/>
          <w:noProof/>
          <w:sz w:val="22"/>
          <w:lang w:val="it-IT" w:eastAsia="it-IT"/>
        </w:rPr>
      </w:pPr>
      <w:hyperlink w:anchor="_Toc398633085" w:history="1">
        <w:r w:rsidR="00571D30" w:rsidRPr="00C04002">
          <w:rPr>
            <w:rStyle w:val="Collegamentoipertestuale"/>
            <w:noProof/>
          </w:rPr>
          <w:t>2.1</w:t>
        </w:r>
        <w:r w:rsidR="00571D30">
          <w:rPr>
            <w:rFonts w:asciiTheme="minorHAnsi" w:eastAsiaTheme="minorEastAsia" w:hAnsiTheme="minorHAnsi" w:cstheme="minorBidi"/>
            <w:bCs w:val="0"/>
            <w:noProof/>
            <w:sz w:val="22"/>
            <w:lang w:val="it-IT" w:eastAsia="it-IT"/>
          </w:rPr>
          <w:tab/>
        </w:r>
        <w:r w:rsidR="00571D30" w:rsidRPr="00C04002">
          <w:rPr>
            <w:rStyle w:val="Collegamentoipertestuale"/>
            <w:noProof/>
          </w:rPr>
          <w:t>Index of sediment connectivity</w:t>
        </w:r>
        <w:r w:rsidR="00571D30">
          <w:rPr>
            <w:noProof/>
            <w:webHidden/>
          </w:rPr>
          <w:tab/>
        </w:r>
        <w:r w:rsidR="00571D30">
          <w:rPr>
            <w:noProof/>
            <w:webHidden/>
          </w:rPr>
          <w:fldChar w:fldCharType="begin"/>
        </w:r>
        <w:r w:rsidR="00571D30">
          <w:rPr>
            <w:noProof/>
            <w:webHidden/>
          </w:rPr>
          <w:instrText xml:space="preserve"> PAGEREF _Toc398633085 \h </w:instrText>
        </w:r>
        <w:r w:rsidR="00571D30">
          <w:rPr>
            <w:noProof/>
            <w:webHidden/>
          </w:rPr>
        </w:r>
        <w:r w:rsidR="00571D30">
          <w:rPr>
            <w:noProof/>
            <w:webHidden/>
          </w:rPr>
          <w:fldChar w:fldCharType="separate"/>
        </w:r>
        <w:r w:rsidR="00571D30">
          <w:rPr>
            <w:noProof/>
            <w:webHidden/>
          </w:rPr>
          <w:t>5</w:t>
        </w:r>
        <w:r w:rsidR="00571D30">
          <w:rPr>
            <w:noProof/>
            <w:webHidden/>
          </w:rPr>
          <w:fldChar w:fldCharType="end"/>
        </w:r>
      </w:hyperlink>
    </w:p>
    <w:p w14:paraId="66CEA11E" w14:textId="77777777" w:rsidR="00571D30" w:rsidRDefault="00354CE1">
      <w:pPr>
        <w:pStyle w:val="Sommario2"/>
        <w:rPr>
          <w:rFonts w:asciiTheme="minorHAnsi" w:eastAsiaTheme="minorEastAsia" w:hAnsiTheme="minorHAnsi" w:cstheme="minorBidi"/>
          <w:bCs w:val="0"/>
          <w:noProof/>
          <w:sz w:val="22"/>
          <w:lang w:val="it-IT" w:eastAsia="it-IT"/>
        </w:rPr>
      </w:pPr>
      <w:hyperlink w:anchor="_Toc398633086" w:history="1">
        <w:r w:rsidR="00571D30" w:rsidRPr="00C04002">
          <w:rPr>
            <w:rStyle w:val="Collegamentoipertestuale"/>
            <w:noProof/>
          </w:rPr>
          <w:t>2.2</w:t>
        </w:r>
        <w:r w:rsidR="00571D30">
          <w:rPr>
            <w:rFonts w:asciiTheme="minorHAnsi" w:eastAsiaTheme="minorEastAsia" w:hAnsiTheme="minorHAnsi" w:cstheme="minorBidi"/>
            <w:bCs w:val="0"/>
            <w:noProof/>
            <w:sz w:val="22"/>
            <w:lang w:val="it-IT" w:eastAsia="it-IT"/>
          </w:rPr>
          <w:tab/>
        </w:r>
        <w:r w:rsidR="00571D30" w:rsidRPr="00C04002">
          <w:rPr>
            <w:rStyle w:val="Collegamentoipertestuale"/>
            <w:noProof/>
          </w:rPr>
          <w:t>Refinement of the index of sediment connectivity implemented in the tools</w:t>
        </w:r>
        <w:r w:rsidR="00571D30">
          <w:rPr>
            <w:noProof/>
            <w:webHidden/>
          </w:rPr>
          <w:tab/>
        </w:r>
        <w:r w:rsidR="00571D30">
          <w:rPr>
            <w:noProof/>
            <w:webHidden/>
          </w:rPr>
          <w:fldChar w:fldCharType="begin"/>
        </w:r>
        <w:r w:rsidR="00571D30">
          <w:rPr>
            <w:noProof/>
            <w:webHidden/>
          </w:rPr>
          <w:instrText xml:space="preserve"> PAGEREF _Toc398633086 \h </w:instrText>
        </w:r>
        <w:r w:rsidR="00571D30">
          <w:rPr>
            <w:noProof/>
            <w:webHidden/>
          </w:rPr>
        </w:r>
        <w:r w:rsidR="00571D30">
          <w:rPr>
            <w:noProof/>
            <w:webHidden/>
          </w:rPr>
          <w:fldChar w:fldCharType="separate"/>
        </w:r>
        <w:r w:rsidR="00571D30">
          <w:rPr>
            <w:noProof/>
            <w:webHidden/>
          </w:rPr>
          <w:t>6</w:t>
        </w:r>
        <w:r w:rsidR="00571D30">
          <w:rPr>
            <w:noProof/>
            <w:webHidden/>
          </w:rPr>
          <w:fldChar w:fldCharType="end"/>
        </w:r>
      </w:hyperlink>
      <w:bookmarkStart w:id="1" w:name="_GoBack"/>
      <w:bookmarkEnd w:id="1"/>
    </w:p>
    <w:p w14:paraId="2007E3E7" w14:textId="77777777" w:rsidR="00571D30" w:rsidRDefault="00354CE1">
      <w:pPr>
        <w:pStyle w:val="Sommario3"/>
        <w:rPr>
          <w:rFonts w:asciiTheme="minorHAnsi" w:eastAsiaTheme="minorEastAsia" w:hAnsiTheme="minorHAnsi" w:cstheme="minorBidi"/>
          <w:noProof/>
          <w:sz w:val="22"/>
          <w:szCs w:val="22"/>
          <w:lang w:val="it-IT" w:eastAsia="it-IT"/>
        </w:rPr>
      </w:pPr>
      <w:hyperlink w:anchor="_Toc398633087" w:history="1">
        <w:r w:rsidR="00571D30" w:rsidRPr="00C04002">
          <w:rPr>
            <w:rStyle w:val="Collegamentoipertestuale"/>
            <w:noProof/>
          </w:rPr>
          <w:t>2.2.1</w:t>
        </w:r>
        <w:r w:rsidR="00571D30">
          <w:rPr>
            <w:rFonts w:asciiTheme="minorHAnsi" w:eastAsiaTheme="minorEastAsia" w:hAnsiTheme="minorHAnsi" w:cstheme="minorBidi"/>
            <w:noProof/>
            <w:sz w:val="22"/>
            <w:szCs w:val="22"/>
            <w:lang w:val="it-IT" w:eastAsia="it-IT"/>
          </w:rPr>
          <w:tab/>
        </w:r>
        <w:r w:rsidR="00571D30" w:rsidRPr="00C04002">
          <w:rPr>
            <w:rStyle w:val="Collegamentoipertestuale"/>
            <w:noProof/>
          </w:rPr>
          <w:t>Slope</w:t>
        </w:r>
        <w:r w:rsidR="00571D30">
          <w:rPr>
            <w:noProof/>
            <w:webHidden/>
          </w:rPr>
          <w:tab/>
        </w:r>
        <w:r w:rsidR="00571D30">
          <w:rPr>
            <w:noProof/>
            <w:webHidden/>
          </w:rPr>
          <w:fldChar w:fldCharType="begin"/>
        </w:r>
        <w:r w:rsidR="00571D30">
          <w:rPr>
            <w:noProof/>
            <w:webHidden/>
          </w:rPr>
          <w:instrText xml:space="preserve"> PAGEREF _Toc398633087 \h </w:instrText>
        </w:r>
        <w:r w:rsidR="00571D30">
          <w:rPr>
            <w:noProof/>
            <w:webHidden/>
          </w:rPr>
        </w:r>
        <w:r w:rsidR="00571D30">
          <w:rPr>
            <w:noProof/>
            <w:webHidden/>
          </w:rPr>
          <w:fldChar w:fldCharType="separate"/>
        </w:r>
        <w:r w:rsidR="00571D30">
          <w:rPr>
            <w:noProof/>
            <w:webHidden/>
          </w:rPr>
          <w:t>6</w:t>
        </w:r>
        <w:r w:rsidR="00571D30">
          <w:rPr>
            <w:noProof/>
            <w:webHidden/>
          </w:rPr>
          <w:fldChar w:fldCharType="end"/>
        </w:r>
      </w:hyperlink>
    </w:p>
    <w:p w14:paraId="69BECCE3" w14:textId="77777777" w:rsidR="00571D30" w:rsidRDefault="00354CE1">
      <w:pPr>
        <w:pStyle w:val="Sommario3"/>
        <w:rPr>
          <w:rFonts w:asciiTheme="minorHAnsi" w:eastAsiaTheme="minorEastAsia" w:hAnsiTheme="minorHAnsi" w:cstheme="minorBidi"/>
          <w:noProof/>
          <w:sz w:val="22"/>
          <w:szCs w:val="22"/>
          <w:lang w:val="it-IT" w:eastAsia="it-IT"/>
        </w:rPr>
      </w:pPr>
      <w:hyperlink w:anchor="_Toc398633088" w:history="1">
        <w:r w:rsidR="00571D30" w:rsidRPr="00C04002">
          <w:rPr>
            <w:rStyle w:val="Collegamentoipertestuale"/>
            <w:noProof/>
          </w:rPr>
          <w:t>2.2.2</w:t>
        </w:r>
        <w:r w:rsidR="00571D30">
          <w:rPr>
            <w:rFonts w:asciiTheme="minorHAnsi" w:eastAsiaTheme="minorEastAsia" w:hAnsiTheme="minorHAnsi" w:cstheme="minorBidi"/>
            <w:noProof/>
            <w:sz w:val="22"/>
            <w:szCs w:val="22"/>
            <w:lang w:val="it-IT" w:eastAsia="it-IT"/>
          </w:rPr>
          <w:tab/>
        </w:r>
        <w:r w:rsidR="00571D30" w:rsidRPr="00C04002">
          <w:rPr>
            <w:rStyle w:val="Collegamentoipertestuale"/>
            <w:noProof/>
          </w:rPr>
          <w:t>Contributing area</w:t>
        </w:r>
        <w:r w:rsidR="00571D30">
          <w:rPr>
            <w:noProof/>
            <w:webHidden/>
          </w:rPr>
          <w:tab/>
        </w:r>
        <w:r w:rsidR="00571D30">
          <w:rPr>
            <w:noProof/>
            <w:webHidden/>
          </w:rPr>
          <w:fldChar w:fldCharType="begin"/>
        </w:r>
        <w:r w:rsidR="00571D30">
          <w:rPr>
            <w:noProof/>
            <w:webHidden/>
          </w:rPr>
          <w:instrText xml:space="preserve"> PAGEREF _Toc398633088 \h </w:instrText>
        </w:r>
        <w:r w:rsidR="00571D30">
          <w:rPr>
            <w:noProof/>
            <w:webHidden/>
          </w:rPr>
        </w:r>
        <w:r w:rsidR="00571D30">
          <w:rPr>
            <w:noProof/>
            <w:webHidden/>
          </w:rPr>
          <w:fldChar w:fldCharType="separate"/>
        </w:r>
        <w:r w:rsidR="00571D30">
          <w:rPr>
            <w:noProof/>
            <w:webHidden/>
          </w:rPr>
          <w:t>7</w:t>
        </w:r>
        <w:r w:rsidR="00571D30">
          <w:rPr>
            <w:noProof/>
            <w:webHidden/>
          </w:rPr>
          <w:fldChar w:fldCharType="end"/>
        </w:r>
      </w:hyperlink>
    </w:p>
    <w:p w14:paraId="57C7149A" w14:textId="77777777" w:rsidR="00571D30" w:rsidRDefault="00354CE1">
      <w:pPr>
        <w:pStyle w:val="Sommario3"/>
        <w:rPr>
          <w:rFonts w:asciiTheme="minorHAnsi" w:eastAsiaTheme="minorEastAsia" w:hAnsiTheme="minorHAnsi" w:cstheme="minorBidi"/>
          <w:noProof/>
          <w:sz w:val="22"/>
          <w:szCs w:val="22"/>
          <w:lang w:val="it-IT" w:eastAsia="it-IT"/>
        </w:rPr>
      </w:pPr>
      <w:hyperlink w:anchor="_Toc398633089" w:history="1">
        <w:r w:rsidR="00571D30" w:rsidRPr="00C04002">
          <w:rPr>
            <w:rStyle w:val="Collegamentoipertestuale"/>
            <w:noProof/>
          </w:rPr>
          <w:t>2.2.3</w:t>
        </w:r>
        <w:r w:rsidR="00571D30">
          <w:rPr>
            <w:rFonts w:asciiTheme="minorHAnsi" w:eastAsiaTheme="minorEastAsia" w:hAnsiTheme="minorHAnsi" w:cstheme="minorBidi"/>
            <w:noProof/>
            <w:sz w:val="22"/>
            <w:szCs w:val="22"/>
            <w:lang w:val="it-IT" w:eastAsia="it-IT"/>
          </w:rPr>
          <w:tab/>
        </w:r>
        <w:r w:rsidR="00571D30" w:rsidRPr="00C04002">
          <w:rPr>
            <w:rStyle w:val="Collegamentoipertestuale"/>
            <w:noProof/>
          </w:rPr>
          <w:t>Weighting factor</w:t>
        </w:r>
        <w:r w:rsidR="00571D30">
          <w:rPr>
            <w:noProof/>
            <w:webHidden/>
          </w:rPr>
          <w:tab/>
        </w:r>
        <w:r w:rsidR="00571D30">
          <w:rPr>
            <w:noProof/>
            <w:webHidden/>
          </w:rPr>
          <w:fldChar w:fldCharType="begin"/>
        </w:r>
        <w:r w:rsidR="00571D30">
          <w:rPr>
            <w:noProof/>
            <w:webHidden/>
          </w:rPr>
          <w:instrText xml:space="preserve"> PAGEREF _Toc398633089 \h </w:instrText>
        </w:r>
        <w:r w:rsidR="00571D30">
          <w:rPr>
            <w:noProof/>
            <w:webHidden/>
          </w:rPr>
        </w:r>
        <w:r w:rsidR="00571D30">
          <w:rPr>
            <w:noProof/>
            <w:webHidden/>
          </w:rPr>
          <w:fldChar w:fldCharType="separate"/>
        </w:r>
        <w:r w:rsidR="00571D30">
          <w:rPr>
            <w:noProof/>
            <w:webHidden/>
          </w:rPr>
          <w:t>8</w:t>
        </w:r>
        <w:r w:rsidR="00571D30">
          <w:rPr>
            <w:noProof/>
            <w:webHidden/>
          </w:rPr>
          <w:fldChar w:fldCharType="end"/>
        </w:r>
      </w:hyperlink>
    </w:p>
    <w:p w14:paraId="0B6E469E" w14:textId="77777777" w:rsidR="00571D30" w:rsidRDefault="00354CE1">
      <w:pPr>
        <w:pStyle w:val="Sommario1"/>
        <w:rPr>
          <w:rFonts w:asciiTheme="minorHAnsi" w:eastAsiaTheme="minorEastAsia" w:hAnsiTheme="minorHAnsi" w:cstheme="minorBidi"/>
          <w:b w:val="0"/>
          <w:bCs w:val="0"/>
          <w:iCs w:val="0"/>
          <w:noProof/>
          <w:sz w:val="22"/>
          <w:szCs w:val="22"/>
          <w:lang w:val="it-IT" w:eastAsia="it-IT"/>
        </w:rPr>
      </w:pPr>
      <w:hyperlink w:anchor="_Toc398633090" w:history="1">
        <w:r w:rsidR="00571D30" w:rsidRPr="00C04002">
          <w:rPr>
            <w:rStyle w:val="Collegamentoipertestuale"/>
            <w:noProof/>
          </w:rPr>
          <w:t>3</w:t>
        </w:r>
        <w:r w:rsidR="00571D30">
          <w:rPr>
            <w:rFonts w:asciiTheme="minorHAnsi" w:eastAsiaTheme="minorEastAsia" w:hAnsiTheme="minorHAnsi" w:cstheme="minorBidi"/>
            <w:b w:val="0"/>
            <w:bCs w:val="0"/>
            <w:iCs w:val="0"/>
            <w:noProof/>
            <w:sz w:val="22"/>
            <w:szCs w:val="22"/>
            <w:lang w:val="it-IT" w:eastAsia="it-IT"/>
          </w:rPr>
          <w:tab/>
        </w:r>
        <w:r w:rsidR="00571D30" w:rsidRPr="00C04002">
          <w:rPr>
            <w:rStyle w:val="Collegamentoipertestuale"/>
            <w:noProof/>
          </w:rPr>
          <w:t>Stand-alone application</w:t>
        </w:r>
        <w:r w:rsidR="00571D30">
          <w:rPr>
            <w:noProof/>
            <w:webHidden/>
          </w:rPr>
          <w:tab/>
        </w:r>
        <w:r w:rsidR="00571D30">
          <w:rPr>
            <w:noProof/>
            <w:webHidden/>
          </w:rPr>
          <w:fldChar w:fldCharType="begin"/>
        </w:r>
        <w:r w:rsidR="00571D30">
          <w:rPr>
            <w:noProof/>
            <w:webHidden/>
          </w:rPr>
          <w:instrText xml:space="preserve"> PAGEREF _Toc398633090 \h </w:instrText>
        </w:r>
        <w:r w:rsidR="00571D30">
          <w:rPr>
            <w:noProof/>
            <w:webHidden/>
          </w:rPr>
        </w:r>
        <w:r w:rsidR="00571D30">
          <w:rPr>
            <w:noProof/>
            <w:webHidden/>
          </w:rPr>
          <w:fldChar w:fldCharType="separate"/>
        </w:r>
        <w:r w:rsidR="00571D30">
          <w:rPr>
            <w:noProof/>
            <w:webHidden/>
          </w:rPr>
          <w:t>10</w:t>
        </w:r>
        <w:r w:rsidR="00571D30">
          <w:rPr>
            <w:noProof/>
            <w:webHidden/>
          </w:rPr>
          <w:fldChar w:fldCharType="end"/>
        </w:r>
      </w:hyperlink>
    </w:p>
    <w:p w14:paraId="2097D9BE" w14:textId="77777777" w:rsidR="00571D30" w:rsidRDefault="00354CE1">
      <w:pPr>
        <w:pStyle w:val="Sommario2"/>
        <w:rPr>
          <w:rFonts w:asciiTheme="minorHAnsi" w:eastAsiaTheme="minorEastAsia" w:hAnsiTheme="minorHAnsi" w:cstheme="minorBidi"/>
          <w:bCs w:val="0"/>
          <w:noProof/>
          <w:sz w:val="22"/>
          <w:lang w:val="it-IT" w:eastAsia="it-IT"/>
        </w:rPr>
      </w:pPr>
      <w:hyperlink w:anchor="_Toc398633091" w:history="1">
        <w:r w:rsidR="00571D30" w:rsidRPr="00C04002">
          <w:rPr>
            <w:rStyle w:val="Collegamentoipertestuale"/>
            <w:noProof/>
          </w:rPr>
          <w:t>3.1</w:t>
        </w:r>
        <w:r w:rsidR="00571D30">
          <w:rPr>
            <w:rFonts w:asciiTheme="minorHAnsi" w:eastAsiaTheme="minorEastAsia" w:hAnsiTheme="minorHAnsi" w:cstheme="minorBidi"/>
            <w:bCs w:val="0"/>
            <w:noProof/>
            <w:sz w:val="22"/>
            <w:lang w:val="it-IT" w:eastAsia="it-IT"/>
          </w:rPr>
          <w:tab/>
        </w:r>
        <w:r w:rsidR="00571D30" w:rsidRPr="00C04002">
          <w:rPr>
            <w:rStyle w:val="Collegamentoipertestuale"/>
            <w:noProof/>
          </w:rPr>
          <w:t>Requirements</w:t>
        </w:r>
        <w:r w:rsidR="00571D30">
          <w:rPr>
            <w:noProof/>
            <w:webHidden/>
          </w:rPr>
          <w:tab/>
        </w:r>
        <w:r w:rsidR="00571D30">
          <w:rPr>
            <w:noProof/>
            <w:webHidden/>
          </w:rPr>
          <w:fldChar w:fldCharType="begin"/>
        </w:r>
        <w:r w:rsidR="00571D30">
          <w:rPr>
            <w:noProof/>
            <w:webHidden/>
          </w:rPr>
          <w:instrText xml:space="preserve"> PAGEREF _Toc398633091 \h </w:instrText>
        </w:r>
        <w:r w:rsidR="00571D30">
          <w:rPr>
            <w:noProof/>
            <w:webHidden/>
          </w:rPr>
        </w:r>
        <w:r w:rsidR="00571D30">
          <w:rPr>
            <w:noProof/>
            <w:webHidden/>
          </w:rPr>
          <w:fldChar w:fldCharType="separate"/>
        </w:r>
        <w:r w:rsidR="00571D30">
          <w:rPr>
            <w:noProof/>
            <w:webHidden/>
          </w:rPr>
          <w:t>10</w:t>
        </w:r>
        <w:r w:rsidR="00571D30">
          <w:rPr>
            <w:noProof/>
            <w:webHidden/>
          </w:rPr>
          <w:fldChar w:fldCharType="end"/>
        </w:r>
      </w:hyperlink>
    </w:p>
    <w:p w14:paraId="7C89064B" w14:textId="77777777" w:rsidR="00571D30" w:rsidRDefault="00354CE1">
      <w:pPr>
        <w:pStyle w:val="Sommario2"/>
        <w:rPr>
          <w:rFonts w:asciiTheme="minorHAnsi" w:eastAsiaTheme="minorEastAsia" w:hAnsiTheme="minorHAnsi" w:cstheme="minorBidi"/>
          <w:bCs w:val="0"/>
          <w:noProof/>
          <w:sz w:val="22"/>
          <w:lang w:val="it-IT" w:eastAsia="it-IT"/>
        </w:rPr>
      </w:pPr>
      <w:hyperlink w:anchor="_Toc398633092" w:history="1">
        <w:r w:rsidR="00571D30" w:rsidRPr="00C04002">
          <w:rPr>
            <w:rStyle w:val="Collegamentoipertestuale"/>
            <w:noProof/>
          </w:rPr>
          <w:t>3.2</w:t>
        </w:r>
        <w:r w:rsidR="00571D30">
          <w:rPr>
            <w:rFonts w:asciiTheme="minorHAnsi" w:eastAsiaTheme="minorEastAsia" w:hAnsiTheme="minorHAnsi" w:cstheme="minorBidi"/>
            <w:bCs w:val="0"/>
            <w:noProof/>
            <w:sz w:val="22"/>
            <w:lang w:val="it-IT" w:eastAsia="it-IT"/>
          </w:rPr>
          <w:tab/>
        </w:r>
        <w:r w:rsidR="00571D30" w:rsidRPr="00C04002">
          <w:rPr>
            <w:rStyle w:val="Collegamentoipertestuale"/>
            <w:noProof/>
          </w:rPr>
          <w:t>Application features</w:t>
        </w:r>
        <w:r w:rsidR="00571D30">
          <w:rPr>
            <w:noProof/>
            <w:webHidden/>
          </w:rPr>
          <w:tab/>
        </w:r>
        <w:r w:rsidR="00571D30">
          <w:rPr>
            <w:noProof/>
            <w:webHidden/>
          </w:rPr>
          <w:fldChar w:fldCharType="begin"/>
        </w:r>
        <w:r w:rsidR="00571D30">
          <w:rPr>
            <w:noProof/>
            <w:webHidden/>
          </w:rPr>
          <w:instrText xml:space="preserve"> PAGEREF _Toc398633092 \h </w:instrText>
        </w:r>
        <w:r w:rsidR="00571D30">
          <w:rPr>
            <w:noProof/>
            <w:webHidden/>
          </w:rPr>
        </w:r>
        <w:r w:rsidR="00571D30">
          <w:rPr>
            <w:noProof/>
            <w:webHidden/>
          </w:rPr>
          <w:fldChar w:fldCharType="separate"/>
        </w:r>
        <w:r w:rsidR="00571D30">
          <w:rPr>
            <w:noProof/>
            <w:webHidden/>
          </w:rPr>
          <w:t>13</w:t>
        </w:r>
        <w:r w:rsidR="00571D30">
          <w:rPr>
            <w:noProof/>
            <w:webHidden/>
          </w:rPr>
          <w:fldChar w:fldCharType="end"/>
        </w:r>
      </w:hyperlink>
    </w:p>
    <w:p w14:paraId="2FC354E5" w14:textId="77777777" w:rsidR="00571D30" w:rsidRDefault="00354CE1">
      <w:pPr>
        <w:pStyle w:val="Sommario3"/>
        <w:rPr>
          <w:rFonts w:asciiTheme="minorHAnsi" w:eastAsiaTheme="minorEastAsia" w:hAnsiTheme="minorHAnsi" w:cstheme="minorBidi"/>
          <w:noProof/>
          <w:sz w:val="22"/>
          <w:szCs w:val="22"/>
          <w:lang w:val="it-IT" w:eastAsia="it-IT"/>
        </w:rPr>
      </w:pPr>
      <w:hyperlink w:anchor="_Toc398633093" w:history="1">
        <w:r w:rsidR="00571D30" w:rsidRPr="00C04002">
          <w:rPr>
            <w:rStyle w:val="Collegamentoipertestuale"/>
            <w:noProof/>
          </w:rPr>
          <w:t>3.2.1</w:t>
        </w:r>
        <w:r w:rsidR="00571D30">
          <w:rPr>
            <w:rFonts w:asciiTheme="minorHAnsi" w:eastAsiaTheme="minorEastAsia" w:hAnsiTheme="minorHAnsi" w:cstheme="minorBidi"/>
            <w:noProof/>
            <w:sz w:val="22"/>
            <w:szCs w:val="22"/>
            <w:lang w:val="it-IT" w:eastAsia="it-IT"/>
          </w:rPr>
          <w:tab/>
        </w:r>
        <w:r w:rsidR="00571D30" w:rsidRPr="00C04002">
          <w:rPr>
            <w:rStyle w:val="Collegamentoipertestuale"/>
            <w:noProof/>
          </w:rPr>
          <w:t>Workflow</w:t>
        </w:r>
        <w:r w:rsidR="00571D30">
          <w:rPr>
            <w:noProof/>
            <w:webHidden/>
          </w:rPr>
          <w:tab/>
        </w:r>
        <w:r w:rsidR="00571D30">
          <w:rPr>
            <w:noProof/>
            <w:webHidden/>
          </w:rPr>
          <w:fldChar w:fldCharType="begin"/>
        </w:r>
        <w:r w:rsidR="00571D30">
          <w:rPr>
            <w:noProof/>
            <w:webHidden/>
          </w:rPr>
          <w:instrText xml:space="preserve"> PAGEREF _Toc398633093 \h </w:instrText>
        </w:r>
        <w:r w:rsidR="00571D30">
          <w:rPr>
            <w:noProof/>
            <w:webHidden/>
          </w:rPr>
        </w:r>
        <w:r w:rsidR="00571D30">
          <w:rPr>
            <w:noProof/>
            <w:webHidden/>
          </w:rPr>
          <w:fldChar w:fldCharType="separate"/>
        </w:r>
        <w:r w:rsidR="00571D30">
          <w:rPr>
            <w:noProof/>
            <w:webHidden/>
          </w:rPr>
          <w:t>14</w:t>
        </w:r>
        <w:r w:rsidR="00571D30">
          <w:rPr>
            <w:noProof/>
            <w:webHidden/>
          </w:rPr>
          <w:fldChar w:fldCharType="end"/>
        </w:r>
      </w:hyperlink>
    </w:p>
    <w:p w14:paraId="739CB386" w14:textId="77777777" w:rsidR="00571D30" w:rsidRDefault="00354CE1">
      <w:pPr>
        <w:pStyle w:val="Sommario3"/>
        <w:rPr>
          <w:rFonts w:asciiTheme="minorHAnsi" w:eastAsiaTheme="minorEastAsia" w:hAnsiTheme="minorHAnsi" w:cstheme="minorBidi"/>
          <w:noProof/>
          <w:sz w:val="22"/>
          <w:szCs w:val="22"/>
          <w:lang w:val="it-IT" w:eastAsia="it-IT"/>
        </w:rPr>
      </w:pPr>
      <w:hyperlink w:anchor="_Toc398633094" w:history="1">
        <w:r w:rsidR="00571D30" w:rsidRPr="00C04002">
          <w:rPr>
            <w:rStyle w:val="Collegamentoipertestuale"/>
            <w:noProof/>
          </w:rPr>
          <w:t>3.2.2</w:t>
        </w:r>
        <w:r w:rsidR="00571D30">
          <w:rPr>
            <w:rFonts w:asciiTheme="minorHAnsi" w:eastAsiaTheme="minorEastAsia" w:hAnsiTheme="minorHAnsi" w:cstheme="minorBidi"/>
            <w:noProof/>
            <w:sz w:val="22"/>
            <w:szCs w:val="22"/>
            <w:lang w:val="it-IT" w:eastAsia="it-IT"/>
          </w:rPr>
          <w:tab/>
        </w:r>
        <w:r w:rsidR="00571D30" w:rsidRPr="00C04002">
          <w:rPr>
            <w:rStyle w:val="Collegamentoipertestuale"/>
            <w:noProof/>
          </w:rPr>
          <w:t>Implementation and usage</w:t>
        </w:r>
        <w:r w:rsidR="00571D30">
          <w:rPr>
            <w:noProof/>
            <w:webHidden/>
          </w:rPr>
          <w:tab/>
        </w:r>
        <w:r w:rsidR="00571D30">
          <w:rPr>
            <w:noProof/>
            <w:webHidden/>
          </w:rPr>
          <w:fldChar w:fldCharType="begin"/>
        </w:r>
        <w:r w:rsidR="00571D30">
          <w:rPr>
            <w:noProof/>
            <w:webHidden/>
          </w:rPr>
          <w:instrText xml:space="preserve"> PAGEREF _Toc398633094 \h </w:instrText>
        </w:r>
        <w:r w:rsidR="00571D30">
          <w:rPr>
            <w:noProof/>
            <w:webHidden/>
          </w:rPr>
        </w:r>
        <w:r w:rsidR="00571D30">
          <w:rPr>
            <w:noProof/>
            <w:webHidden/>
          </w:rPr>
          <w:fldChar w:fldCharType="separate"/>
        </w:r>
        <w:r w:rsidR="00571D30">
          <w:rPr>
            <w:noProof/>
            <w:webHidden/>
          </w:rPr>
          <w:t>16</w:t>
        </w:r>
        <w:r w:rsidR="00571D30">
          <w:rPr>
            <w:noProof/>
            <w:webHidden/>
          </w:rPr>
          <w:fldChar w:fldCharType="end"/>
        </w:r>
      </w:hyperlink>
    </w:p>
    <w:p w14:paraId="5DA00FD1" w14:textId="77777777" w:rsidR="00571D30" w:rsidRDefault="00354CE1">
      <w:pPr>
        <w:pStyle w:val="Sommario1"/>
        <w:rPr>
          <w:rFonts w:asciiTheme="minorHAnsi" w:eastAsiaTheme="minorEastAsia" w:hAnsiTheme="minorHAnsi" w:cstheme="minorBidi"/>
          <w:b w:val="0"/>
          <w:bCs w:val="0"/>
          <w:iCs w:val="0"/>
          <w:noProof/>
          <w:sz w:val="22"/>
          <w:szCs w:val="22"/>
          <w:lang w:val="it-IT" w:eastAsia="it-IT"/>
        </w:rPr>
      </w:pPr>
      <w:hyperlink w:anchor="_Toc398633095" w:history="1">
        <w:r w:rsidR="00571D30" w:rsidRPr="00C04002">
          <w:rPr>
            <w:rStyle w:val="Collegamentoipertestuale"/>
            <w:noProof/>
          </w:rPr>
          <w:t>4</w:t>
        </w:r>
        <w:r w:rsidR="00571D30">
          <w:rPr>
            <w:rFonts w:asciiTheme="minorHAnsi" w:eastAsiaTheme="minorEastAsia" w:hAnsiTheme="minorHAnsi" w:cstheme="minorBidi"/>
            <w:b w:val="0"/>
            <w:bCs w:val="0"/>
            <w:iCs w:val="0"/>
            <w:noProof/>
            <w:sz w:val="22"/>
            <w:szCs w:val="22"/>
            <w:lang w:val="it-IT" w:eastAsia="it-IT"/>
          </w:rPr>
          <w:tab/>
        </w:r>
        <w:r w:rsidR="00571D30" w:rsidRPr="00C04002">
          <w:rPr>
            <w:rStyle w:val="Collegamentoipertestuale"/>
            <w:noProof/>
          </w:rPr>
          <w:t>References</w:t>
        </w:r>
        <w:r w:rsidR="00571D30">
          <w:rPr>
            <w:noProof/>
            <w:webHidden/>
          </w:rPr>
          <w:tab/>
        </w:r>
        <w:r w:rsidR="00571D30">
          <w:rPr>
            <w:noProof/>
            <w:webHidden/>
          </w:rPr>
          <w:fldChar w:fldCharType="begin"/>
        </w:r>
        <w:r w:rsidR="00571D30">
          <w:rPr>
            <w:noProof/>
            <w:webHidden/>
          </w:rPr>
          <w:instrText xml:space="preserve"> PAGEREF _Toc398633095 \h </w:instrText>
        </w:r>
        <w:r w:rsidR="00571D30">
          <w:rPr>
            <w:noProof/>
            <w:webHidden/>
          </w:rPr>
        </w:r>
        <w:r w:rsidR="00571D30">
          <w:rPr>
            <w:noProof/>
            <w:webHidden/>
          </w:rPr>
          <w:fldChar w:fldCharType="separate"/>
        </w:r>
        <w:r w:rsidR="00571D30">
          <w:rPr>
            <w:noProof/>
            <w:webHidden/>
          </w:rPr>
          <w:t>21</w:t>
        </w:r>
        <w:r w:rsidR="00571D30">
          <w:rPr>
            <w:noProof/>
            <w:webHidden/>
          </w:rPr>
          <w:fldChar w:fldCharType="end"/>
        </w:r>
      </w:hyperlink>
    </w:p>
    <w:p w14:paraId="521D3836" w14:textId="77777777" w:rsidR="00EE6E83" w:rsidRPr="00DA3EB4" w:rsidRDefault="00EE6E83">
      <w:r w:rsidRPr="00DA3EB4">
        <w:rPr>
          <w:b/>
          <w:bCs/>
        </w:rPr>
        <w:fldChar w:fldCharType="end"/>
      </w:r>
    </w:p>
    <w:p w14:paraId="460255E5" w14:textId="77777777" w:rsidR="00CB0ADE" w:rsidRPr="00DA3EB4" w:rsidRDefault="00CB0ADE" w:rsidP="00EE6E83"/>
    <w:p w14:paraId="62A609B5" w14:textId="77777777" w:rsidR="00EE6E83" w:rsidRPr="00DA3EB4" w:rsidRDefault="00EE6E83" w:rsidP="00EE6E83">
      <w:pPr>
        <w:jc w:val="center"/>
      </w:pPr>
    </w:p>
    <w:p w14:paraId="16CF4497" w14:textId="77777777" w:rsidR="0028053C" w:rsidRPr="00DA3EB4" w:rsidRDefault="00CB0ADE" w:rsidP="0028053C">
      <w:pPr>
        <w:pStyle w:val="Titolo1"/>
      </w:pPr>
      <w:r w:rsidRPr="00DA3EB4">
        <w:br w:type="page"/>
      </w:r>
      <w:bookmarkStart w:id="2" w:name="_Toc398633083"/>
      <w:bookmarkEnd w:id="0"/>
      <w:r w:rsidR="00C2117C" w:rsidRPr="00DA3EB4">
        <w:lastRenderedPageBreak/>
        <w:t>Introduction</w:t>
      </w:r>
      <w:bookmarkEnd w:id="2"/>
    </w:p>
    <w:p w14:paraId="2887148C" w14:textId="37F54D89" w:rsidR="00AF27E8" w:rsidRDefault="00AF27E8" w:rsidP="003C7FF6">
      <w:r w:rsidRPr="00AF27E8">
        <w:t xml:space="preserve">Sediment connectivity, i.e. the degree of </w:t>
      </w:r>
      <w:r w:rsidR="00A46391" w:rsidRPr="00AF27E8">
        <w:t>linkage that controls sediment</w:t>
      </w:r>
      <w:r w:rsidRPr="00AF27E8">
        <w:t xml:space="preserve"> fluxes throughout landscape, and, in particular, between sediment sources and downstream areas, is a key </w:t>
      </w:r>
      <w:r w:rsidR="005E5DAE">
        <w:t>issue</w:t>
      </w:r>
      <w:r w:rsidR="005E5DAE" w:rsidRPr="00AF27E8">
        <w:t xml:space="preserve"> </w:t>
      </w:r>
      <w:r w:rsidRPr="00AF27E8">
        <w:t xml:space="preserve">in the study of sediment transfer processes in mountainous catchments. The spatial characterization of connectivity patterns in the catchment allows estimation of the contribution of a given part of the catchment as sediment source, and defines sediment transfer paths. </w:t>
      </w:r>
      <w:r w:rsidR="005E5DAE">
        <w:t xml:space="preserve">A reliable assessment of sediment connectivity is especially useful for giving management priorities. </w:t>
      </w:r>
      <w:r w:rsidRPr="00AF27E8">
        <w:t>The assessment of sediment connectivity is of particular importance in alpine headwaters, in which both complex and rugged morphology, and heterogeneity in type, extent and location of sediment sources cause large variability in the effectiveness of sediment transpor</w:t>
      </w:r>
      <w:r w:rsidR="00DF15F4">
        <w:t>t processes. The control of morphology</w:t>
      </w:r>
      <w:r w:rsidRPr="00AF27E8">
        <w:t xml:space="preserve"> on spatial sediment connectivity acts </w:t>
      </w:r>
      <w:r w:rsidR="00DF15F4">
        <w:t>through sediment transfer on hillslopes and unchanneled valleys, hillslope-channel coupling and decoupling, and sediment transfer along the channel network.</w:t>
      </w:r>
    </w:p>
    <w:p w14:paraId="612C0178" w14:textId="77777777" w:rsidR="00B82D3D" w:rsidRPr="00B82D3D" w:rsidRDefault="002D17CE" w:rsidP="00B82D3D">
      <w:r>
        <w:t xml:space="preserve">In this </w:t>
      </w:r>
      <w:r w:rsidR="000E2CBF">
        <w:t>document</w:t>
      </w:r>
      <w:r w:rsidR="00960976">
        <w:t>,</w:t>
      </w:r>
      <w:r>
        <w:t xml:space="preserve"> </w:t>
      </w:r>
      <w:r w:rsidR="00B82D3D">
        <w:t xml:space="preserve">background theory, </w:t>
      </w:r>
      <w:r w:rsidR="000E2CBF">
        <w:t xml:space="preserve">installation steps and user guidelines of two utilities for the derivation of the Index </w:t>
      </w:r>
      <w:r w:rsidR="00B82D3D">
        <w:t xml:space="preserve">of </w:t>
      </w:r>
      <w:r w:rsidR="000E2CBF">
        <w:t>Connectivity (IC)</w:t>
      </w:r>
      <w:r w:rsidR="00B82D3D">
        <w:t>,</w:t>
      </w:r>
      <w:r w:rsidR="000E2CBF">
        <w:t xml:space="preserve"> as expressed in </w:t>
      </w:r>
      <w:r w:rsidR="000E2CBF" w:rsidRPr="0059401A">
        <w:t xml:space="preserve">Cavalli et al. </w:t>
      </w:r>
      <w:r w:rsidR="000E2CBF">
        <w:t>(</w:t>
      </w:r>
      <w:r w:rsidR="000E2CBF" w:rsidRPr="0059401A">
        <w:t>2013)</w:t>
      </w:r>
      <w:r w:rsidR="00B82D3D">
        <w:t>,</w:t>
      </w:r>
      <w:r w:rsidR="000E2CBF">
        <w:t xml:space="preserve"> </w:t>
      </w:r>
      <w:r w:rsidR="00B82D3D">
        <w:t xml:space="preserve">developed in the frame of the SedAlp project </w:t>
      </w:r>
      <w:r w:rsidR="000E2CBF">
        <w:t xml:space="preserve">are presented. The utilities </w:t>
      </w:r>
      <w:r w:rsidR="00B82D3D">
        <w:t>are</w:t>
      </w:r>
      <w:r w:rsidR="000E2CBF">
        <w:t>:</w:t>
      </w:r>
      <w:r w:rsidR="00B82D3D">
        <w:t xml:space="preserve"> (i) a Toolbox</w:t>
      </w:r>
      <w:r w:rsidR="00B82D3D" w:rsidRPr="00B82D3D">
        <w:t xml:space="preserve"> </w:t>
      </w:r>
      <w:r w:rsidR="00B82D3D">
        <w:t>for ArcGis 10.1 and 10.2 and, (ii) a standalone application not requiring the use of any GIS software.</w:t>
      </w:r>
    </w:p>
    <w:p w14:paraId="704144CA" w14:textId="77777777" w:rsidR="00127F0E" w:rsidRDefault="00127F0E" w:rsidP="00127F0E">
      <w:r>
        <w:t xml:space="preserve">The need for the development of such tools comes from the increasing interest in </w:t>
      </w:r>
      <w:r w:rsidR="00270C4B" w:rsidRPr="00270C4B">
        <w:t xml:space="preserve">sediment connectivity </w:t>
      </w:r>
      <w:r w:rsidR="00270C4B">
        <w:t xml:space="preserve">issues </w:t>
      </w:r>
      <w:r w:rsidR="00BE0DEC" w:rsidRPr="00BE0DEC">
        <w:t>(Fryirs 2013</w:t>
      </w:r>
      <w:r w:rsidR="005576B8">
        <w:t xml:space="preserve">; </w:t>
      </w:r>
      <w:r w:rsidR="00BE0DEC" w:rsidRPr="00BE0DEC">
        <w:t>Baartman et al. 2013)</w:t>
      </w:r>
      <w:r w:rsidR="00270C4B">
        <w:t xml:space="preserve"> </w:t>
      </w:r>
      <w:r w:rsidR="00BE0DEC">
        <w:t xml:space="preserve">and its </w:t>
      </w:r>
      <w:r w:rsidR="003928B6">
        <w:t xml:space="preserve">semi-quantitative </w:t>
      </w:r>
      <w:r>
        <w:t>assessment</w:t>
      </w:r>
      <w:r w:rsidR="006E797D">
        <w:t xml:space="preserve"> </w:t>
      </w:r>
      <w:r w:rsidR="006E797D" w:rsidRPr="0059401A">
        <w:t>(Heckmann and Schwanghart 2013; Cavalli et al. 2013</w:t>
      </w:r>
      <w:r w:rsidR="005576B8">
        <w:rPr>
          <w:rFonts w:cs="Times New Roman"/>
        </w:rPr>
        <w:t xml:space="preserve">; </w:t>
      </w:r>
      <w:r w:rsidR="00BE0DEC" w:rsidRPr="00BE0DEC">
        <w:rPr>
          <w:rFonts w:cs="Times New Roman"/>
        </w:rPr>
        <w:t>Meßenzehl</w:t>
      </w:r>
      <w:r w:rsidR="005E5DAE">
        <w:rPr>
          <w:rFonts w:cs="Times New Roman"/>
        </w:rPr>
        <w:t xml:space="preserve"> et al.,</w:t>
      </w:r>
      <w:r w:rsidR="00BE0DEC" w:rsidRPr="00BE0DEC">
        <w:rPr>
          <w:rFonts w:cs="Times New Roman"/>
        </w:rPr>
        <w:t xml:space="preserve"> 2014)</w:t>
      </w:r>
      <w:r>
        <w:t xml:space="preserve"> </w:t>
      </w:r>
      <w:r w:rsidR="002F0B1B">
        <w:t>to estimate the</w:t>
      </w:r>
      <w:r w:rsidR="002F0B1B" w:rsidRPr="002F0B1B">
        <w:t xml:space="preserve"> effectiveness of sediment transport processes</w:t>
      </w:r>
      <w:r w:rsidR="002F0B1B">
        <w:t xml:space="preserve"> at catchment scale. </w:t>
      </w:r>
    </w:p>
    <w:p w14:paraId="12F8DE50" w14:textId="786D9799" w:rsidR="00127F0E" w:rsidRPr="00DA3EB4" w:rsidRDefault="002F0B1B" w:rsidP="00127F0E">
      <w:r>
        <w:t xml:space="preserve">Moreover, </w:t>
      </w:r>
      <w:r w:rsidR="00127F0E">
        <w:t>the possibility to r</w:t>
      </w:r>
      <w:r w:rsidR="003928B6">
        <w:t xml:space="preserve">elate a </w:t>
      </w:r>
      <w:r>
        <w:t>quantitative estimate</w:t>
      </w:r>
      <w:r w:rsidR="00127F0E">
        <w:t xml:space="preserve"> </w:t>
      </w:r>
      <w:r w:rsidR="00CE70F8">
        <w:t xml:space="preserve">of sediment connectivity </w:t>
      </w:r>
      <w:r w:rsidR="00127F0E">
        <w:t xml:space="preserve">to sediment </w:t>
      </w:r>
      <w:r w:rsidR="003928B6">
        <w:t>sources</w:t>
      </w:r>
      <w:r w:rsidR="00127F0E">
        <w:t xml:space="preserve"> databases can improve hazard and risk assessment in order to mitigate the effects of </w:t>
      </w:r>
      <w:r w:rsidR="00991E95">
        <w:t xml:space="preserve">dangerous phenomena like </w:t>
      </w:r>
      <w:r w:rsidR="00991E95">
        <w:lastRenderedPageBreak/>
        <w:t>debris flows.</w:t>
      </w:r>
      <w:r w:rsidR="00127F0E">
        <w:t xml:space="preserve"> With an integrated </w:t>
      </w:r>
      <w:r w:rsidR="00991E95">
        <w:t>approach,</w:t>
      </w:r>
      <w:r w:rsidR="00DF15F4">
        <w:t xml:space="preserve"> which encompasses sediment sources mapping and connectivity assessment,</w:t>
      </w:r>
      <w:r w:rsidR="00127F0E">
        <w:t xml:space="preserve"> it is indeed possible not only to evaluate the general availability of sediment but also to estimate the potential for this sediment to reach specific targets.</w:t>
      </w:r>
    </w:p>
    <w:p w14:paraId="70757050" w14:textId="77777777" w:rsidR="003C7FF6" w:rsidRPr="00DA3EB4" w:rsidRDefault="00484A28" w:rsidP="003C7FF6">
      <w:pPr>
        <w:pStyle w:val="Titolo1"/>
      </w:pPr>
      <w:bookmarkStart w:id="3" w:name="_Toc398633084"/>
      <w:r>
        <w:t>Background t</w:t>
      </w:r>
      <w:r w:rsidR="00C2117C" w:rsidRPr="00DA3EB4">
        <w:t>heory</w:t>
      </w:r>
      <w:bookmarkEnd w:id="3"/>
    </w:p>
    <w:p w14:paraId="64629151" w14:textId="1F5DAFFC" w:rsidR="00B84BB4" w:rsidRDefault="005E5DAE" w:rsidP="000B3A98">
      <w:r>
        <w:t xml:space="preserve">The index of sediment connectivity </w:t>
      </w:r>
      <w:r w:rsidR="003F63BF">
        <w:t>IC</w:t>
      </w:r>
      <w:r w:rsidR="007E48FB">
        <w:t>,</w:t>
      </w:r>
      <w:r w:rsidR="00484A28">
        <w:t xml:space="preserve"> </w:t>
      </w:r>
      <w:r w:rsidR="007E48FB">
        <w:t>as proposed by Cavalli et al</w:t>
      </w:r>
      <w:r w:rsidR="005576B8">
        <w:t>.</w:t>
      </w:r>
      <w:r w:rsidR="007E48FB">
        <w:t xml:space="preserve"> (2013) based on the work of Borselli et al. (2008), is </w:t>
      </w:r>
      <w:r w:rsidR="000B3A98" w:rsidRPr="00DA3EB4">
        <w:t xml:space="preserve">a </w:t>
      </w:r>
      <w:r w:rsidR="007E48FB">
        <w:t xml:space="preserve">distributed geomorphometric </w:t>
      </w:r>
      <w:r w:rsidR="000B3A98" w:rsidRPr="00DA3EB4">
        <w:t>index</w:t>
      </w:r>
      <w:r w:rsidR="00484A28">
        <w:t xml:space="preserve"> </w:t>
      </w:r>
      <w:r w:rsidR="007E48FB">
        <w:t xml:space="preserve">that can be easily derived from a Digital Elevation Model (DEM). </w:t>
      </w:r>
      <w:r w:rsidR="00B84BB4">
        <w:t>Thus,</w:t>
      </w:r>
      <w:r w:rsidR="00484A28">
        <w:t xml:space="preserve"> </w:t>
      </w:r>
      <w:r w:rsidR="007E48FB">
        <w:t xml:space="preserve">it mainly </w:t>
      </w:r>
      <w:r w:rsidR="00484A28">
        <w:t xml:space="preserve">focuses </w:t>
      </w:r>
      <w:r w:rsidR="00484A28" w:rsidRPr="00484A28">
        <w:t>on the influence of topography on sediment connectivity</w:t>
      </w:r>
      <w:r w:rsidR="00B84BB4">
        <w:t xml:space="preserve">, </w:t>
      </w:r>
      <w:r w:rsidR="00B84BB4" w:rsidRPr="00B84BB4">
        <w:t xml:space="preserve">whereas other aspects such as type, extent and location of sediment sources are not taken into account. </w:t>
      </w:r>
    </w:p>
    <w:p w14:paraId="346DABC4" w14:textId="77777777" w:rsidR="000B3A98" w:rsidRPr="00DA3EB4" w:rsidRDefault="003F63BF" w:rsidP="000B3A98">
      <w:r>
        <w:t>IC</w:t>
      </w:r>
      <w:r w:rsidR="000B3A98" w:rsidRPr="00DA3EB4">
        <w:t xml:space="preserve"> is intended to represent the </w:t>
      </w:r>
      <w:r w:rsidR="00CE70F8">
        <w:t>linkage</w:t>
      </w:r>
      <w:r w:rsidR="000B3A98" w:rsidRPr="00DA3EB4">
        <w:t xml:space="preserve"> between different parts of the catchment and aims, in particular, at evaluating the potential connection between hillslopes and features </w:t>
      </w:r>
      <w:r w:rsidR="00CE70F8">
        <w:t xml:space="preserve">of interest </w:t>
      </w:r>
      <w:r w:rsidR="003928B6">
        <w:t xml:space="preserve">(e.g. </w:t>
      </w:r>
      <w:r w:rsidR="002F0B1B">
        <w:t xml:space="preserve">catchment outlet, </w:t>
      </w:r>
      <w:r w:rsidR="003928B6">
        <w:t>main channel network</w:t>
      </w:r>
      <w:r w:rsidR="00CE70F8">
        <w:t>, a given cross section</w:t>
      </w:r>
      <w:r w:rsidR="002F0B1B">
        <w:t xml:space="preserve"> along the channel</w:t>
      </w:r>
      <w:r w:rsidR="003928B6">
        <w:t xml:space="preserve">) </w:t>
      </w:r>
      <w:r w:rsidR="000B3A98" w:rsidRPr="00DA3EB4">
        <w:t xml:space="preserve">or </w:t>
      </w:r>
      <w:r w:rsidR="00CE70F8">
        <w:t>elements acting as storage areas (</w:t>
      </w:r>
      <w:r w:rsidR="000B3A98" w:rsidRPr="00DA3EB4">
        <w:t>sinks) for transported sediment</w:t>
      </w:r>
      <w:r w:rsidR="00CE70F8" w:rsidRPr="00CE70F8">
        <w:t xml:space="preserve"> </w:t>
      </w:r>
      <w:r w:rsidR="00CE70F8">
        <w:t>(e.g., lake, retention basin)</w:t>
      </w:r>
      <w:r w:rsidR="000B3A98" w:rsidRPr="00DA3EB4">
        <w:t xml:space="preserve">. </w:t>
      </w:r>
      <w:r w:rsidR="002F0B1B">
        <w:t>In particular, the developed tools allow</w:t>
      </w:r>
      <w:r w:rsidR="000B3A98" w:rsidRPr="00DA3EB4">
        <w:t xml:space="preserve"> estimating sediment connectivity</w:t>
      </w:r>
      <w:r w:rsidR="002F0B1B">
        <w:t xml:space="preserve"> considering</w:t>
      </w:r>
      <w:r w:rsidR="000B3A98" w:rsidRPr="00DA3EB4">
        <w:t xml:space="preserve"> two aspects: (i) sediment delivery across the whole drainage system (i.e. the potential connection of sediment between hillslopes and catchment outlets), and (ii) sediment coupling-decoupling between hillslopes and </w:t>
      </w:r>
      <w:r w:rsidR="005559BE">
        <w:t xml:space="preserve">selected targets </w:t>
      </w:r>
      <w:r w:rsidR="00CE70F8">
        <w:t>or sinks</w:t>
      </w:r>
      <w:r w:rsidR="000B3A98" w:rsidRPr="00DA3EB4">
        <w:t xml:space="preserve">. The choice of modeling these two aspects stems from the need to address two main sediment management issues: (i) what is the probability that sediment from a certain sediment source will reach the catchment outlet? (ii) what is the probability that sediment eroded from the hillslopes will attain the </w:t>
      </w:r>
      <w:r w:rsidR="005559BE">
        <w:t>target of interest</w:t>
      </w:r>
      <w:r w:rsidR="000B3A98" w:rsidRPr="00DA3EB4">
        <w:t>?</w:t>
      </w:r>
    </w:p>
    <w:p w14:paraId="6E6341C9" w14:textId="342B9155" w:rsidR="000B3A98" w:rsidRDefault="004F130C" w:rsidP="000B3A98">
      <w:r>
        <w:t>T</w:t>
      </w:r>
      <w:r w:rsidR="0001662F">
        <w:t>he stand-alone application is based on</w:t>
      </w:r>
      <w:r w:rsidR="003F63BF">
        <w:t xml:space="preserve"> Python scripting</w:t>
      </w:r>
      <w:r w:rsidR="0001662F">
        <w:t xml:space="preserve"> with bindings for processing geographical datasets; </w:t>
      </w:r>
      <w:r>
        <w:t>it uses</w:t>
      </w:r>
      <w:r w:rsidR="000B3A98" w:rsidRPr="00DA3EB4">
        <w:t xml:space="preserve"> functionalities and algorithms available in </w:t>
      </w:r>
      <w:r w:rsidR="00942B1F" w:rsidRPr="00DA3EB4">
        <w:t>TauDEM 5.2</w:t>
      </w:r>
      <w:r w:rsidR="000B3A98" w:rsidRPr="00DA3EB4">
        <w:t xml:space="preserve"> tool</w:t>
      </w:r>
      <w:r w:rsidR="00A63F7D">
        <w:t xml:space="preserve"> </w:t>
      </w:r>
      <w:r w:rsidR="00A63F7D" w:rsidRPr="00A63F7D">
        <w:t>(Tarboton 2013)</w:t>
      </w:r>
      <w:r w:rsidR="000B3A98" w:rsidRPr="00DA3EB4">
        <w:t>.</w:t>
      </w:r>
    </w:p>
    <w:p w14:paraId="70DFB613" w14:textId="77777777" w:rsidR="00804963" w:rsidRPr="00DA3EB4" w:rsidRDefault="00804963" w:rsidP="000B3A98"/>
    <w:p w14:paraId="5158F30F" w14:textId="77777777" w:rsidR="000B3A98" w:rsidRPr="00DA3EB4" w:rsidRDefault="000B3A98" w:rsidP="000B3A98">
      <w:pPr>
        <w:pStyle w:val="Titolo2"/>
      </w:pPr>
      <w:r w:rsidRPr="00DA3EB4">
        <w:lastRenderedPageBreak/>
        <w:t xml:space="preserve"> </w:t>
      </w:r>
      <w:bookmarkStart w:id="4" w:name="_Toc398633085"/>
      <w:r w:rsidRPr="00DA3EB4">
        <w:t>Index of sediment connectivity</w:t>
      </w:r>
      <w:bookmarkEnd w:id="4"/>
    </w:p>
    <w:p w14:paraId="5C715F8A" w14:textId="77777777" w:rsidR="000B3A98" w:rsidRPr="003F63BF" w:rsidRDefault="003F63BF" w:rsidP="000B3A98">
      <w:r>
        <w:t>IC</w:t>
      </w:r>
      <w:r w:rsidR="000B3A98" w:rsidRPr="00DA3EB4">
        <w:rPr>
          <w:rFonts w:ascii="Times New Roman" w:hAnsi="Times New Roman"/>
          <w:bCs/>
        </w:rPr>
        <w:t xml:space="preserve"> </w:t>
      </w:r>
      <w:r w:rsidR="009D7C4E">
        <w:t>is</w:t>
      </w:r>
      <w:r w:rsidR="000B3A98" w:rsidRPr="00DA3EB4">
        <w:t xml:space="preserve"> derived following the approach of</w:t>
      </w:r>
      <w:r w:rsidR="00CD6DA4">
        <w:t xml:space="preserve"> Borselli et al.</w:t>
      </w:r>
      <w:r w:rsidR="00CD6DA4" w:rsidRPr="00CD6DA4">
        <w:t xml:space="preserve"> </w:t>
      </w:r>
      <w:r w:rsidR="00CD6DA4">
        <w:t>(</w:t>
      </w:r>
      <w:r w:rsidR="00CD6DA4" w:rsidRPr="00CD6DA4">
        <w:t>2008)</w:t>
      </w:r>
      <w:r w:rsidR="000B3A98" w:rsidRPr="00DA3EB4">
        <w:t>, who defined</w:t>
      </w:r>
      <w:r w:rsidR="000B3A98" w:rsidRPr="00DA3EB4">
        <w:rPr>
          <w:rFonts w:ascii="Times New Roman" w:hAnsi="Times New Roman"/>
          <w:bCs/>
        </w:rPr>
        <w:t xml:space="preserve"> </w:t>
      </w:r>
      <w:r w:rsidRPr="003F63BF">
        <w:t>the Index of Connectivity</w:t>
      </w:r>
      <w:r w:rsidR="000B3A98" w:rsidRPr="003F63BF">
        <w:t xml:space="preserve"> </w:t>
      </w:r>
      <w:r w:rsidR="000B3A98" w:rsidRPr="00DA3EB4">
        <w:t>as</w:t>
      </w:r>
      <w:r w:rsidR="000B3A98" w:rsidRPr="003F63BF">
        <w:t>:</w:t>
      </w:r>
    </w:p>
    <w:p w14:paraId="046B09DA" w14:textId="77777777" w:rsidR="000B3A98" w:rsidRPr="00DA3EB4" w:rsidRDefault="000B3A98" w:rsidP="000B3A98">
      <w:pPr>
        <w:rPr>
          <w:rFonts w:ascii="Times New Roman" w:hAnsi="Times New Roman"/>
          <w:bCs/>
        </w:rPr>
      </w:pPr>
      <w:r w:rsidRPr="00DA3EB4">
        <w:rPr>
          <w:rFonts w:ascii="Times New Roman" w:hAnsi="Times New Roman"/>
          <w:bCs/>
        </w:rPr>
        <w:object w:dxaOrig="1660" w:dyaOrig="760" w14:anchorId="71827ED9">
          <v:shape id="_x0000_i1025" type="#_x0000_t75" style="width:84.75pt;height:39pt" o:ole="">
            <v:imagedata r:id="rId12" o:title=""/>
          </v:shape>
          <o:OLEObject Type="Embed" ProgID="Equation.3" ShapeID="_x0000_i1025" DrawAspect="Content" ObjectID="_1497358285" r:id="rId13"/>
        </w:object>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t>(1)</w:t>
      </w:r>
      <w:r w:rsidRPr="00DA3EB4">
        <w:rPr>
          <w:rFonts w:ascii="Times New Roman" w:hAnsi="Times New Roman"/>
          <w:bCs/>
        </w:rPr>
        <w:tab/>
      </w:r>
    </w:p>
    <w:p w14:paraId="1965A612" w14:textId="77777777" w:rsidR="000B3A98" w:rsidRDefault="000B3A98" w:rsidP="000B3A98">
      <w:pPr>
        <w:rPr>
          <w:rFonts w:ascii="Times New Roman" w:hAnsi="Times New Roman"/>
          <w:bCs/>
        </w:rPr>
      </w:pPr>
      <w:r w:rsidRPr="00DA3EB4">
        <w:t>where</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up</w:t>
      </w:r>
      <w:r w:rsidRPr="00DA3EB4">
        <w:rPr>
          <w:rFonts w:ascii="Times New Roman" w:hAnsi="Times New Roman"/>
          <w:bCs/>
        </w:rPr>
        <w:t xml:space="preserve"> </w:t>
      </w:r>
      <w:r w:rsidRPr="00DA3EB4">
        <w:t>and</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dn</w:t>
      </w:r>
      <w:r w:rsidRPr="00DA3EB4">
        <w:rPr>
          <w:rFonts w:ascii="Times New Roman" w:hAnsi="Times New Roman"/>
          <w:bCs/>
        </w:rPr>
        <w:t xml:space="preserve"> </w:t>
      </w:r>
      <w:r w:rsidRPr="00DA3EB4">
        <w:t>are the upslope and downslope components of connectivity (Fig. 1), respectively</w:t>
      </w:r>
      <w:r w:rsidRPr="00DA3EB4">
        <w:rPr>
          <w:rFonts w:ascii="Times New Roman" w:hAnsi="Times New Roman"/>
          <w:bCs/>
        </w:rPr>
        <w:t xml:space="preserve">. </w:t>
      </w:r>
      <w:r w:rsidRPr="00DA3EB4">
        <w:rPr>
          <w:rFonts w:ascii="Times New Roman" w:hAnsi="Times New Roman"/>
          <w:bCs/>
          <w:i/>
        </w:rPr>
        <w:t>IC</w:t>
      </w:r>
      <w:r w:rsidRPr="00DA3EB4">
        <w:rPr>
          <w:rFonts w:ascii="Times New Roman" w:hAnsi="Times New Roman"/>
          <w:bCs/>
        </w:rPr>
        <w:t xml:space="preserve"> </w:t>
      </w:r>
      <w:r w:rsidR="009D7C4E">
        <w:t>is</w:t>
      </w:r>
      <w:r w:rsidRPr="00DA3EB4">
        <w:t xml:space="preserve"> defined in the range of [-∞, +∞], with connectivity increasing for larger </w:t>
      </w:r>
      <w:r w:rsidRPr="00DA3EB4">
        <w:rPr>
          <w:rFonts w:ascii="Times New Roman" w:hAnsi="Times New Roman"/>
          <w:bCs/>
          <w:i/>
        </w:rPr>
        <w:t>IC</w:t>
      </w:r>
      <w:r w:rsidRPr="00DA3EB4">
        <w:rPr>
          <w:rFonts w:ascii="Times New Roman" w:hAnsi="Times New Roman"/>
          <w:bCs/>
        </w:rPr>
        <w:t xml:space="preserve"> </w:t>
      </w:r>
      <w:r w:rsidRPr="00DA3EB4">
        <w:t>values</w:t>
      </w:r>
      <w:r w:rsidRPr="00DA3EB4">
        <w:rPr>
          <w:rFonts w:ascii="Times New Roman" w:hAnsi="Times New Roman"/>
          <w:bCs/>
        </w:rPr>
        <w:t>.</w:t>
      </w:r>
    </w:p>
    <w:p w14:paraId="6BA0CB04" w14:textId="77777777" w:rsidR="000F79CD" w:rsidRDefault="000F79CD" w:rsidP="000B3A98">
      <w:pPr>
        <w:rPr>
          <w:rFonts w:ascii="Times New Roman" w:hAnsi="Times New Roman"/>
          <w:bCs/>
        </w:rPr>
      </w:pPr>
    </w:p>
    <w:p w14:paraId="1299476D" w14:textId="77777777" w:rsidR="000F79CD" w:rsidRDefault="000F79CD" w:rsidP="000F79CD">
      <w:pPr>
        <w:jc w:val="center"/>
        <w:rPr>
          <w:rFonts w:ascii="Times New Roman" w:hAnsi="Times New Roman"/>
          <w:bCs/>
        </w:rPr>
      </w:pPr>
      <w:r w:rsidRPr="00DA3EB4">
        <w:rPr>
          <w:noProof/>
          <w:lang w:val="it-IT" w:eastAsia="it-IT"/>
        </w:rPr>
        <w:drawing>
          <wp:inline distT="0" distB="0" distL="0" distR="0" wp14:anchorId="15EEEDD4" wp14:editId="0A269338">
            <wp:extent cx="4619714" cy="3267738"/>
            <wp:effectExtent l="0" t="0" r="9525" b="8890"/>
            <wp:docPr id="8" name="Picture 8" descr="C:\Users\stefano\Dropbox\EGU_2014\bors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fano\Dropbox\EGU_2014\borsell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6964" cy="3279940"/>
                    </a:xfrm>
                    <a:prstGeom prst="rect">
                      <a:avLst/>
                    </a:prstGeom>
                    <a:noFill/>
                    <a:ln>
                      <a:noFill/>
                    </a:ln>
                  </pic:spPr>
                </pic:pic>
              </a:graphicData>
            </a:graphic>
          </wp:inline>
        </w:drawing>
      </w:r>
    </w:p>
    <w:p w14:paraId="1D55D487" w14:textId="77777777" w:rsidR="000F79CD" w:rsidRDefault="000F79CD" w:rsidP="000F79CD">
      <w:r w:rsidRPr="00DA3EB4">
        <w:t>Figur</w:t>
      </w:r>
      <w:r>
        <w:t>e</w:t>
      </w:r>
      <w:r w:rsidRPr="00DA3EB4">
        <w:t xml:space="preserve"> </w:t>
      </w:r>
      <w:r w:rsidRPr="00DA3EB4">
        <w:fldChar w:fldCharType="begin"/>
      </w:r>
      <w:r w:rsidRPr="00DA3EB4">
        <w:instrText xml:space="preserve"> SEQ Figura \* ARABIC </w:instrText>
      </w:r>
      <w:r w:rsidRPr="00DA3EB4">
        <w:fldChar w:fldCharType="separate"/>
      </w:r>
      <w:r w:rsidR="00EB1847">
        <w:rPr>
          <w:noProof/>
        </w:rPr>
        <w:t>1</w:t>
      </w:r>
      <w:r w:rsidRPr="00DA3EB4">
        <w:rPr>
          <w:noProof/>
        </w:rPr>
        <w:fldChar w:fldCharType="end"/>
      </w:r>
      <w:r w:rsidRPr="00DA3EB4">
        <w:t>. Connectivity index u</w:t>
      </w:r>
      <w:r w:rsidR="000270BD">
        <w:t>pslope and downslope components (modified after Borselli et al., 2008)</w:t>
      </w:r>
      <w:r w:rsidRPr="00DA3EB4">
        <w:t>.</w:t>
      </w:r>
    </w:p>
    <w:p w14:paraId="00C6EDCD" w14:textId="77777777" w:rsidR="00A63F7D" w:rsidRPr="00DA3EB4" w:rsidRDefault="00A63F7D" w:rsidP="000F79CD">
      <w:pPr>
        <w:rPr>
          <w:rFonts w:ascii="Times New Roman" w:hAnsi="Times New Roman"/>
          <w:bCs/>
        </w:rPr>
      </w:pPr>
    </w:p>
    <w:p w14:paraId="6A9D9222" w14:textId="77777777" w:rsidR="000B3A98" w:rsidRPr="00DA3EB4" w:rsidRDefault="000B3A98" w:rsidP="000B3A98">
      <w:r w:rsidRPr="00DA3EB4">
        <w:t>The upslope component</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up</w:t>
      </w:r>
      <w:r w:rsidRPr="00DA3EB4">
        <w:rPr>
          <w:rFonts w:ascii="Times New Roman" w:hAnsi="Times New Roman"/>
          <w:bCs/>
        </w:rPr>
        <w:t xml:space="preserve"> </w:t>
      </w:r>
      <w:r w:rsidRPr="00DA3EB4">
        <w:t>is the potential for downward routing of the sediment produced upslope and is estimated as follows:</w:t>
      </w:r>
    </w:p>
    <w:p w14:paraId="39FC1931" w14:textId="77777777" w:rsidR="000B3A98" w:rsidRDefault="000B3A98" w:rsidP="000B3A98">
      <w:pPr>
        <w:rPr>
          <w:rFonts w:ascii="Times New Roman" w:hAnsi="Times New Roman"/>
          <w:bCs/>
        </w:rPr>
      </w:pPr>
      <w:r w:rsidRPr="00DA3EB4">
        <w:rPr>
          <w:position w:val="-14"/>
        </w:rPr>
        <w:object w:dxaOrig="1380" w:dyaOrig="420" w14:anchorId="71F0F985">
          <v:shape id="_x0000_i1026" type="#_x0000_t75" style="width:69pt;height:24pt" o:ole="">
            <v:imagedata r:id="rId15" o:title=""/>
          </v:shape>
          <o:OLEObject Type="Embed" ProgID="Equation.3" ShapeID="_x0000_i1026" DrawAspect="Content" ObjectID="_1497358286" r:id="rId16"/>
        </w:object>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00DA3EB4">
        <w:rPr>
          <w:rFonts w:ascii="Times New Roman" w:hAnsi="Times New Roman"/>
          <w:bCs/>
        </w:rPr>
        <w:t>(2)</w:t>
      </w:r>
    </w:p>
    <w:p w14:paraId="175F2EE4" w14:textId="77777777" w:rsidR="00DA3EB4" w:rsidRPr="00DA3EB4" w:rsidRDefault="00DA3EB4" w:rsidP="000B3A98">
      <w:pPr>
        <w:rPr>
          <w:rFonts w:ascii="Times New Roman" w:hAnsi="Times New Roman"/>
          <w:bCs/>
        </w:rPr>
      </w:pPr>
    </w:p>
    <w:p w14:paraId="39969C3F" w14:textId="77777777" w:rsidR="000B3A98" w:rsidRPr="00DA3EB4" w:rsidRDefault="000B3A98" w:rsidP="000B3A98">
      <w:r w:rsidRPr="00DA3EB4">
        <w:lastRenderedPageBreak/>
        <w:t>where</w:t>
      </w:r>
      <w:r w:rsidRPr="00DA3EB4">
        <w:rPr>
          <w:rFonts w:ascii="Times New Roman" w:hAnsi="Times New Roman"/>
          <w:bCs/>
        </w:rPr>
        <w:t xml:space="preserve"> </w:t>
      </w:r>
      <w:r w:rsidR="000E08E8" w:rsidRPr="00DA3EB4">
        <w:rPr>
          <w:position w:val="-6"/>
        </w:rPr>
        <w:object w:dxaOrig="279" w:dyaOrig="340" w14:anchorId="44A163D2">
          <v:shape id="_x0000_i1027" type="#_x0000_t75" style="width:14.25pt;height:17.25pt" o:ole="">
            <v:imagedata r:id="rId17" o:title=""/>
          </v:shape>
          <o:OLEObject Type="Embed" ProgID="Equation.3" ShapeID="_x0000_i1027" DrawAspect="Content" ObjectID="_1497358287" r:id="rId18"/>
        </w:object>
      </w:r>
      <w:r w:rsidRPr="00DA3EB4">
        <w:rPr>
          <w:rFonts w:ascii="Times New Roman" w:hAnsi="Times New Roman"/>
          <w:bCs/>
        </w:rPr>
        <w:t xml:space="preserve"> </w:t>
      </w:r>
      <w:r w:rsidRPr="00DA3EB4">
        <w:t xml:space="preserve">is the average weighting factor of the upslope contributing area (see later), </w:t>
      </w:r>
      <w:r w:rsidR="00942B1F" w:rsidRPr="00DA3EB4">
        <w:rPr>
          <w:position w:val="-6"/>
        </w:rPr>
        <w:object w:dxaOrig="220" w:dyaOrig="340" w14:anchorId="7E7F368B">
          <v:shape id="_x0000_i1028" type="#_x0000_t75" style="width:12pt;height:17.25pt" o:ole="">
            <v:imagedata r:id="rId19" o:title=""/>
          </v:shape>
          <o:OLEObject Type="Embed" ProgID="Equation.3" ShapeID="_x0000_i1028" DrawAspect="Content" ObjectID="_1497358288" r:id="rId20"/>
        </w:object>
      </w:r>
      <w:r w:rsidRPr="00DA3EB4">
        <w:t>is the average slope gradient of the upslope contributing area (m/m) and</w:t>
      </w:r>
      <w:r w:rsidRPr="00DA3EB4">
        <w:rPr>
          <w:rFonts w:ascii="Times New Roman" w:hAnsi="Times New Roman"/>
          <w:bCs/>
        </w:rPr>
        <w:t xml:space="preserve"> </w:t>
      </w:r>
      <w:r w:rsidRPr="00DA3EB4">
        <w:rPr>
          <w:rFonts w:ascii="Times New Roman" w:hAnsi="Times New Roman"/>
          <w:bCs/>
          <w:i/>
        </w:rPr>
        <w:t>A</w:t>
      </w:r>
      <w:r w:rsidRPr="00DA3EB4">
        <w:rPr>
          <w:rFonts w:ascii="Times New Roman" w:hAnsi="Times New Roman"/>
          <w:bCs/>
        </w:rPr>
        <w:t xml:space="preserve"> </w:t>
      </w:r>
      <w:r w:rsidRPr="00DA3EB4">
        <w:t>is the upslope contributing area (m</w:t>
      </w:r>
      <w:r w:rsidRPr="00DA3EB4">
        <w:rPr>
          <w:vertAlign w:val="superscript"/>
        </w:rPr>
        <w:t>2</w:t>
      </w:r>
      <w:r w:rsidRPr="00DA3EB4">
        <w:t xml:space="preserve">). </w:t>
      </w:r>
    </w:p>
    <w:p w14:paraId="61F4F84C" w14:textId="77777777" w:rsidR="000B3A98" w:rsidRPr="00DA3EB4" w:rsidRDefault="000B3A98" w:rsidP="000B3A98">
      <w:r w:rsidRPr="00DA3EB4">
        <w:t>The downslope component</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dn</w:t>
      </w:r>
      <w:r w:rsidRPr="00DA3EB4">
        <w:rPr>
          <w:rFonts w:ascii="Times New Roman" w:hAnsi="Times New Roman"/>
          <w:bCs/>
        </w:rPr>
        <w:t xml:space="preserve"> </w:t>
      </w:r>
      <w:r w:rsidRPr="00DA3EB4">
        <w:t>takes into account the flow path length that a particle has to travel to arrive to the nearest target or sink. Therefore,</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dn</w:t>
      </w:r>
      <w:r w:rsidRPr="00DA3EB4">
        <w:rPr>
          <w:rFonts w:ascii="Times New Roman" w:hAnsi="Times New Roman"/>
          <w:bCs/>
        </w:rPr>
        <w:t xml:space="preserve"> </w:t>
      </w:r>
      <w:r w:rsidRPr="00DA3EB4">
        <w:t>can be expressed as:</w:t>
      </w:r>
    </w:p>
    <w:p w14:paraId="0DE66C88" w14:textId="77777777" w:rsidR="000B3A98" w:rsidRPr="00DA3EB4" w:rsidRDefault="00DA3EB4" w:rsidP="000B3A98">
      <w:pPr>
        <w:rPr>
          <w:rFonts w:ascii="Times New Roman" w:hAnsi="Times New Roman"/>
          <w:bCs/>
        </w:rPr>
      </w:pPr>
      <w:r w:rsidRPr="00DA3EB4">
        <w:rPr>
          <w:position w:val="-30"/>
        </w:rPr>
        <w:object w:dxaOrig="1440" w:dyaOrig="680" w14:anchorId="715C68BB">
          <v:shape id="_x0000_i1029" type="#_x0000_t75" style="width:1in;height:33pt" o:ole="">
            <v:imagedata r:id="rId21" o:title=""/>
          </v:shape>
          <o:OLEObject Type="Embed" ProgID="Equation.3" ShapeID="_x0000_i1029" DrawAspect="Content" ObjectID="_1497358289" r:id="rId22"/>
        </w:object>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rFonts w:ascii="Times New Roman" w:hAnsi="Times New Roman"/>
          <w:bCs/>
        </w:rPr>
        <w:t>(3)</w:t>
      </w:r>
    </w:p>
    <w:p w14:paraId="5BDE469E" w14:textId="77777777" w:rsidR="000B3A98" w:rsidRDefault="000B3A98" w:rsidP="000B3A98">
      <w:r w:rsidRPr="00DA3EB4">
        <w:t>where</w:t>
      </w:r>
      <w:r w:rsidRPr="00DA3EB4">
        <w:rPr>
          <w:rFonts w:ascii="Times New Roman" w:hAnsi="Times New Roman"/>
          <w:bCs/>
        </w:rPr>
        <w:t xml:space="preserve"> </w:t>
      </w:r>
      <w:r w:rsidRPr="00A850A4">
        <w:rPr>
          <w:rFonts w:ascii="Times New Roman" w:hAnsi="Times New Roman"/>
          <w:bCs/>
          <w:i/>
        </w:rPr>
        <w:t>d</w:t>
      </w:r>
      <w:r w:rsidRPr="00DA3EB4">
        <w:rPr>
          <w:rFonts w:ascii="Times New Roman" w:hAnsi="Times New Roman"/>
          <w:bCs/>
          <w:i/>
          <w:sz w:val="32"/>
          <w:vertAlign w:val="subscript"/>
        </w:rPr>
        <w:t>i</w:t>
      </w:r>
      <w:r w:rsidRPr="00DA3EB4">
        <w:rPr>
          <w:rFonts w:ascii="Times New Roman" w:hAnsi="Times New Roman"/>
          <w:bCs/>
        </w:rPr>
        <w:t xml:space="preserve"> </w:t>
      </w:r>
      <w:r w:rsidRPr="00DA3EB4">
        <w:t>is the length of the flow path along the</w:t>
      </w:r>
      <w:r w:rsidRPr="00DA3EB4">
        <w:rPr>
          <w:rFonts w:ascii="Times New Roman" w:hAnsi="Times New Roman"/>
          <w:bCs/>
        </w:rPr>
        <w:t xml:space="preserve"> </w:t>
      </w:r>
      <w:r w:rsidRPr="00DA3EB4">
        <w:rPr>
          <w:rFonts w:ascii="Times New Roman" w:hAnsi="Times New Roman"/>
          <w:bCs/>
          <w:i/>
        </w:rPr>
        <w:t>i</w:t>
      </w:r>
      <w:r w:rsidRPr="00DA3EB4">
        <w:rPr>
          <w:rFonts w:ascii="Times New Roman" w:hAnsi="Times New Roman"/>
          <w:bCs/>
          <w:vertAlign w:val="superscript"/>
        </w:rPr>
        <w:t>th</w:t>
      </w:r>
      <w:r w:rsidRPr="00DA3EB4">
        <w:rPr>
          <w:rFonts w:ascii="Times New Roman" w:hAnsi="Times New Roman"/>
          <w:bCs/>
        </w:rPr>
        <w:t xml:space="preserve"> </w:t>
      </w:r>
      <w:r w:rsidRPr="00DA3EB4">
        <w:t>cell according to the steepest downslope direction (m),</w:t>
      </w:r>
      <w:r w:rsidRPr="00DA3EB4">
        <w:rPr>
          <w:rFonts w:ascii="Times New Roman" w:hAnsi="Times New Roman"/>
          <w:bCs/>
        </w:rPr>
        <w:t xml:space="preserve"> </w:t>
      </w:r>
      <w:r w:rsidRPr="00A850A4">
        <w:rPr>
          <w:rFonts w:ascii="Times New Roman" w:hAnsi="Times New Roman"/>
          <w:bCs/>
          <w:i/>
        </w:rPr>
        <w:t>W</w:t>
      </w:r>
      <w:r w:rsidRPr="00A850A4">
        <w:rPr>
          <w:rFonts w:ascii="Times New Roman" w:hAnsi="Times New Roman"/>
          <w:bCs/>
          <w:i/>
          <w:vertAlign w:val="subscript"/>
        </w:rPr>
        <w:t>i</w:t>
      </w:r>
      <w:r w:rsidRPr="00A850A4">
        <w:rPr>
          <w:rFonts w:ascii="Times New Roman" w:hAnsi="Times New Roman"/>
          <w:bCs/>
        </w:rPr>
        <w:t xml:space="preserve"> </w:t>
      </w:r>
      <w:r w:rsidRPr="00DA3EB4">
        <w:t>and</w:t>
      </w:r>
      <w:r w:rsidRPr="00DA3EB4">
        <w:rPr>
          <w:rFonts w:ascii="Times New Roman" w:hAnsi="Times New Roman"/>
          <w:bCs/>
        </w:rPr>
        <w:t xml:space="preserve"> </w:t>
      </w:r>
      <w:r w:rsidRPr="00A850A4">
        <w:rPr>
          <w:rFonts w:ascii="Times New Roman" w:hAnsi="Times New Roman" w:cs="Times New Roman"/>
          <w:i/>
          <w:szCs w:val="32"/>
        </w:rPr>
        <w:t>S</w:t>
      </w:r>
      <w:r w:rsidRPr="00A850A4">
        <w:rPr>
          <w:rFonts w:ascii="Times New Roman" w:hAnsi="Times New Roman" w:cs="Times New Roman"/>
          <w:i/>
          <w:szCs w:val="32"/>
          <w:vertAlign w:val="subscript"/>
        </w:rPr>
        <w:t>i</w:t>
      </w:r>
      <w:r w:rsidRPr="00DA3EB4">
        <w:rPr>
          <w:rFonts w:ascii="Times New Roman" w:hAnsi="Times New Roman" w:cs="Times New Roman"/>
        </w:rPr>
        <w:t xml:space="preserve"> </w:t>
      </w:r>
      <w:r w:rsidRPr="00DA3EB4">
        <w:t>are the weighting factor and the slope gradient of the</w:t>
      </w:r>
      <w:r w:rsidRPr="00DA3EB4">
        <w:rPr>
          <w:rFonts w:ascii="Times New Roman" w:hAnsi="Times New Roman"/>
          <w:bCs/>
        </w:rPr>
        <w:t xml:space="preserve"> </w:t>
      </w:r>
      <w:r w:rsidRPr="00A850A4">
        <w:rPr>
          <w:rFonts w:ascii="Times New Roman" w:hAnsi="Times New Roman"/>
          <w:bCs/>
          <w:i/>
        </w:rPr>
        <w:t>i</w:t>
      </w:r>
      <w:r w:rsidRPr="00A850A4">
        <w:rPr>
          <w:rFonts w:ascii="Times New Roman" w:hAnsi="Times New Roman"/>
          <w:bCs/>
          <w:vertAlign w:val="superscript"/>
        </w:rPr>
        <w:t>th</w:t>
      </w:r>
      <w:r w:rsidRPr="00DA3EB4">
        <w:rPr>
          <w:rFonts w:ascii="Times New Roman" w:hAnsi="Times New Roman"/>
          <w:bCs/>
        </w:rPr>
        <w:t xml:space="preserve"> </w:t>
      </w:r>
      <w:r w:rsidRPr="00DA3EB4">
        <w:t xml:space="preserve">cell, respectively. </w:t>
      </w:r>
      <w:r w:rsidR="003F63BF" w:rsidRPr="00DA3EB4">
        <w:t>It is</w:t>
      </w:r>
      <w:r w:rsidRPr="00DA3EB4">
        <w:t xml:space="preserve"> worth noting that</w:t>
      </w:r>
      <w:r w:rsidRPr="00DA3EB4">
        <w:rPr>
          <w:rFonts w:ascii="Times New Roman" w:hAnsi="Times New Roman"/>
          <w:bCs/>
        </w:rPr>
        <w:t xml:space="preserve"> </w:t>
      </w:r>
      <w:r w:rsidRPr="00A850A4">
        <w:rPr>
          <w:rFonts w:ascii="Times New Roman" w:hAnsi="Times New Roman"/>
          <w:bCs/>
          <w:i/>
          <w:szCs w:val="32"/>
        </w:rPr>
        <w:t>d</w:t>
      </w:r>
      <w:r w:rsidRPr="00A850A4">
        <w:rPr>
          <w:rFonts w:ascii="Times New Roman" w:hAnsi="Times New Roman"/>
          <w:bCs/>
          <w:i/>
          <w:szCs w:val="32"/>
          <w:vertAlign w:val="subscript"/>
        </w:rPr>
        <w:t>i</w:t>
      </w:r>
      <w:r w:rsidRPr="00DA3EB4">
        <w:rPr>
          <w:rFonts w:ascii="Times New Roman" w:hAnsi="Times New Roman"/>
          <w:bCs/>
          <w:sz w:val="32"/>
          <w:szCs w:val="32"/>
        </w:rPr>
        <w:t xml:space="preserve"> </w:t>
      </w:r>
      <w:r w:rsidRPr="00DA3EB4">
        <w:t>can assume two values: cell size</w:t>
      </w:r>
      <w:r w:rsidRPr="00DA3EB4">
        <w:rPr>
          <w:rFonts w:ascii="Times New Roman" w:hAnsi="Times New Roman"/>
          <w:bCs/>
        </w:rPr>
        <w:t xml:space="preserve"> </w:t>
      </w:r>
      <w:r w:rsidRPr="00DA3EB4">
        <w:rPr>
          <w:rFonts w:ascii="Times New Roman" w:hAnsi="Times New Roman"/>
          <w:bCs/>
          <w:sz w:val="32"/>
        </w:rPr>
        <w:t>(</w:t>
      </w:r>
      <w:r w:rsidRPr="00DA3EB4">
        <w:rPr>
          <w:rFonts w:ascii="Times New Roman" w:hAnsi="Times New Roman"/>
          <w:bCs/>
          <w:i/>
          <w:sz w:val="32"/>
        </w:rPr>
        <w:t>l</w:t>
      </w:r>
      <w:r w:rsidRPr="00DA3EB4">
        <w:rPr>
          <w:rFonts w:ascii="Times New Roman" w:hAnsi="Times New Roman"/>
          <w:bCs/>
          <w:sz w:val="32"/>
        </w:rPr>
        <w:t xml:space="preserve">) </w:t>
      </w:r>
      <w:r w:rsidRPr="00DA3EB4">
        <w:t>in the case of cardinal direction and</w:t>
      </w:r>
      <w:r w:rsidRPr="00DA3EB4">
        <w:rPr>
          <w:rFonts w:ascii="Times New Roman" w:hAnsi="Times New Roman"/>
          <w:bCs/>
        </w:rPr>
        <w:t xml:space="preserve"> </w:t>
      </w:r>
      <w:r w:rsidRPr="00A850A4">
        <w:rPr>
          <w:rFonts w:ascii="Times New Roman" w:eastAsia="MS Mincho" w:hAnsi="Times New Roman"/>
          <w:i/>
          <w:lang w:eastAsia="ja-JP"/>
        </w:rPr>
        <w:t xml:space="preserve">l√2 </w:t>
      </w:r>
      <w:r w:rsidRPr="00DA3EB4">
        <w:t>in the case of diagonal direction.</w:t>
      </w:r>
    </w:p>
    <w:p w14:paraId="7947F17D" w14:textId="77777777" w:rsidR="000B3A98" w:rsidRPr="00DA3EB4" w:rsidRDefault="000B3A98" w:rsidP="000B3A98">
      <w:pPr>
        <w:pStyle w:val="Titolo2"/>
      </w:pPr>
      <w:bookmarkStart w:id="5" w:name="_Toc398633086"/>
      <w:r w:rsidRPr="00DA3EB4">
        <w:t xml:space="preserve">Refinement of the index of sediment connectivity </w:t>
      </w:r>
      <w:r w:rsidR="003F63BF">
        <w:t>implemented in the tools</w:t>
      </w:r>
      <w:bookmarkEnd w:id="5"/>
    </w:p>
    <w:p w14:paraId="58083D4C" w14:textId="77F2BB66" w:rsidR="000B3A98" w:rsidRPr="00DA3EB4" w:rsidRDefault="000B3A98" w:rsidP="000B3A98">
      <w:r w:rsidRPr="00DA3EB4">
        <w:t xml:space="preserve">The changes made to the original model by Borselli et al. (2008) have been devised to adapt the model to mountain catchments and to its use with </w:t>
      </w:r>
      <w:r w:rsidR="00DF15F4">
        <w:t>High Resolution Digital Terrain Models (</w:t>
      </w:r>
      <w:r w:rsidR="00DF15F4" w:rsidRPr="00DA3EB4">
        <w:t>HR-DTMs</w:t>
      </w:r>
      <w:r w:rsidR="00DF15F4">
        <w:t>)</w:t>
      </w:r>
      <w:r w:rsidRPr="00DA3EB4">
        <w:t>. The changes can be grouped under the following categories: (i) Slope factor computation, (ii) Contributing area calculation, and (iii) Choice of the W</w:t>
      </w:r>
      <w:r w:rsidR="003F63BF">
        <w:t>eighting</w:t>
      </w:r>
      <w:r w:rsidRPr="00DA3EB4">
        <w:t xml:space="preserve"> factor</w:t>
      </w:r>
      <w:r w:rsidR="003F63BF">
        <w:t xml:space="preserve"> (W)</w:t>
      </w:r>
      <w:r w:rsidRPr="00DA3EB4">
        <w:t>.</w:t>
      </w:r>
    </w:p>
    <w:p w14:paraId="4F24743C" w14:textId="77777777" w:rsidR="000B3A98" w:rsidRPr="00DA3EB4" w:rsidRDefault="000B3A98" w:rsidP="000B3A98">
      <w:pPr>
        <w:pStyle w:val="Titolo3"/>
      </w:pPr>
      <w:r w:rsidRPr="00DA3EB4">
        <w:t xml:space="preserve"> </w:t>
      </w:r>
      <w:bookmarkStart w:id="6" w:name="_Toc398633087"/>
      <w:r w:rsidRPr="00DA3EB4">
        <w:t>Slope</w:t>
      </w:r>
      <w:bookmarkEnd w:id="6"/>
      <w:r w:rsidRPr="00DA3EB4">
        <w:t xml:space="preserve"> </w:t>
      </w:r>
    </w:p>
    <w:p w14:paraId="448C03A7" w14:textId="77777777" w:rsidR="000B3A98" w:rsidRPr="00DA3EB4" w:rsidRDefault="000B3A98" w:rsidP="000B3A98">
      <w:r w:rsidRPr="00DA3EB4">
        <w:t>In the original connectivity model</w:t>
      </w:r>
      <w:r w:rsidR="00804963">
        <w:t xml:space="preserve"> (Borselli et al., 2008)</w:t>
      </w:r>
      <w:r w:rsidRPr="00DA3EB4">
        <w:t xml:space="preserve">, a value of 0.005 m/m was added to the computed value of slope in order to avoid infinites in Eq. 3. In this modified version of the model, we preferred to preserve the slope values calculated directly from the HR-DTM setting a lower limit of 0.005 m/m, for the same reason just explained, and an upper limit of 1 m/m. The upper limit in slope parameter </w:t>
      </w:r>
      <w:r w:rsidR="00203907">
        <w:t>is</w:t>
      </w:r>
      <w:r w:rsidRPr="00DA3EB4">
        <w:t xml:space="preserve"> introduced to limit the bias due to very </w:t>
      </w:r>
      <w:r w:rsidRPr="00DA3EB4">
        <w:lastRenderedPageBreak/>
        <w:t>high values of IC on steep slopes. The setting of a slope upper limit of 1 m/m has also a physical reason: in alpine environment very high slopes are typical of near-vertical rocky cliffs or very steep hillslopes and bedrock channels where sediment storage is difficult. In such a context, processes related to sediment mobilization are mainly represented by rockfalls and not by the processes the proposed sediment connectivity index intends to investigate (i.e. debris flows, bedload transport).</w:t>
      </w:r>
    </w:p>
    <w:p w14:paraId="4A75000C" w14:textId="77777777" w:rsidR="000B3A98" w:rsidRPr="00DA3EB4" w:rsidRDefault="000B3A98" w:rsidP="000B3A98">
      <w:pPr>
        <w:pStyle w:val="Titolo3"/>
      </w:pPr>
      <w:r w:rsidRPr="00DA3EB4">
        <w:t xml:space="preserve"> </w:t>
      </w:r>
      <w:bookmarkStart w:id="7" w:name="_Toc398633088"/>
      <w:r w:rsidRPr="00DA3EB4">
        <w:t>Contributing area</w:t>
      </w:r>
      <w:bookmarkEnd w:id="7"/>
    </w:p>
    <w:p w14:paraId="058FB929" w14:textId="360C2FF1" w:rsidR="000B3A98" w:rsidRPr="00DA3EB4" w:rsidRDefault="00804963" w:rsidP="000B3A98">
      <w:r>
        <w:t xml:space="preserve">The tools uses </w:t>
      </w:r>
      <w:r w:rsidR="000B3A98" w:rsidRPr="00DA3EB4">
        <w:t>the multiple flow D-infinity approach</w:t>
      </w:r>
      <w:r w:rsidR="00CD6DA4">
        <w:t xml:space="preserve"> </w:t>
      </w:r>
      <w:r w:rsidR="00CD6DA4" w:rsidRPr="00CD6DA4">
        <w:t>(Tarboton 1997)</w:t>
      </w:r>
      <w:r w:rsidR="000B3A98" w:rsidRPr="00DA3EB4">
        <w:t xml:space="preserve"> </w:t>
      </w:r>
      <w:r w:rsidRPr="00DA3EB4">
        <w:t>to calculate contributing area</w:t>
      </w:r>
      <w:r>
        <w:t>,</w:t>
      </w:r>
      <w:r w:rsidRPr="00DA3EB4">
        <w:t xml:space="preserve"> </w:t>
      </w:r>
      <w:r w:rsidR="000B3A98" w:rsidRPr="00DA3EB4">
        <w:t>instead of the single-flow direction algorithm</w:t>
      </w:r>
      <w:r w:rsidR="00CD6DA4">
        <w:t xml:space="preserve"> </w:t>
      </w:r>
      <w:r w:rsidR="00CD6DA4" w:rsidRPr="00CD6DA4">
        <w:rPr>
          <w:rFonts w:cs="Times New Roman"/>
        </w:rPr>
        <w:t>(O’Callaghan and Mark 1984)</w:t>
      </w:r>
      <w:r w:rsidR="000B3A98" w:rsidRPr="00DA3EB4">
        <w:t xml:space="preserve"> applied in the original model</w:t>
      </w:r>
      <w:r>
        <w:t>.</w:t>
      </w:r>
    </w:p>
    <w:p w14:paraId="75BF037A" w14:textId="77777777" w:rsidR="000B3A98" w:rsidRPr="00DA3EB4" w:rsidRDefault="000B3A98" w:rsidP="000B3A98">
      <w:r w:rsidRPr="00DA3EB4">
        <w:t>The advantages of D-infinity over the methods that restrict flow to eight possible directions introducing grid bias (i.e. single-flow direction method) or proportioned flow according to slope introducing unrealistic over-dispersion (i.e. multiple flow direction method) are well known</w:t>
      </w:r>
      <w:r w:rsidR="00CD6DA4">
        <w:t xml:space="preserve"> </w:t>
      </w:r>
      <w:r w:rsidR="00CD6DA4" w:rsidRPr="00CD6DA4">
        <w:t>(Tarolli and Dalla Fontana 2009; Hengl and Reuter 2009)</w:t>
      </w:r>
      <w:r w:rsidRPr="00DA3EB4">
        <w:t xml:space="preserve">. In order to correctly model sediment fluxes in mountain catchments, it is fundamental to capture the real flow paths especially on hillslopes where divergent flow predominates. The choice of a reliable algorithm modeling divergent flow </w:t>
      </w:r>
      <w:r w:rsidR="00203907">
        <w:t>is</w:t>
      </w:r>
      <w:r w:rsidRPr="00DA3EB4">
        <w:t xml:space="preserve"> thus reckoned necessary. Another reason that leads to the choice of the D-infinity approach is rela</w:t>
      </w:r>
      <w:r w:rsidR="00203907">
        <w:t xml:space="preserve">ted to the cell size of HR-DTMs. If the cell size is </w:t>
      </w:r>
      <w:r w:rsidRPr="00DA3EB4">
        <w:t xml:space="preserve">smaller than the width of </w:t>
      </w:r>
      <w:r w:rsidR="00203907">
        <w:t xml:space="preserve">the </w:t>
      </w:r>
      <w:r w:rsidRPr="00DA3EB4">
        <w:t xml:space="preserve">channels in the study area, </w:t>
      </w:r>
      <w:r w:rsidR="00203907">
        <w:t>the</w:t>
      </w:r>
      <w:r w:rsidRPr="00DA3EB4">
        <w:t xml:space="preserve"> use of the single-flow algorithm to derive flow accumulation would limit high-drainage areas (i.e. the channel network) to sequences of single cells, thus underestimating channel widths. In contrast, the D-infinity algorithm better approximates channel width by partitioning flow over the entire cross section. Therefore, the D-infinity algorithm produces a more representative pattern of sediment connectivity through the basins</w:t>
      </w:r>
      <w:r w:rsidR="00203907">
        <w:t>.</w:t>
      </w:r>
    </w:p>
    <w:p w14:paraId="3BF55841" w14:textId="77777777" w:rsidR="000B3A98" w:rsidRPr="00DA3EB4" w:rsidRDefault="000B3A98" w:rsidP="000B3A98">
      <w:pPr>
        <w:pStyle w:val="Titolo3"/>
      </w:pPr>
      <w:r w:rsidRPr="00DA3EB4">
        <w:lastRenderedPageBreak/>
        <w:t xml:space="preserve"> </w:t>
      </w:r>
      <w:bookmarkStart w:id="8" w:name="_Toc398633089"/>
      <w:r w:rsidRPr="00DA3EB4">
        <w:t>Weighting factor</w:t>
      </w:r>
      <w:bookmarkEnd w:id="8"/>
    </w:p>
    <w:p w14:paraId="4E47960C" w14:textId="0C97FC02" w:rsidR="00CA5E45" w:rsidRDefault="000B3A98" w:rsidP="00804963">
      <w:pPr>
        <w:autoSpaceDE w:val="0"/>
        <w:autoSpaceDN w:val="0"/>
        <w:adjustRightInd w:val="0"/>
        <w:spacing w:before="0" w:after="0"/>
      </w:pPr>
      <w:r w:rsidRPr="00DA3EB4">
        <w:t xml:space="preserve">The weighting factor </w:t>
      </w:r>
      <w:r w:rsidRPr="00342584">
        <w:t>W</w:t>
      </w:r>
      <w:r w:rsidRPr="00DA3EB4">
        <w:t xml:space="preserve">, which appears in upslope and downslope components of </w:t>
      </w:r>
      <w:r w:rsidRPr="00342584">
        <w:t>IC</w:t>
      </w:r>
      <w:r w:rsidRPr="00DA3EB4">
        <w:t xml:space="preserve"> (Eqs. 2 and 3), was introduced by Borselli et al. (2008) to model the impedance to runoff and sediment fluxes due to properties of the local land use and soil surface. Borselli et al. (2008) used the C-factor of USLE-RUSLE models</w:t>
      </w:r>
      <w:r w:rsidR="0059401A">
        <w:t xml:space="preserve"> </w:t>
      </w:r>
      <w:r w:rsidR="0059401A" w:rsidRPr="0059401A">
        <w:t>(Wischmeier and Smith 1978; Renard et al. 1997)</w:t>
      </w:r>
      <w:r w:rsidRPr="00DA3EB4">
        <w:t xml:space="preserve"> as weighting factor </w:t>
      </w:r>
      <w:r w:rsidRPr="00342584">
        <w:t>W</w:t>
      </w:r>
      <w:r w:rsidRPr="00DA3EB4">
        <w:t xml:space="preserve">. The C-factor, related to vegetation cover and management, attains its maximum value when the soil is more at risk of erosion and </w:t>
      </w:r>
      <w:r w:rsidR="00804963">
        <w:t>approaches</w:t>
      </w:r>
      <w:r w:rsidRPr="00DA3EB4">
        <w:t xml:space="preserve"> zero when the soil is more protected. However, the same authors stressed that </w:t>
      </w:r>
      <w:r w:rsidRPr="00342584">
        <w:t xml:space="preserve">W </w:t>
      </w:r>
      <w:r w:rsidRPr="00DA3EB4">
        <w:t xml:space="preserve">should be derived from the surface characteristics that influence runoff processes and sediment fluxes within a watershed or </w:t>
      </w:r>
      <w:r w:rsidR="00CA5E45">
        <w:t xml:space="preserve">on </w:t>
      </w:r>
      <w:r w:rsidRPr="00DA3EB4">
        <w:t xml:space="preserve">a hillslope. </w:t>
      </w:r>
      <w:r w:rsidR="00CA5E45">
        <w:t>M</w:t>
      </w:r>
      <w:r w:rsidR="00CA5E45" w:rsidRPr="00601AE5">
        <w:t xml:space="preserve">anning’s </w:t>
      </w:r>
      <w:r w:rsidR="00CA5E45" w:rsidRPr="00601AE5">
        <w:rPr>
          <w:rFonts w:ascii="Times New Roman" w:hAnsi="Times New Roman" w:cs="Times New Roman"/>
          <w:i/>
          <w:sz w:val="28"/>
        </w:rPr>
        <w:t>n</w:t>
      </w:r>
      <w:r w:rsidR="00CA5E45" w:rsidRPr="00601AE5">
        <w:t xml:space="preserve"> </w:t>
      </w:r>
      <w:r w:rsidR="00CA5E45">
        <w:t xml:space="preserve">roughness </w:t>
      </w:r>
      <w:r w:rsidR="00D25196">
        <w:t xml:space="preserve">coefficient meets these requirements; it </w:t>
      </w:r>
      <w:r w:rsidR="00CA5E45">
        <w:t>could</w:t>
      </w:r>
      <w:r w:rsidR="00CA5E45" w:rsidRPr="00601AE5">
        <w:t xml:space="preserve"> be </w:t>
      </w:r>
      <w:r w:rsidR="00D25196">
        <w:t xml:space="preserve">especially </w:t>
      </w:r>
      <w:r w:rsidR="00CA5E45" w:rsidRPr="00601AE5">
        <w:t>suitable</w:t>
      </w:r>
      <w:r w:rsidR="00DF15F4">
        <w:t>, as an alternative to the C-factor,</w:t>
      </w:r>
      <w:r w:rsidR="00CA5E45" w:rsidRPr="00601AE5">
        <w:t xml:space="preserve"> in </w:t>
      </w:r>
      <w:r w:rsidR="00CA5E45">
        <w:t>areas with a great heterogeneity of land use or in the case of a study aiming at evaluating</w:t>
      </w:r>
      <w:r w:rsidR="00CA5E45" w:rsidRPr="00601AE5">
        <w:t xml:space="preserve"> the role of different vegetation covers </w:t>
      </w:r>
      <w:r w:rsidR="00CA5E45">
        <w:t>on sediment dynamic)</w:t>
      </w:r>
      <w:r w:rsidR="00CA5E45" w:rsidRPr="00601AE5">
        <w:t>.</w:t>
      </w:r>
    </w:p>
    <w:p w14:paraId="2B541B6F" w14:textId="77777777" w:rsidR="000B3A98" w:rsidRPr="00DA3EB4" w:rsidRDefault="000B3A98" w:rsidP="00804963">
      <w:pPr>
        <w:autoSpaceDE w:val="0"/>
        <w:autoSpaceDN w:val="0"/>
        <w:adjustRightInd w:val="0"/>
        <w:spacing w:before="0" w:after="0"/>
      </w:pPr>
      <w:r w:rsidRPr="00DA3EB4">
        <w:t xml:space="preserve">LiDAR-derived HR-DTMs permit </w:t>
      </w:r>
      <w:r w:rsidR="00AE62D2">
        <w:t>the computation</w:t>
      </w:r>
      <w:r w:rsidRPr="00DA3EB4">
        <w:t xml:space="preserve"> of geomorphometric indices able to represent fine-scale topographic variability, thus furnishing valuable information on the surface roughness. Accordingly, we decided to </w:t>
      </w:r>
      <w:r w:rsidR="003F63BF">
        <w:t>propose</w:t>
      </w:r>
      <w:r w:rsidRPr="00DA3EB4">
        <w:t xml:space="preserve"> a local measure of topographic surface roughness</w:t>
      </w:r>
      <w:r w:rsidR="0059401A">
        <w:t xml:space="preserve">, </w:t>
      </w:r>
      <w:r w:rsidRPr="00DA3EB4">
        <w:t>i.e. a roughness index (</w:t>
      </w:r>
      <w:r w:rsidRPr="00342584">
        <w:rPr>
          <w:i/>
        </w:rPr>
        <w:t>RI</w:t>
      </w:r>
      <w:r w:rsidRPr="00DA3EB4">
        <w:t xml:space="preserve">), as the weighting factor </w:t>
      </w:r>
      <w:r w:rsidRPr="00342584">
        <w:t>W</w:t>
      </w:r>
      <w:r w:rsidRPr="00DA3EB4">
        <w:t>. The roughness index is calculated as the standard deviation of the residual topog</w:t>
      </w:r>
      <w:r w:rsidR="0059401A">
        <w:t xml:space="preserve">raphy at a scale of few meters </w:t>
      </w:r>
      <w:r w:rsidR="0059401A" w:rsidRPr="0059401A">
        <w:t>(Cavalli et al. 2008</w:t>
      </w:r>
      <w:r w:rsidR="00445977">
        <w:t xml:space="preserve">; </w:t>
      </w:r>
      <w:r w:rsidR="00342584" w:rsidRPr="00342584">
        <w:t>Cavalli and Marchi 2008)</w:t>
      </w:r>
      <w:r w:rsidRPr="00DA3EB4">
        <w:t xml:space="preserve">. The residual topography </w:t>
      </w:r>
      <w:r w:rsidR="004B256A">
        <w:t>is</w:t>
      </w:r>
      <w:r w:rsidRPr="00DA3EB4">
        <w:t xml:space="preserve"> computed as the difference between the original DTM and a smoothed version derived by averaging DTM values on a</w:t>
      </w:r>
      <w:r w:rsidR="00A63853">
        <w:t>n</w:t>
      </w:r>
      <w:r w:rsidRPr="00DA3EB4">
        <w:t xml:space="preserve"> </w:t>
      </w:r>
      <w:r w:rsidR="0059401A" w:rsidRPr="00342584">
        <w:rPr>
          <w:i/>
        </w:rPr>
        <w:t>nxn</w:t>
      </w:r>
      <w:r w:rsidR="0059401A" w:rsidRPr="00342584">
        <w:t xml:space="preserve"> </w:t>
      </w:r>
      <w:r w:rsidRPr="00DA3EB4">
        <w:t>cell</w:t>
      </w:r>
      <w:r w:rsidR="00A63853">
        <w:t>s</w:t>
      </w:r>
      <w:r w:rsidRPr="00DA3EB4">
        <w:t xml:space="preserve"> moving window. The averaged DTM </w:t>
      </w:r>
      <w:r w:rsidR="004B256A">
        <w:t>is</w:t>
      </w:r>
      <w:r w:rsidRPr="00DA3EB4">
        <w:t xml:space="preserve"> necessary to avoid the effect of large scale topography (i.e. slope gradient). Finally, the standard deviations of residual topography values are computed in </w:t>
      </w:r>
      <w:r w:rsidR="00A63853" w:rsidRPr="00DA3EB4">
        <w:t>an</w:t>
      </w:r>
      <w:r w:rsidRPr="00DA3EB4">
        <w:t xml:space="preserve"> </w:t>
      </w:r>
      <w:r w:rsidR="00CD0CD6" w:rsidRPr="00342584">
        <w:rPr>
          <w:i/>
        </w:rPr>
        <w:t>n</w:t>
      </w:r>
      <w:r w:rsidR="00804963">
        <w:rPr>
          <w:rFonts w:ascii="SymbolPS" w:hAnsi="SymbolPS" w:cs="SymbolPS"/>
          <w:sz w:val="23"/>
          <w:szCs w:val="23"/>
          <w:lang w:eastAsia="it-IT"/>
        </w:rPr>
        <w:t></w:t>
      </w:r>
      <w:r w:rsidR="00CD0CD6" w:rsidRPr="00342584">
        <w:rPr>
          <w:i/>
        </w:rPr>
        <w:t>n</w:t>
      </w:r>
      <w:r w:rsidRPr="00DA3EB4">
        <w:t xml:space="preserve"> cell</w:t>
      </w:r>
      <w:r w:rsidR="00A63853">
        <w:t>s</w:t>
      </w:r>
      <w:r w:rsidRPr="00DA3EB4">
        <w:t xml:space="preserve"> moving window over the residual topography grid. The roughness index is then defined as:</w:t>
      </w:r>
    </w:p>
    <w:p w14:paraId="54AD3954" w14:textId="77777777" w:rsidR="000B3A98" w:rsidRPr="00DA3EB4" w:rsidRDefault="007A68B7" w:rsidP="000B3A98">
      <w:pPr>
        <w:rPr>
          <w:rFonts w:ascii="Times New Roman" w:hAnsi="Times New Roman"/>
          <w:bCs/>
          <w:color w:val="FF0000"/>
        </w:rPr>
      </w:pPr>
      <w:r w:rsidRPr="007A68B7">
        <w:rPr>
          <w:position w:val="-38"/>
        </w:rPr>
        <w:object w:dxaOrig="2060" w:dyaOrig="1260" w14:anchorId="012AC00E">
          <v:shape id="_x0000_i1030" type="#_x0000_t75" style="width:102.75pt;height:61.5pt" o:ole="">
            <v:imagedata r:id="rId23" o:title=""/>
          </v:shape>
          <o:OLEObject Type="Embed" ProgID="Equation.3" ShapeID="_x0000_i1030" DrawAspect="Content" ObjectID="_1497358290" r:id="rId24"/>
        </w:object>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rFonts w:ascii="Times New Roman" w:hAnsi="Times New Roman"/>
          <w:bCs/>
        </w:rPr>
        <w:t>(4)</w:t>
      </w:r>
    </w:p>
    <w:p w14:paraId="147D3AB6" w14:textId="77777777" w:rsidR="000B3A98" w:rsidRPr="00DA3EB4" w:rsidRDefault="000B3A98" w:rsidP="000B3A98">
      <w:r w:rsidRPr="00DA3EB4">
        <w:t xml:space="preserve">where </w:t>
      </w:r>
      <w:r w:rsidR="00CD0CD6" w:rsidRPr="00DF5034">
        <w:rPr>
          <w:rFonts w:ascii="Times New Roman" w:hAnsi="Times New Roman" w:cs="Times New Roman"/>
          <w:i/>
        </w:rPr>
        <w:t>n</w:t>
      </w:r>
      <w:r w:rsidR="00CD0CD6" w:rsidRPr="00DF5034">
        <w:rPr>
          <w:rFonts w:ascii="Times New Roman" w:hAnsi="Times New Roman" w:cs="Times New Roman"/>
          <w:i/>
          <w:vertAlign w:val="superscript"/>
        </w:rPr>
        <w:t>2</w:t>
      </w:r>
      <w:r w:rsidRPr="00DA3EB4">
        <w:t xml:space="preserve"> is the number of the processing cells within the </w:t>
      </w:r>
      <w:r w:rsidR="00935ADE" w:rsidRPr="00342584">
        <w:rPr>
          <w:i/>
        </w:rPr>
        <w:t>nxn</w:t>
      </w:r>
      <w:r w:rsidR="00CD0CD6" w:rsidRPr="00DA3EB4">
        <w:t xml:space="preserve"> </w:t>
      </w:r>
      <w:r w:rsidRPr="00DA3EB4">
        <w:t xml:space="preserve">cells moving window, </w:t>
      </w:r>
      <w:r w:rsidRPr="00DF5034">
        <w:rPr>
          <w:rFonts w:ascii="Times New Roman" w:hAnsi="Times New Roman" w:cs="Times New Roman"/>
          <w:i/>
        </w:rPr>
        <w:t>x</w:t>
      </w:r>
      <w:r w:rsidRPr="00DF5034">
        <w:rPr>
          <w:rFonts w:ascii="Times New Roman" w:hAnsi="Times New Roman" w:cs="Times New Roman"/>
          <w:i/>
          <w:vertAlign w:val="subscript"/>
        </w:rPr>
        <w:t>i</w:t>
      </w:r>
      <w:r w:rsidRPr="00DA3EB4">
        <w:t xml:space="preserve"> is the value of one specific cell of the residual topography within the moving window, and </w:t>
      </w:r>
      <w:r w:rsidRPr="00DF5034">
        <w:rPr>
          <w:rFonts w:ascii="Times New Roman" w:hAnsi="Times New Roman" w:cs="Times New Roman"/>
          <w:i/>
        </w:rPr>
        <w:t>x</w:t>
      </w:r>
      <w:r w:rsidRPr="00DF5034">
        <w:rPr>
          <w:rFonts w:ascii="Times New Roman" w:hAnsi="Times New Roman" w:cs="Times New Roman"/>
          <w:i/>
          <w:vertAlign w:val="subscript"/>
        </w:rPr>
        <w:t>m</w:t>
      </w:r>
      <w:r w:rsidRPr="00DF5034">
        <w:rPr>
          <w:sz w:val="20"/>
        </w:rPr>
        <w:t xml:space="preserve"> </w:t>
      </w:r>
      <w:r w:rsidRPr="00DA3EB4">
        <w:t xml:space="preserve">is the mean of the </w:t>
      </w:r>
      <w:r w:rsidR="00CD0CD6" w:rsidRPr="00DF5034">
        <w:rPr>
          <w:rFonts w:ascii="Times New Roman" w:hAnsi="Times New Roman" w:cs="Times New Roman"/>
          <w:i/>
        </w:rPr>
        <w:t>n</w:t>
      </w:r>
      <w:r w:rsidR="00CD0CD6" w:rsidRPr="00DF5034">
        <w:rPr>
          <w:rFonts w:ascii="Times New Roman" w:hAnsi="Times New Roman" w:cs="Times New Roman"/>
          <w:i/>
          <w:vertAlign w:val="superscript"/>
        </w:rPr>
        <w:t>2</w:t>
      </w:r>
      <w:r w:rsidRPr="00DA3EB4">
        <w:t xml:space="preserve"> cells values. </w:t>
      </w:r>
    </w:p>
    <w:p w14:paraId="234220E0" w14:textId="77777777" w:rsidR="000B3A98" w:rsidRPr="00DA3EB4" w:rsidRDefault="000B3A98" w:rsidP="000B3A98">
      <w:r w:rsidRPr="00DA3EB4">
        <w:t>The weighting factor is expressed as follow:</w:t>
      </w:r>
    </w:p>
    <w:p w14:paraId="3AF3F32A" w14:textId="7DB1F286" w:rsidR="000B3A98" w:rsidRDefault="0096214D" w:rsidP="000B3A98">
      <w:pPr>
        <w:rPr>
          <w:rFonts w:ascii="Times New Roman" w:hAnsi="Times New Roman"/>
          <w:bCs/>
        </w:rPr>
      </w:pPr>
      <w:r w:rsidRPr="00DA3EB4">
        <w:rPr>
          <w:position w:val="-32"/>
        </w:rPr>
        <w:object w:dxaOrig="1719" w:dyaOrig="760" w14:anchorId="60167EC6">
          <v:shape id="_x0000_i1031" type="#_x0000_t75" style="width:87pt;height:39pt" o:ole="">
            <v:imagedata r:id="rId25" o:title=""/>
          </v:shape>
          <o:OLEObject Type="Embed" ProgID="Equation.3" ShapeID="_x0000_i1031" DrawAspect="Content" ObjectID="_1497358291" r:id="rId26"/>
        </w:object>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D72EE0">
        <w:rPr>
          <w:position w:val="-32"/>
        </w:rPr>
        <w:tab/>
      </w:r>
      <w:r w:rsidR="000B3A98" w:rsidRPr="00DA3EB4">
        <w:rPr>
          <w:rFonts w:ascii="Times New Roman" w:hAnsi="Times New Roman"/>
          <w:bCs/>
        </w:rPr>
        <w:t>(5)</w:t>
      </w:r>
    </w:p>
    <w:p w14:paraId="3BC4582B" w14:textId="3D920CA2" w:rsidR="000B3A98" w:rsidRPr="00DA3EB4" w:rsidRDefault="000B3A98" w:rsidP="000B3A98">
      <w:r w:rsidRPr="00DA3EB4">
        <w:t>where</w:t>
      </w:r>
      <w:r w:rsidRPr="00DA3EB4">
        <w:rPr>
          <w:rFonts w:ascii="Times New Roman" w:hAnsi="Times New Roman"/>
          <w:bCs/>
        </w:rPr>
        <w:t xml:space="preserve"> </w:t>
      </w:r>
      <w:r w:rsidRPr="00DF5034">
        <w:rPr>
          <w:rFonts w:ascii="Times New Roman" w:hAnsi="Times New Roman"/>
          <w:bCs/>
          <w:i/>
        </w:rPr>
        <w:t>RI</w:t>
      </w:r>
      <w:r w:rsidRPr="00DF5034">
        <w:rPr>
          <w:rFonts w:ascii="Times New Roman" w:hAnsi="Times New Roman"/>
          <w:bCs/>
          <w:i/>
          <w:vertAlign w:val="subscript"/>
        </w:rPr>
        <w:t>MAX</w:t>
      </w:r>
      <w:r w:rsidRPr="00DF5034">
        <w:rPr>
          <w:rFonts w:ascii="Times New Roman" w:hAnsi="Times New Roman"/>
          <w:bCs/>
        </w:rPr>
        <w:t xml:space="preserve"> </w:t>
      </w:r>
      <w:r w:rsidRPr="00DA3EB4">
        <w:t xml:space="preserve">is the maximum value of </w:t>
      </w:r>
      <w:r w:rsidRPr="00CD0CD6">
        <w:rPr>
          <w:rFonts w:ascii="Times New Roman" w:hAnsi="Times New Roman" w:cs="Times New Roman"/>
          <w:i/>
        </w:rPr>
        <w:t>RI</w:t>
      </w:r>
      <w:r w:rsidRPr="00DA3EB4">
        <w:t xml:space="preserve"> in the study area.</w:t>
      </w:r>
      <w:r w:rsidR="004B256A">
        <w:t xml:space="preserve"> </w:t>
      </w:r>
      <w:r w:rsidR="00D72EE0">
        <w:t xml:space="preserve">To avoid infinites or close-to-infinite ratios in Eq. 3, all the values in </w:t>
      </w:r>
      <w:r w:rsidR="00D72EE0" w:rsidRPr="00DF5034">
        <w:rPr>
          <w:rFonts w:ascii="Times New Roman" w:hAnsi="Times New Roman" w:cs="Times New Roman"/>
          <w:i/>
        </w:rPr>
        <w:t>W</w:t>
      </w:r>
      <w:r w:rsidR="00D72EE0">
        <w:rPr>
          <w:rFonts w:ascii="Times New Roman" w:hAnsi="Times New Roman" w:cs="Times New Roman"/>
          <w:i/>
        </w:rPr>
        <w:t xml:space="preserve"> </w:t>
      </w:r>
      <w:r w:rsidR="00D72EE0">
        <w:t xml:space="preserve"> that fall in the range 0-0.001 are set to 0.001</w:t>
      </w:r>
      <w:r w:rsidR="00DB2764">
        <w:t xml:space="preserve">. </w:t>
      </w:r>
      <w:r w:rsidR="00DF15F4">
        <w:t>This</w:t>
      </w:r>
      <w:r w:rsidRPr="00DA3EB4">
        <w:t xml:space="preserve"> sta</w:t>
      </w:r>
      <w:r w:rsidR="00DF15F4">
        <w:t>ndardization of roughness value,</w:t>
      </w:r>
      <w:r w:rsidRPr="00DA3EB4">
        <w:t xml:space="preserve"> which causes </w:t>
      </w:r>
      <w:r w:rsidRPr="00DF5034">
        <w:rPr>
          <w:rFonts w:ascii="Times New Roman" w:hAnsi="Times New Roman" w:cs="Times New Roman"/>
          <w:i/>
        </w:rPr>
        <w:t>W</w:t>
      </w:r>
      <w:r w:rsidRPr="00DA3EB4">
        <w:t xml:space="preserve"> to range from </w:t>
      </w:r>
      <w:r w:rsidR="00DF15F4">
        <w:t>0.001</w:t>
      </w:r>
      <w:r w:rsidRPr="00DA3EB4">
        <w:t xml:space="preserve"> to 1, </w:t>
      </w:r>
      <w:r w:rsidR="00DB2764">
        <w:t>is</w:t>
      </w:r>
      <w:r w:rsidRPr="00DA3EB4">
        <w:t xml:space="preserve"> introduced for three reasons: (i) to have the same range of variation </w:t>
      </w:r>
      <w:r w:rsidR="00DF5034">
        <w:t xml:space="preserve">as </w:t>
      </w:r>
      <w:r w:rsidRPr="00DA3EB4">
        <w:t xml:space="preserve">for S factor in order to weight them equally in the model; (ii) to remove the bias due to high </w:t>
      </w:r>
      <w:r w:rsidRPr="00DF5034">
        <w:rPr>
          <w:rFonts w:ascii="Times New Roman" w:hAnsi="Times New Roman" w:cs="Times New Roman"/>
          <w:i/>
        </w:rPr>
        <w:t>RI</w:t>
      </w:r>
      <w:r w:rsidRPr="00DA3EB4">
        <w:t xml:space="preserve"> values, and (iii) to provide comparable values with USLE C-factor and therefore with the original model by Borselli et al. (2008).</w:t>
      </w:r>
    </w:p>
    <w:p w14:paraId="76772F27" w14:textId="77777777" w:rsidR="008B5C54" w:rsidRDefault="000B3A98" w:rsidP="008B5C54">
      <w:r w:rsidRPr="00DA3EB4">
        <w:t xml:space="preserve">The use of a roughness index as weighting factor in the IC has </w:t>
      </w:r>
      <w:r w:rsidR="00804963">
        <w:t>several</w:t>
      </w:r>
      <w:r w:rsidR="00804963" w:rsidRPr="00DA3EB4">
        <w:t xml:space="preserve"> </w:t>
      </w:r>
      <w:r w:rsidRPr="00DA3EB4">
        <w:t xml:space="preserve">advantages: i) the weight is estimated objectively; ii) it avoids the use of tabled data such as those used for the C-factor of USLE, which are </w:t>
      </w:r>
      <w:r w:rsidR="00804963">
        <w:t xml:space="preserve">essentially </w:t>
      </w:r>
      <w:r w:rsidRPr="00DA3EB4">
        <w:t xml:space="preserve">devised for agricultural environments; iii) it allows the model to be applied straightforwardly, requiring only the DTM as an input. Furthermore, the model by Borselli et al. (2008) focuses on environments that justify the use of the USLE C-factor. Vegetation cover and land use management data used to determine the C-factor are suitable to describe impedance to runoff and sediment fluxes process in agricultural and forest environments. In Alpine catchments, large unvegetated areas are present with different surface roughness depending on the characteristics of outcropping rock and debris cover. In these bare areas, the C-factor would not provide differences in the impedance to sediment transport, which can be better represented by a </w:t>
      </w:r>
      <w:r w:rsidRPr="00DA3EB4">
        <w:lastRenderedPageBreak/>
        <w:t>proxy based on topographic roughness. Moreover, a roughness-based index is more suited for modeling sediment transfer by debris flows, which have a major role in sediment-related processes in Alpine basins. In such a context, we argue that the characterization of surface roughness represents a better proxy for sediment transport impedance compared to the C-factor.</w:t>
      </w:r>
    </w:p>
    <w:p w14:paraId="5558DA96" w14:textId="18982B32" w:rsidR="00E64619" w:rsidRPr="00DA3EB4" w:rsidRDefault="00E64619" w:rsidP="00E64619">
      <w:pPr>
        <w:rPr>
          <w:rFonts w:ascii="Times New Roman" w:eastAsia="MS Mincho" w:hAnsi="Times New Roman"/>
          <w:lang w:eastAsia="ja-JP"/>
        </w:rPr>
      </w:pPr>
      <w:r>
        <w:t>I</w:t>
      </w:r>
      <w:r w:rsidRPr="00B84BB4">
        <w:t>t is important to emphasize that</w:t>
      </w:r>
      <w:r>
        <w:t xml:space="preserve"> the choice of</w:t>
      </w:r>
      <w:r w:rsidRPr="00B84BB4">
        <w:t xml:space="preserve"> the weight</w:t>
      </w:r>
      <w:r>
        <w:t>ing</w:t>
      </w:r>
      <w:r w:rsidRPr="00B84BB4">
        <w:t xml:space="preserve"> factor</w:t>
      </w:r>
      <w:r>
        <w:t xml:space="preserve"> W related to the impedance to sediment fluxes is free. This means that, according to the objective of the study, the user can use different parameters expressing the impedance to sediment fluxes (e.g., C-factor of the USLE as in the Borselli et al., 2008, Manning’s n</w:t>
      </w:r>
      <w:r w:rsidR="00D25196">
        <w:t>,</w:t>
      </w:r>
      <w:r>
        <w:t xml:space="preserve"> or topographic roughness computed on a high-resolution DTM). A basic requirement to be met is that the weighting factor varies on the range &gt;0 to 1.</w:t>
      </w:r>
    </w:p>
    <w:p w14:paraId="4CC68A3A" w14:textId="77777777" w:rsidR="00E64619" w:rsidRPr="00DA3EB4" w:rsidRDefault="00E64619" w:rsidP="008B5C54"/>
    <w:p w14:paraId="77B1B5D3" w14:textId="3FDEE2C9" w:rsidR="00DE02AC" w:rsidRPr="00DA3EB4" w:rsidRDefault="008B5C54" w:rsidP="00CD0CD6">
      <w:pPr>
        <w:pStyle w:val="Titolo1"/>
      </w:pPr>
      <w:r w:rsidRPr="00DA3EB4">
        <w:t xml:space="preserve"> </w:t>
      </w:r>
      <w:bookmarkStart w:id="9" w:name="_Toc398633090"/>
      <w:r w:rsidR="006311FC">
        <w:t>S</w:t>
      </w:r>
      <w:r w:rsidR="00110F7D">
        <w:t>tand-alone application</w:t>
      </w:r>
      <w:bookmarkEnd w:id="9"/>
    </w:p>
    <w:p w14:paraId="779948EC" w14:textId="77777777" w:rsidR="001A2C59" w:rsidRPr="00DA3EB4" w:rsidRDefault="001A2C59" w:rsidP="001A2C59">
      <w:pPr>
        <w:pStyle w:val="Titolo2"/>
      </w:pPr>
      <w:bookmarkStart w:id="10" w:name="_Toc398633091"/>
      <w:r w:rsidRPr="00DA3EB4">
        <w:t>Requirements</w:t>
      </w:r>
      <w:bookmarkEnd w:id="10"/>
    </w:p>
    <w:p w14:paraId="4E8F8DE1" w14:textId="052A3EC0" w:rsidR="00375466" w:rsidRPr="00F01B95" w:rsidRDefault="006311FC" w:rsidP="00B3424A">
      <w:r>
        <w:t>T</w:t>
      </w:r>
      <w:r w:rsidR="00B3424A">
        <w:t>he stand-alone application</w:t>
      </w:r>
      <w:r w:rsidR="001A2C59" w:rsidRPr="00DA3EB4">
        <w:t xml:space="preserve"> require</w:t>
      </w:r>
      <w:r>
        <w:t>s</w:t>
      </w:r>
      <w:r w:rsidR="001A2C59" w:rsidRPr="00DA3EB4">
        <w:t xml:space="preserve"> </w:t>
      </w:r>
      <w:r w:rsidR="00342584" w:rsidRPr="00342584">
        <w:t>TauDEM</w:t>
      </w:r>
      <w:r w:rsidR="00342584">
        <w:t xml:space="preserve"> t</w:t>
      </w:r>
      <w:r w:rsidR="00150D47">
        <w:t>ools (</w:t>
      </w:r>
      <w:r w:rsidR="00150D47" w:rsidRPr="00150D47">
        <w:t>http://hydrology.usu.edu/taudem/taudem5/index.html</w:t>
      </w:r>
      <w:r w:rsidR="00150D47">
        <w:t>) installation since sev</w:t>
      </w:r>
      <w:r>
        <w:t xml:space="preserve">eral hydrological functions are </w:t>
      </w:r>
      <w:r w:rsidR="00150D47">
        <w:t xml:space="preserve">computed exploiting this suite. For </w:t>
      </w:r>
      <w:r w:rsidR="00342584" w:rsidRPr="00F01B95">
        <w:t>TauDEM</w:t>
      </w:r>
      <w:r w:rsidR="00342584">
        <w:t xml:space="preserve"> t</w:t>
      </w:r>
      <w:r w:rsidR="00150D47">
        <w:t>ools installation refer to the following steps:</w:t>
      </w:r>
    </w:p>
    <w:p w14:paraId="7442CC39" w14:textId="06EF730A" w:rsidR="00375466" w:rsidRPr="00F01B95" w:rsidRDefault="00375466" w:rsidP="00342584">
      <w:pPr>
        <w:pStyle w:val="Paragrafoelenco"/>
        <w:numPr>
          <w:ilvl w:val="0"/>
          <w:numId w:val="7"/>
        </w:numPr>
        <w:spacing w:before="0" w:after="160"/>
        <w:jc w:val="left"/>
      </w:pPr>
      <w:r w:rsidRPr="00F01B95">
        <w:t xml:space="preserve">Recommendation: turn UAC (User Account Control) to </w:t>
      </w:r>
      <w:r w:rsidR="006203AA">
        <w:t xml:space="preserve">the </w:t>
      </w:r>
      <w:r>
        <w:t>lowest</w:t>
      </w:r>
      <w:r w:rsidRPr="00F01B95">
        <w:t xml:space="preserve"> value to prevent </w:t>
      </w:r>
      <w:r w:rsidR="00342584">
        <w:t>W</w:t>
      </w:r>
      <w:r w:rsidRPr="00F01B95">
        <w:t xml:space="preserve">indows from </w:t>
      </w:r>
      <w:r w:rsidR="006203AA">
        <w:t>blocking</w:t>
      </w:r>
      <w:r w:rsidRPr="00F01B95">
        <w:t xml:space="preserve"> MPI activity. To do this type “</w:t>
      </w:r>
      <w:r w:rsidRPr="00F01B95">
        <w:rPr>
          <w:i/>
        </w:rPr>
        <w:t>uac”</w:t>
      </w:r>
      <w:r w:rsidRPr="00F01B95">
        <w:t xml:space="preserve"> in the start dialogue, turn the level low and confirm.</w:t>
      </w:r>
    </w:p>
    <w:p w14:paraId="41A19E98" w14:textId="77777777" w:rsidR="00375466" w:rsidRDefault="00150D47" w:rsidP="00375466">
      <w:pPr>
        <w:jc w:val="center"/>
      </w:pPr>
      <w:r w:rsidRPr="00F01B95">
        <w:rPr>
          <w:noProof/>
          <w:lang w:val="it-IT" w:eastAsia="it-IT"/>
        </w:rPr>
        <w:lastRenderedPageBreak/>
        <mc:AlternateContent>
          <mc:Choice Requires="wps">
            <w:drawing>
              <wp:anchor distT="0" distB="0" distL="114300" distR="114300" simplePos="0" relativeHeight="251597824" behindDoc="0" locked="0" layoutInCell="1" allowOverlap="1" wp14:anchorId="416887F9" wp14:editId="62353A04">
                <wp:simplePos x="0" y="0"/>
                <wp:positionH relativeFrom="column">
                  <wp:posOffset>50682</wp:posOffset>
                </wp:positionH>
                <wp:positionV relativeFrom="paragraph">
                  <wp:posOffset>1866427</wp:posOffset>
                </wp:positionV>
                <wp:extent cx="457200" cy="146649"/>
                <wp:effectExtent l="0" t="0" r="19050" b="25400"/>
                <wp:wrapNone/>
                <wp:docPr id="37" name="Ovale 37"/>
                <wp:cNvGraphicFramePr/>
                <a:graphic xmlns:a="http://schemas.openxmlformats.org/drawingml/2006/main">
                  <a:graphicData uri="http://schemas.microsoft.com/office/word/2010/wordprocessingShape">
                    <wps:wsp>
                      <wps:cNvSpPr/>
                      <wps:spPr>
                        <a:xfrm>
                          <a:off x="0" y="0"/>
                          <a:ext cx="457200" cy="14664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3EE3E3" id="Ovale 37" o:spid="_x0000_s1026" style="position:absolute;margin-left:4pt;margin-top:146.95pt;width:36pt;height:11.5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" filled="f" strokecolor="red" strokeweight="1.5pt">
                <v:stroke joinstyle="miter"/>
              </v:oval>
            </w:pict>
          </mc:Fallback>
        </mc:AlternateContent>
      </w:r>
      <w:r w:rsidR="00375466" w:rsidRPr="00F01B95">
        <w:rPr>
          <w:noProof/>
          <w:lang w:val="it-IT" w:eastAsia="it-IT"/>
        </w:rPr>
        <mc:AlternateContent>
          <mc:Choice Requires="wps">
            <w:drawing>
              <wp:anchor distT="0" distB="0" distL="114300" distR="114300" simplePos="0" relativeHeight="251599872" behindDoc="0" locked="0" layoutInCell="1" allowOverlap="1" wp14:anchorId="2EFF8E23" wp14:editId="1CFC90A9">
                <wp:simplePos x="0" y="0"/>
                <wp:positionH relativeFrom="column">
                  <wp:posOffset>3432810</wp:posOffset>
                </wp:positionH>
                <wp:positionV relativeFrom="paragraph">
                  <wp:posOffset>1047750</wp:posOffset>
                </wp:positionV>
                <wp:extent cx="47625" cy="400050"/>
                <wp:effectExtent l="38100" t="0" r="66675" b="57150"/>
                <wp:wrapNone/>
                <wp:docPr id="34" name="Connettore 2 34"/>
                <wp:cNvGraphicFramePr/>
                <a:graphic xmlns:a="http://schemas.openxmlformats.org/drawingml/2006/main">
                  <a:graphicData uri="http://schemas.microsoft.com/office/word/2010/wordprocessingShape">
                    <wps:wsp>
                      <wps:cNvCnPr/>
                      <wps:spPr>
                        <a:xfrm>
                          <a:off x="0" y="0"/>
                          <a:ext cx="47625" cy="400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D7C8EB" id="_x0000_t32" coordsize="21600,21600" o:spt="32" o:oned="t" path="m,l21600,21600e" filled="f">
                <v:path arrowok="t" fillok="f" o:connecttype="none"/>
                <o:lock v:ext="edit" shapetype="t"/>
              </v:shapetype>
              <v:shape id="Connettore 2 34" o:spid="_x0000_s1026" type="#_x0000_t32" style="position:absolute;margin-left:270.3pt;margin-top:82.5pt;width:3.75pt;height:31.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" strokecolor="red" strokeweight="1.5pt">
                <v:stroke endarrow="block" joinstyle="miter"/>
              </v:shape>
            </w:pict>
          </mc:Fallback>
        </mc:AlternateContent>
      </w:r>
      <w:r w:rsidR="00375466" w:rsidRPr="00F01B95">
        <w:rPr>
          <w:noProof/>
          <w:lang w:val="it-IT" w:eastAsia="it-IT"/>
        </w:rPr>
        <w:drawing>
          <wp:inline distT="0" distB="0" distL="0" distR="0" wp14:anchorId="204662DC" wp14:editId="474B65FE">
            <wp:extent cx="1906438" cy="2044065"/>
            <wp:effectExtent l="19050" t="19050" r="17780" b="13335"/>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0604" r="68842"/>
                    <a:stretch/>
                  </pic:blipFill>
                  <pic:spPr bwMode="auto">
                    <a:xfrm>
                      <a:off x="0" y="0"/>
                      <a:ext cx="1906947" cy="2044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75466" w:rsidRPr="00F01B95">
        <w:t xml:space="preserve"> </w:t>
      </w:r>
      <w:r w:rsidR="00375466" w:rsidRPr="00F01B95">
        <w:tab/>
      </w:r>
      <w:r w:rsidR="00375466" w:rsidRPr="00F01B95">
        <w:tab/>
      </w:r>
      <w:r w:rsidR="00375466" w:rsidRPr="00F01B95">
        <w:rPr>
          <w:noProof/>
          <w:lang w:val="it-IT" w:eastAsia="it-IT"/>
        </w:rPr>
        <w:drawing>
          <wp:inline distT="0" distB="0" distL="0" distR="0" wp14:anchorId="32949379" wp14:editId="08EA4667">
            <wp:extent cx="2966887" cy="2199735"/>
            <wp:effectExtent l="19050" t="19050" r="24130" b="10160"/>
            <wp:docPr id="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46" t="15286" r="30370" b="20802"/>
                    <a:stretch/>
                  </pic:blipFill>
                  <pic:spPr bwMode="auto">
                    <a:xfrm>
                      <a:off x="0" y="0"/>
                      <a:ext cx="2967305" cy="2200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4DF8AB" w14:textId="77777777" w:rsidR="00375466" w:rsidRPr="00F01B95" w:rsidRDefault="00375466" w:rsidP="00375466">
      <w:pPr>
        <w:jc w:val="center"/>
      </w:pPr>
    </w:p>
    <w:p w14:paraId="7A49B4F3" w14:textId="77777777" w:rsidR="00375466" w:rsidRPr="00F01B95" w:rsidRDefault="00375466" w:rsidP="00E6257F">
      <w:pPr>
        <w:pStyle w:val="Paragrafoelenco"/>
        <w:numPr>
          <w:ilvl w:val="0"/>
          <w:numId w:val="7"/>
        </w:numPr>
        <w:spacing w:before="0" w:after="160" w:line="259" w:lineRule="auto"/>
        <w:jc w:val="left"/>
      </w:pPr>
      <w:r w:rsidRPr="00F01B95">
        <w:t>Download and install TauDEM 5.1.1 (tested version) from:</w:t>
      </w:r>
    </w:p>
    <w:p w14:paraId="78AFBFCA" w14:textId="77777777" w:rsidR="00375466" w:rsidRPr="00F01B95" w:rsidRDefault="00354CE1" w:rsidP="00375466">
      <w:pPr>
        <w:pStyle w:val="Paragrafoelenco"/>
      </w:pPr>
      <w:hyperlink r:id="rId29" w:history="1">
        <w:r w:rsidR="00375466" w:rsidRPr="00F01B95">
          <w:rPr>
            <w:rStyle w:val="Collegamentoipertestuale"/>
          </w:rPr>
          <w:t>http://hydrology.usu.edu/taudem/taudem5/taudem511exe.html</w:t>
        </w:r>
      </w:hyperlink>
    </w:p>
    <w:p w14:paraId="095DAFC8" w14:textId="77777777" w:rsidR="00375466" w:rsidRDefault="00375466" w:rsidP="00375466">
      <w:r w:rsidRPr="00F01B95">
        <w:rPr>
          <w:noProof/>
          <w:lang w:val="it-IT" w:eastAsia="it-IT"/>
        </w:rPr>
        <mc:AlternateContent>
          <mc:Choice Requires="wps">
            <w:drawing>
              <wp:anchor distT="0" distB="0" distL="114300" distR="114300" simplePos="0" relativeHeight="251591680" behindDoc="0" locked="0" layoutInCell="1" allowOverlap="1" wp14:anchorId="1E9B8ECC" wp14:editId="50C1F67C">
                <wp:simplePos x="0" y="0"/>
                <wp:positionH relativeFrom="column">
                  <wp:posOffset>376654</wp:posOffset>
                </wp:positionH>
                <wp:positionV relativeFrom="paragraph">
                  <wp:posOffset>2695320</wp:posOffset>
                </wp:positionV>
                <wp:extent cx="457200" cy="146649"/>
                <wp:effectExtent l="0" t="0" r="19050" b="25400"/>
                <wp:wrapNone/>
                <wp:docPr id="10" name="Ovale 4"/>
                <wp:cNvGraphicFramePr/>
                <a:graphic xmlns:a="http://schemas.openxmlformats.org/drawingml/2006/main">
                  <a:graphicData uri="http://schemas.microsoft.com/office/word/2010/wordprocessingShape">
                    <wps:wsp>
                      <wps:cNvSpPr/>
                      <wps:spPr>
                        <a:xfrm>
                          <a:off x="0" y="0"/>
                          <a:ext cx="457200" cy="14664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C37873" id="Ovale 4" o:spid="_x0000_s1026" style="position:absolute;margin-left:29.65pt;margin-top:212.25pt;width:36pt;height:11.5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" filled="f" strokecolor="red" strokeweight="1.5pt">
                <v:stroke joinstyle="miter"/>
              </v:oval>
            </w:pict>
          </mc:Fallback>
        </mc:AlternateContent>
      </w:r>
      <w:r w:rsidRPr="00F01B95">
        <w:rPr>
          <w:noProof/>
          <w:lang w:val="it-IT" w:eastAsia="it-IT"/>
        </w:rPr>
        <mc:AlternateContent>
          <mc:Choice Requires="wps">
            <w:drawing>
              <wp:anchor distT="0" distB="0" distL="114300" distR="114300" simplePos="0" relativeHeight="251593728" behindDoc="0" locked="0" layoutInCell="1" allowOverlap="1" wp14:anchorId="3C19CCBD" wp14:editId="44D03265">
                <wp:simplePos x="0" y="0"/>
                <wp:positionH relativeFrom="column">
                  <wp:posOffset>832666</wp:posOffset>
                </wp:positionH>
                <wp:positionV relativeFrom="paragraph">
                  <wp:posOffset>1934676</wp:posOffset>
                </wp:positionV>
                <wp:extent cx="1544116" cy="802257"/>
                <wp:effectExtent l="0" t="38100" r="56515" b="36195"/>
                <wp:wrapNone/>
                <wp:docPr id="11" name="Connettore 2 5"/>
                <wp:cNvGraphicFramePr/>
                <a:graphic xmlns:a="http://schemas.openxmlformats.org/drawingml/2006/main">
                  <a:graphicData uri="http://schemas.microsoft.com/office/word/2010/wordprocessingShape">
                    <wps:wsp>
                      <wps:cNvCnPr/>
                      <wps:spPr>
                        <a:xfrm flipV="1">
                          <a:off x="0" y="0"/>
                          <a:ext cx="1544116" cy="8022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CA411" id="Connettore 2 5" o:spid="_x0000_s1026" type="#_x0000_t32" style="position:absolute;margin-left:65.55pt;margin-top:152.35pt;width:121.6pt;height:63.15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" strokecolor="red" strokeweight="1.5pt">
                <v:stroke endarrow="block" joinstyle="miter"/>
              </v:shape>
            </w:pict>
          </mc:Fallback>
        </mc:AlternateContent>
      </w:r>
      <w:r w:rsidRPr="00F01B95">
        <w:rPr>
          <w:noProof/>
          <w:lang w:val="it-IT" w:eastAsia="it-IT"/>
        </w:rPr>
        <w:drawing>
          <wp:inline distT="0" distB="0" distL="0" distR="0" wp14:anchorId="022A2E54" wp14:editId="273FF3A1">
            <wp:extent cx="6196112" cy="3485072"/>
            <wp:effectExtent l="19050" t="19050" r="14605" b="20320"/>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277" cy="3506538"/>
                    </a:xfrm>
                    <a:prstGeom prst="rect">
                      <a:avLst/>
                    </a:prstGeom>
                    <a:ln>
                      <a:solidFill>
                        <a:schemeClr val="tx1"/>
                      </a:solidFill>
                    </a:ln>
                  </pic:spPr>
                </pic:pic>
              </a:graphicData>
            </a:graphic>
          </wp:inline>
        </w:drawing>
      </w:r>
    </w:p>
    <w:p w14:paraId="6A2D47D2" w14:textId="77777777" w:rsidR="00375466" w:rsidRPr="00F01B95" w:rsidRDefault="00375466" w:rsidP="00375466"/>
    <w:p w14:paraId="66293E05" w14:textId="77777777" w:rsidR="00B3424A" w:rsidRDefault="00375466" w:rsidP="00594BFD">
      <w:pPr>
        <w:pStyle w:val="Paragrafoelenco"/>
        <w:numPr>
          <w:ilvl w:val="0"/>
          <w:numId w:val="7"/>
        </w:numPr>
      </w:pPr>
      <w:r w:rsidRPr="00F01B95">
        <w:t xml:space="preserve">It is recommended to install TauDEM with administrative </w:t>
      </w:r>
      <w:r w:rsidR="00342584" w:rsidRPr="00F01B95">
        <w:t>privileges</w:t>
      </w:r>
      <w:r w:rsidR="00342584">
        <w:t>.</w:t>
      </w:r>
      <w:r w:rsidRPr="00F01B95">
        <w:t xml:space="preserve"> </w:t>
      </w:r>
      <w:r w:rsidR="00342584">
        <w:t>T</w:t>
      </w:r>
      <w:r w:rsidRPr="00F01B95">
        <w:t>o do this righ</w:t>
      </w:r>
      <w:r w:rsidR="000270BD">
        <w:t>t</w:t>
      </w:r>
      <w:r w:rsidRPr="00F01B95">
        <w:t xml:space="preserve">-click on the downloaded file and select </w:t>
      </w:r>
      <w:r w:rsidRPr="006E3B6F">
        <w:rPr>
          <w:b/>
          <w:i/>
        </w:rPr>
        <w:t>R</w:t>
      </w:r>
      <w:r w:rsidRPr="00F01B95">
        <w:rPr>
          <w:b/>
          <w:i/>
        </w:rPr>
        <w:t>un as administrator</w:t>
      </w:r>
      <w:r w:rsidRPr="00F01B95">
        <w:t>.</w:t>
      </w:r>
    </w:p>
    <w:p w14:paraId="573D33E3" w14:textId="77777777" w:rsidR="00375466" w:rsidRPr="00F01B95" w:rsidRDefault="00375466" w:rsidP="00B3424A">
      <w:pPr>
        <w:pStyle w:val="Paragrafoelenco"/>
      </w:pPr>
      <w:r w:rsidRPr="00F01B95">
        <w:t xml:space="preserve">TauDEM installation requires </w:t>
      </w:r>
      <w:hyperlink r:id="rId31" w:history="1">
        <w:r w:rsidRPr="00C03E6D">
          <w:rPr>
            <w:rStyle w:val="Collegamentoipertestuale"/>
          </w:rPr>
          <w:t>HPC Pack</w:t>
        </w:r>
        <w:r w:rsidR="00B3424A" w:rsidRPr="00C03E6D">
          <w:rPr>
            <w:rStyle w:val="Collegamentoipertestuale"/>
          </w:rPr>
          <w:t xml:space="preserve"> 2012</w:t>
        </w:r>
      </w:hyperlink>
      <w:r>
        <w:t xml:space="preserve"> and </w:t>
      </w:r>
      <w:hyperlink r:id="rId32" w:history="1">
        <w:r w:rsidRPr="00C03E6D">
          <w:rPr>
            <w:rStyle w:val="Collegamentoipertestuale"/>
          </w:rPr>
          <w:t>Microsoft visual C++ 2010</w:t>
        </w:r>
      </w:hyperlink>
      <w:r w:rsidRPr="00C03E6D">
        <w:t xml:space="preserve"> </w:t>
      </w:r>
      <w:r w:rsidR="00342584">
        <w:t xml:space="preserve">runtime libraries. </w:t>
      </w:r>
      <w:r w:rsidR="00FE461D">
        <w:t xml:space="preserve">During the installation, their presence in the </w:t>
      </w:r>
      <w:r w:rsidR="00FE461D">
        <w:lastRenderedPageBreak/>
        <w:t>system will be automa</w:t>
      </w:r>
      <w:r w:rsidR="00445977">
        <w:t>t</w:t>
      </w:r>
      <w:r w:rsidR="00FE461D">
        <w:t>ically checked</w:t>
      </w:r>
      <w:r>
        <w:t>. In th</w:t>
      </w:r>
      <w:r w:rsidR="00FE461D">
        <w:t>e negative</w:t>
      </w:r>
      <w:r>
        <w:t xml:space="preserve"> </w:t>
      </w:r>
      <w:r w:rsidR="00C03E6D">
        <w:t>case,</w:t>
      </w:r>
      <w:r>
        <w:t xml:space="preserve"> </w:t>
      </w:r>
      <w:r w:rsidR="00FE461D">
        <w:t>you</w:t>
      </w:r>
      <w:r>
        <w:t xml:space="preserve"> will have to </w:t>
      </w:r>
      <w:r w:rsidRPr="00F01B95">
        <w:t xml:space="preserve">install the proposed </w:t>
      </w:r>
      <w:r>
        <w:t>dependencies following the installer suggestions.</w:t>
      </w:r>
    </w:p>
    <w:p w14:paraId="61FC5EC9" w14:textId="77777777" w:rsidR="00375466" w:rsidRPr="00F01B95" w:rsidRDefault="00375466" w:rsidP="00375466">
      <w:pPr>
        <w:ind w:left="360"/>
        <w:jc w:val="center"/>
      </w:pPr>
      <w:r w:rsidRPr="00F01B95">
        <w:rPr>
          <w:noProof/>
          <w:lang w:val="it-IT" w:eastAsia="it-IT"/>
        </w:rPr>
        <mc:AlternateContent>
          <mc:Choice Requires="wps">
            <w:drawing>
              <wp:anchor distT="0" distB="0" distL="114300" distR="114300" simplePos="0" relativeHeight="251595776" behindDoc="0" locked="0" layoutInCell="1" allowOverlap="1" wp14:anchorId="5B723A49" wp14:editId="4832E859">
                <wp:simplePos x="0" y="0"/>
                <wp:positionH relativeFrom="column">
                  <wp:posOffset>3637635</wp:posOffset>
                </wp:positionH>
                <wp:positionV relativeFrom="paragraph">
                  <wp:posOffset>4034790</wp:posOffset>
                </wp:positionV>
                <wp:extent cx="1009291" cy="324180"/>
                <wp:effectExtent l="0" t="0" r="19685" b="19050"/>
                <wp:wrapNone/>
                <wp:docPr id="32" name="Ovale 32"/>
                <wp:cNvGraphicFramePr/>
                <a:graphic xmlns:a="http://schemas.openxmlformats.org/drawingml/2006/main">
                  <a:graphicData uri="http://schemas.microsoft.com/office/word/2010/wordprocessingShape">
                    <wps:wsp>
                      <wps:cNvSpPr/>
                      <wps:spPr>
                        <a:xfrm>
                          <a:off x="0" y="0"/>
                          <a:ext cx="1009291" cy="3241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DDE9F" id="Ovale 32" o:spid="_x0000_s1026" style="position:absolute;margin-left:286.45pt;margin-top:317.7pt;width:79.45pt;height:25.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" filled="f" strokecolor="red" strokeweight="1.5pt">
                <v:stroke joinstyle="miter"/>
              </v:oval>
            </w:pict>
          </mc:Fallback>
        </mc:AlternateContent>
      </w:r>
      <w:r w:rsidRPr="00F01B95">
        <w:rPr>
          <w:noProof/>
          <w:lang w:val="it-IT" w:eastAsia="it-IT"/>
        </w:rPr>
        <w:drawing>
          <wp:inline distT="0" distB="0" distL="0" distR="0" wp14:anchorId="64087266" wp14:editId="3319AB9E">
            <wp:extent cx="4730717" cy="4435231"/>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4051" cy="4438357"/>
                    </a:xfrm>
                    <a:prstGeom prst="rect">
                      <a:avLst/>
                    </a:prstGeom>
                  </pic:spPr>
                </pic:pic>
              </a:graphicData>
            </a:graphic>
          </wp:inline>
        </w:drawing>
      </w:r>
    </w:p>
    <w:p w14:paraId="29CD1E43" w14:textId="77777777" w:rsidR="00375466" w:rsidRPr="00F01B95" w:rsidRDefault="00375466" w:rsidP="00375466"/>
    <w:p w14:paraId="3D0EB0A1" w14:textId="77777777" w:rsidR="00375466" w:rsidRPr="00F01B95" w:rsidRDefault="00375466" w:rsidP="00594BFD">
      <w:pPr>
        <w:pStyle w:val="Paragrafoelenco"/>
        <w:numPr>
          <w:ilvl w:val="0"/>
          <w:numId w:val="7"/>
        </w:numPr>
      </w:pPr>
      <w:r w:rsidRPr="00F01B95">
        <w:t>If at any time during the installations (</w:t>
      </w:r>
      <w:r>
        <w:t>HPC</w:t>
      </w:r>
      <w:r w:rsidRPr="00F01B95">
        <w:t>, Visual C++ or TauDEM) you receive a firewall message like the following:</w:t>
      </w:r>
    </w:p>
    <w:p w14:paraId="779AE47B" w14:textId="77777777" w:rsidR="00375466" w:rsidRPr="00F01B95" w:rsidRDefault="00375466" w:rsidP="00375466">
      <w:pPr>
        <w:pStyle w:val="Paragrafoelenco"/>
      </w:pPr>
    </w:p>
    <w:p w14:paraId="0C3C3447" w14:textId="77777777" w:rsidR="00375466" w:rsidRPr="00F01B95" w:rsidRDefault="00375466" w:rsidP="00375466">
      <w:pPr>
        <w:pStyle w:val="Paragrafoelenco"/>
        <w:jc w:val="center"/>
      </w:pPr>
      <w:r w:rsidRPr="00F01B95">
        <w:rPr>
          <w:noProof/>
          <w:lang w:val="it-IT" w:eastAsia="it-IT"/>
        </w:rPr>
        <w:lastRenderedPageBreak/>
        <w:drawing>
          <wp:inline distT="0" distB="0" distL="0" distR="0" wp14:anchorId="7AD989D6" wp14:editId="0689D4DA">
            <wp:extent cx="4980099" cy="3599437"/>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3297" cy="3601749"/>
                    </a:xfrm>
                    <a:prstGeom prst="rect">
                      <a:avLst/>
                    </a:prstGeom>
                  </pic:spPr>
                </pic:pic>
              </a:graphicData>
            </a:graphic>
          </wp:inline>
        </w:drawing>
      </w:r>
    </w:p>
    <w:p w14:paraId="7CAE495A" w14:textId="77777777" w:rsidR="00375466" w:rsidRPr="00F01B95" w:rsidRDefault="00375466" w:rsidP="00375466">
      <w:pPr>
        <w:pStyle w:val="Paragrafoelenco"/>
      </w:pPr>
    </w:p>
    <w:p w14:paraId="4540FF6D" w14:textId="77777777" w:rsidR="00375466" w:rsidRPr="00F01B95" w:rsidRDefault="00375466" w:rsidP="00375466">
      <w:pPr>
        <w:pStyle w:val="Paragrafoelenco"/>
      </w:pPr>
      <w:r>
        <w:t>c</w:t>
      </w:r>
      <w:r w:rsidRPr="00F01B95">
        <w:t xml:space="preserve">lick </w:t>
      </w:r>
      <w:r w:rsidRPr="001F5FBF">
        <w:rPr>
          <w:i/>
        </w:rPr>
        <w:t>Cancel</w:t>
      </w:r>
      <w:r w:rsidRPr="00F01B95">
        <w:t xml:space="preserve"> and continue because the utility does not need to communicate with external resources.</w:t>
      </w:r>
    </w:p>
    <w:p w14:paraId="6993CAA4" w14:textId="77777777" w:rsidR="00375466" w:rsidRPr="00DA3EB4" w:rsidRDefault="00375466" w:rsidP="001A2C59"/>
    <w:p w14:paraId="0668A66D" w14:textId="3147372C" w:rsidR="00164326" w:rsidRDefault="002B4126" w:rsidP="00164326">
      <w:pPr>
        <w:pStyle w:val="Titolo2"/>
      </w:pPr>
      <w:bookmarkStart w:id="11" w:name="_Toc398633092"/>
      <w:r>
        <w:t>A</w:t>
      </w:r>
      <w:r w:rsidR="00B42EE0">
        <w:t>pplication</w:t>
      </w:r>
      <w:r>
        <w:t xml:space="preserve"> features</w:t>
      </w:r>
      <w:bookmarkEnd w:id="11"/>
    </w:p>
    <w:p w14:paraId="77C544DD" w14:textId="4030A1DE" w:rsidR="007E2AFE" w:rsidRDefault="001B2F5A" w:rsidP="001B2F5A">
      <w:r>
        <w:t xml:space="preserve">The development of the stand-alone application </w:t>
      </w:r>
      <w:r w:rsidR="007D52D7" w:rsidRPr="00CA5E45">
        <w:rPr>
          <w:b/>
        </w:rPr>
        <w:t xml:space="preserve">(SedInConnect </w:t>
      </w:r>
      <w:r w:rsidR="00C550A3">
        <w:rPr>
          <w:b/>
        </w:rPr>
        <w:t>2.0</w:t>
      </w:r>
      <w:r w:rsidR="007D52D7" w:rsidRPr="00CA5E45">
        <w:rPr>
          <w:b/>
        </w:rPr>
        <w:t>)</w:t>
      </w:r>
      <w:r w:rsidR="007D52D7">
        <w:t xml:space="preserve"> </w:t>
      </w:r>
      <w:r w:rsidR="00D94D3C">
        <w:t xml:space="preserve">started </w:t>
      </w:r>
      <w:r>
        <w:t xml:space="preserve">as a bottom-up approach. We verified the need of such an application while interacting and exchanging feedbacks with researchers and management </w:t>
      </w:r>
      <w:r w:rsidR="00FF7F31">
        <w:t>authorities interested</w:t>
      </w:r>
      <w:r>
        <w:t xml:space="preserve"> in the connectivity assessment.</w:t>
      </w:r>
    </w:p>
    <w:p w14:paraId="65EFC500" w14:textId="77777777" w:rsidR="007E2AFE" w:rsidRDefault="007E2AFE" w:rsidP="008A2A40">
      <w:pPr>
        <w:jc w:val="center"/>
      </w:pPr>
      <w:r w:rsidRPr="000F79CD">
        <w:rPr>
          <w:noProof/>
          <w:lang w:val="it-IT" w:eastAsia="it-IT"/>
        </w:rPr>
        <w:lastRenderedPageBreak/>
        <w:drawing>
          <wp:inline distT="0" distB="0" distL="0" distR="0" wp14:anchorId="524C5A1E" wp14:editId="41BD9AA0">
            <wp:extent cx="5697229" cy="2479089"/>
            <wp:effectExtent l="19050" t="19050" r="1778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mware-host\Shared Folders\PhD\assegno\Guidelines_tool\feeature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97229" cy="2479089"/>
                    </a:xfrm>
                    <a:prstGeom prst="rect">
                      <a:avLst/>
                    </a:prstGeom>
                    <a:noFill/>
                    <a:ln>
                      <a:solidFill>
                        <a:schemeClr val="tx1"/>
                      </a:solidFill>
                    </a:ln>
                  </pic:spPr>
                </pic:pic>
              </a:graphicData>
            </a:graphic>
          </wp:inline>
        </w:drawing>
      </w:r>
    </w:p>
    <w:p w14:paraId="3A656E70" w14:textId="0562BC72" w:rsidR="00935ADE" w:rsidRDefault="00935ADE" w:rsidP="00935ADE">
      <w:r w:rsidRPr="00DA3EB4">
        <w:t>Figur</w:t>
      </w:r>
      <w:r>
        <w:t>e</w:t>
      </w:r>
      <w:r w:rsidRPr="00DA3EB4">
        <w:t xml:space="preserve"> </w:t>
      </w:r>
      <w:r w:rsidR="00530994">
        <w:t>4</w:t>
      </w:r>
      <w:r w:rsidRPr="00DA3EB4">
        <w:t xml:space="preserve">. </w:t>
      </w:r>
      <w:r>
        <w:t xml:space="preserve">Main features and expected feedbacks of SedInConnect </w:t>
      </w:r>
      <w:r w:rsidR="002D5C0D">
        <w:t>2.0</w:t>
      </w:r>
      <w:r>
        <w:t xml:space="preserve"> application.</w:t>
      </w:r>
    </w:p>
    <w:p w14:paraId="604A8591" w14:textId="77777777" w:rsidR="00935ADE" w:rsidRDefault="00935ADE" w:rsidP="00935ADE">
      <w:pPr>
        <w:jc w:val="left"/>
      </w:pPr>
    </w:p>
    <w:p w14:paraId="25F30570" w14:textId="0E57CF80" w:rsidR="001B2F5A" w:rsidRDefault="007D52D7" w:rsidP="001B2F5A">
      <w:r>
        <w:t xml:space="preserve">The main features </w:t>
      </w:r>
      <w:r w:rsidR="00935ADE">
        <w:t xml:space="preserve">(Fig. </w:t>
      </w:r>
      <w:r w:rsidR="00530994">
        <w:t>4</w:t>
      </w:r>
      <w:r w:rsidR="00935ADE">
        <w:t xml:space="preserve">), </w:t>
      </w:r>
      <w:r>
        <w:t>characterizing the application development are:</w:t>
      </w:r>
    </w:p>
    <w:p w14:paraId="77245387" w14:textId="77777777" w:rsidR="007D52D7" w:rsidRDefault="007E2AFE" w:rsidP="007D52D7">
      <w:pPr>
        <w:pStyle w:val="Paragrafoelenco"/>
        <w:numPr>
          <w:ilvl w:val="0"/>
          <w:numId w:val="12"/>
        </w:numPr>
      </w:pPr>
      <w:r>
        <w:t xml:space="preserve">Free application and open source code </w:t>
      </w:r>
      <w:r>
        <w:sym w:font="Wingdings" w:char="F0E0"/>
      </w:r>
      <w:r>
        <w:t xml:space="preserve"> thus encouraging its usage and receiving improvements from the scientific community</w:t>
      </w:r>
      <w:r w:rsidR="00E86A8A">
        <w:t>.</w:t>
      </w:r>
    </w:p>
    <w:p w14:paraId="47A56AF0" w14:textId="77777777" w:rsidR="007E2AFE" w:rsidRDefault="00FF7F31" w:rsidP="007D52D7">
      <w:pPr>
        <w:pStyle w:val="Paragrafoelenco"/>
        <w:numPr>
          <w:ilvl w:val="0"/>
          <w:numId w:val="12"/>
        </w:numPr>
      </w:pPr>
      <w:r>
        <w:t xml:space="preserve">Development based on the Python Experience </w:t>
      </w:r>
      <w:r>
        <w:sym w:font="Wingdings" w:char="F0E0"/>
      </w:r>
      <w:r>
        <w:t xml:space="preserve"> exploiting already available libraries for the efficient analysis of geographic dataset, for the creation of Graphical User Interfaces and guaranteeing a cross platform portability (Windows/Linux/MacOS) thus enhancing the potential </w:t>
      </w:r>
      <w:r w:rsidR="00E86A8A">
        <w:t>users’</w:t>
      </w:r>
      <w:r>
        <w:t xml:space="preserve"> community.</w:t>
      </w:r>
    </w:p>
    <w:p w14:paraId="30044DA2" w14:textId="77777777" w:rsidR="000F79CD" w:rsidRPr="000F79CD" w:rsidRDefault="007E2AFE" w:rsidP="00E86254">
      <w:pPr>
        <w:pStyle w:val="Paragrafoelenco"/>
        <w:numPr>
          <w:ilvl w:val="0"/>
          <w:numId w:val="12"/>
        </w:numPr>
      </w:pPr>
      <w:r>
        <w:t xml:space="preserve">Stand-alone application </w:t>
      </w:r>
      <w:r>
        <w:sym w:font="Wingdings" w:char="F0E0"/>
      </w:r>
      <w:r>
        <w:t xml:space="preserve"> in order to be independent from any GIS software knowledge </w:t>
      </w:r>
      <w:r w:rsidR="008A2A40">
        <w:t>to</w:t>
      </w:r>
      <w:r>
        <w:t xml:space="preserve"> be more usable also by management authorities less involved in research issues but very close to management issues and priorities</w:t>
      </w:r>
      <w:r w:rsidR="00E86A8A">
        <w:t>.</w:t>
      </w:r>
    </w:p>
    <w:p w14:paraId="30230E87" w14:textId="77777777" w:rsidR="008711BB" w:rsidRDefault="00F36356" w:rsidP="008711BB">
      <w:pPr>
        <w:pStyle w:val="Titolo3"/>
      </w:pPr>
      <w:r>
        <w:t xml:space="preserve"> </w:t>
      </w:r>
      <w:bookmarkStart w:id="12" w:name="_Toc398633093"/>
      <w:r w:rsidR="008711BB" w:rsidRPr="00DA3EB4">
        <w:t>Workflow</w:t>
      </w:r>
      <w:bookmarkEnd w:id="12"/>
    </w:p>
    <w:p w14:paraId="4BF1203E" w14:textId="378A3CA9" w:rsidR="00E11325" w:rsidRPr="00E11325" w:rsidRDefault="008B65C4" w:rsidP="00E11325">
      <w:r>
        <w:t>The workflow of the stand-alone application is herein reported</w:t>
      </w:r>
      <w:r w:rsidR="00900E3C">
        <w:t xml:space="preserve"> (Fig. </w:t>
      </w:r>
      <w:r w:rsidR="00530994">
        <w:t>5</w:t>
      </w:r>
      <w:r w:rsidR="00900E3C">
        <w:t>)</w:t>
      </w:r>
      <w:r>
        <w:t xml:space="preserve">. It introduces a couple of novel features </w:t>
      </w:r>
      <w:r w:rsidR="00AA1621">
        <w:t>compared</w:t>
      </w:r>
      <w:r>
        <w:t xml:space="preserve"> to the ArcG</w:t>
      </w:r>
      <w:r w:rsidR="00AA1621">
        <w:t>IS</w:t>
      </w:r>
      <w:r>
        <w:t xml:space="preserve"> toolbox. </w:t>
      </w:r>
    </w:p>
    <w:p w14:paraId="7C6EC422" w14:textId="77777777" w:rsidR="000F79CD" w:rsidRDefault="000F79CD" w:rsidP="000F79CD">
      <w:pPr>
        <w:jc w:val="center"/>
      </w:pPr>
      <w:r w:rsidRPr="000F79CD">
        <w:rPr>
          <w:noProof/>
          <w:lang w:val="it-IT" w:eastAsia="it-IT"/>
        </w:rPr>
        <w:lastRenderedPageBreak/>
        <w:drawing>
          <wp:inline distT="0" distB="0" distL="0" distR="0" wp14:anchorId="2501F0CF" wp14:editId="6BA87B18">
            <wp:extent cx="3548158" cy="5607339"/>
            <wp:effectExtent l="19050" t="19050" r="1460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mware-host\Shared Folders\PhD\assegno\Guidelines_tool\workflow.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48158" cy="5607339"/>
                    </a:xfrm>
                    <a:prstGeom prst="rect">
                      <a:avLst/>
                    </a:prstGeom>
                    <a:noFill/>
                    <a:ln>
                      <a:solidFill>
                        <a:schemeClr val="tx1"/>
                      </a:solidFill>
                    </a:ln>
                  </pic:spPr>
                </pic:pic>
              </a:graphicData>
            </a:graphic>
          </wp:inline>
        </w:drawing>
      </w:r>
    </w:p>
    <w:p w14:paraId="406755D8" w14:textId="603CD075" w:rsidR="00935ADE" w:rsidRDefault="00935ADE" w:rsidP="00935ADE">
      <w:r w:rsidRPr="00DA3EB4">
        <w:t>Figur</w:t>
      </w:r>
      <w:r>
        <w:t>e</w:t>
      </w:r>
      <w:r w:rsidRPr="00DA3EB4">
        <w:t xml:space="preserve"> </w:t>
      </w:r>
      <w:r w:rsidR="00530994">
        <w:t>5</w:t>
      </w:r>
      <w:r w:rsidRPr="00DA3EB4">
        <w:t xml:space="preserve">. </w:t>
      </w:r>
      <w:r>
        <w:t xml:space="preserve">SedInConnect </w:t>
      </w:r>
      <w:r w:rsidR="00E339D9">
        <w:t>2.0</w:t>
      </w:r>
      <w:r>
        <w:t xml:space="preserve"> </w:t>
      </w:r>
      <w:r w:rsidR="00900E3C">
        <w:t>workflow</w:t>
      </w:r>
      <w:r>
        <w:t>.</w:t>
      </w:r>
    </w:p>
    <w:p w14:paraId="5755254C" w14:textId="77777777" w:rsidR="00935ADE" w:rsidRPr="000F79CD" w:rsidRDefault="00935ADE" w:rsidP="00935ADE"/>
    <w:p w14:paraId="7884A8AD" w14:textId="19EC796C" w:rsidR="002D17CE" w:rsidRDefault="001A4BA8" w:rsidP="002D17CE">
      <w:r>
        <w:t>In this implementation,</w:t>
      </w:r>
      <w:r w:rsidR="00900E3C">
        <w:t xml:space="preserve"> as it is for the ArcGis toolbox,</w:t>
      </w:r>
      <w:r w:rsidR="008B65C4">
        <w:t xml:space="preserve"> the user can optionally </w:t>
      </w:r>
      <w:r w:rsidR="00AA1621">
        <w:t>choose</w:t>
      </w:r>
      <w:r w:rsidR="008B65C4">
        <w:t xml:space="preserve"> to run the computation with</w:t>
      </w:r>
      <w:r w:rsidR="00450615">
        <w:t xml:space="preserve"> the proposed weighting factor, derived from the Roughness Index as in C</w:t>
      </w:r>
      <w:r w:rsidR="008B65C4">
        <w:t>avalli et al. (2013)</w:t>
      </w:r>
      <w:r w:rsidR="00450615">
        <w:t xml:space="preserve">, or feel free to choose any </w:t>
      </w:r>
      <w:r w:rsidR="00CA5E45">
        <w:t xml:space="preserve">other </w:t>
      </w:r>
      <w:r w:rsidR="00450615">
        <w:t>weighting factor.</w:t>
      </w:r>
      <w:r w:rsidR="00900E3C">
        <w:t xml:space="preserve"> If the option</w:t>
      </w:r>
      <w:r w:rsidR="00450615">
        <w:t xml:space="preserve"> </w:t>
      </w:r>
      <w:r w:rsidR="00900E3C">
        <w:t xml:space="preserve">goes for the surface roughness-derived weighting factor, the normalization procedure (Eq. 5) is automatically carried out inside the application and the process becomes easier and </w:t>
      </w:r>
      <w:r w:rsidR="00445977">
        <w:t>straightforward for</w:t>
      </w:r>
      <w:r w:rsidR="00900E3C">
        <w:t xml:space="preserve"> the user. </w:t>
      </w:r>
      <w:r w:rsidR="00450615">
        <w:t xml:space="preserve">Another novel </w:t>
      </w:r>
      <w:r w:rsidR="00FC0AC7">
        <w:t>improvement</w:t>
      </w:r>
      <w:r w:rsidR="00450615">
        <w:t xml:space="preserve"> consists </w:t>
      </w:r>
      <w:r w:rsidR="00FC0AC7">
        <w:t>in</w:t>
      </w:r>
      <w:r w:rsidR="00450615">
        <w:t xml:space="preserve"> the introduction of </w:t>
      </w:r>
      <w:r w:rsidR="00450615" w:rsidRPr="00F329F8">
        <w:rPr>
          <w:b/>
        </w:rPr>
        <w:t>sink features</w:t>
      </w:r>
      <w:r w:rsidR="00A4747E">
        <w:t>: these</w:t>
      </w:r>
      <w:r w:rsidR="00450615">
        <w:t xml:space="preserve"> features can optionally be </w:t>
      </w:r>
      <w:r w:rsidR="00450615">
        <w:lastRenderedPageBreak/>
        <w:t xml:space="preserve">introduced to decouple all the sink-draining areas from the connectivity assessment. </w:t>
      </w:r>
      <w:r w:rsidR="00FC0AC7">
        <w:t xml:space="preserve">Sink features </w:t>
      </w:r>
      <w:r w:rsidR="001612C7">
        <w:t>should</w:t>
      </w:r>
      <w:r w:rsidR="00FC0AC7">
        <w:t xml:space="preserve"> have an active role in the </w:t>
      </w:r>
      <w:r w:rsidR="001612C7">
        <w:t xml:space="preserve">trapping of </w:t>
      </w:r>
      <w:r w:rsidR="00FC0AC7">
        <w:t xml:space="preserve">sediment. To give an example a check dam with an upstream retention basin can be considered a sink feature for sediment </w:t>
      </w:r>
      <w:r w:rsidR="00CA5E45">
        <w:t xml:space="preserve">(at least until the storage capacity of the basin is filled) </w:t>
      </w:r>
      <w:r w:rsidR="00FC0AC7">
        <w:t>and can be introduced in the analysis, thus decoupling all the upcoming sediment and not considering this upstream area in the connectivity evaluation</w:t>
      </w:r>
      <w:r w:rsidR="00AA1621">
        <w:t xml:space="preserve"> downstream</w:t>
      </w:r>
      <w:r w:rsidR="00FC0AC7">
        <w:t xml:space="preserve">. </w:t>
      </w:r>
      <w:r w:rsidR="00450615">
        <w:t xml:space="preserve"> </w:t>
      </w:r>
    </w:p>
    <w:p w14:paraId="1447ED69" w14:textId="77777777" w:rsidR="002D17CE" w:rsidRDefault="00F36356" w:rsidP="002D17CE">
      <w:pPr>
        <w:pStyle w:val="Titolo3"/>
      </w:pPr>
      <w:r>
        <w:t xml:space="preserve"> </w:t>
      </w:r>
      <w:bookmarkStart w:id="13" w:name="_Toc398633094"/>
      <w:r w:rsidR="002D17CE">
        <w:t>Implementation and usage</w:t>
      </w:r>
      <w:bookmarkEnd w:id="13"/>
    </w:p>
    <w:p w14:paraId="266B92AA" w14:textId="72F92D51" w:rsidR="00D94D3C" w:rsidRDefault="00D94D3C" w:rsidP="00D94D3C">
      <w:r>
        <w:t>The stand-alone SedInConnect</w:t>
      </w:r>
      <w:r w:rsidR="005E49F7">
        <w:t xml:space="preserve"> </w:t>
      </w:r>
      <w:r w:rsidR="00C550A3">
        <w:t>2.0</w:t>
      </w:r>
      <w:r>
        <w:t xml:space="preserve"> application is provided as a single executable Windows file </w:t>
      </w:r>
      <w:r w:rsidR="003647E1">
        <w:t xml:space="preserve">(for 64-bit Operative Systems) </w:t>
      </w:r>
      <w:r w:rsidR="00EB40A4">
        <w:t xml:space="preserve">along with its </w:t>
      </w:r>
      <w:r w:rsidR="00EB40A4" w:rsidRPr="00EB40A4">
        <w:rPr>
          <w:i/>
        </w:rPr>
        <w:t>Python</w:t>
      </w:r>
      <w:r w:rsidR="00EB40A4">
        <w:t xml:space="preserve"> source code and license (GPL v.2)</w:t>
      </w:r>
      <w:r>
        <w:t>.</w:t>
      </w:r>
    </w:p>
    <w:p w14:paraId="07E63C1C" w14:textId="77777777" w:rsidR="005E49F7" w:rsidRDefault="005E49F7" w:rsidP="00D94D3C">
      <w:r>
        <w:t xml:space="preserve">At present the application is working </w:t>
      </w:r>
      <w:r w:rsidR="008A2A40">
        <w:t>with some feature</w:t>
      </w:r>
      <w:r w:rsidR="00E864ED">
        <w:t>s</w:t>
      </w:r>
      <w:r w:rsidR="00D81920">
        <w:t xml:space="preserve"> in b</w:t>
      </w:r>
      <w:r w:rsidR="008A2A40">
        <w:t>eta version</w:t>
      </w:r>
      <w:r w:rsidR="00E864ED">
        <w:t>; future releases and amelioration</w:t>
      </w:r>
      <w:r w:rsidR="008026E7">
        <w:t>s</w:t>
      </w:r>
      <w:r w:rsidR="00E864ED">
        <w:t xml:space="preserve"> will </w:t>
      </w:r>
      <w:r w:rsidR="008026E7">
        <w:t xml:space="preserve">focus </w:t>
      </w:r>
      <w:r w:rsidR="0099689D">
        <w:t xml:space="preserve">primarily </w:t>
      </w:r>
      <w:r w:rsidR="008026E7">
        <w:t>on the stand-alone application</w:t>
      </w:r>
      <w:r w:rsidR="00D81920">
        <w:t xml:space="preserve"> due to the greater flexibility in the data management and processing with respect to the ArcGis toolbox.</w:t>
      </w:r>
    </w:p>
    <w:p w14:paraId="19E4B1BE" w14:textId="0CB3A82F" w:rsidR="00D346BA" w:rsidRDefault="00D346BA" w:rsidP="00D94D3C">
      <w:r>
        <w:t>The application has been tested with file size &lt; 4GB, more generally</w:t>
      </w:r>
      <w:r w:rsidR="00D71F12">
        <w:t>,</w:t>
      </w:r>
      <w:r>
        <w:t xml:space="preserve"> the user should consider the total amount of available RAM on the PC and use input files whose size is less than half the total RAM size. Doing this way</w:t>
      </w:r>
      <w:r w:rsidR="00D71F12">
        <w:t>,</w:t>
      </w:r>
      <w:r>
        <w:t xml:space="preserve"> the PC memory will be enough to load the input raster and to do processing operations on it.</w:t>
      </w:r>
    </w:p>
    <w:p w14:paraId="401A0848" w14:textId="2C23152C" w:rsidR="00A14B51" w:rsidRPr="00D94D3C" w:rsidRDefault="008A2A40" w:rsidP="00D94D3C">
      <w:r>
        <w:t xml:space="preserve">The whole code for the tool’s implementation is provided </w:t>
      </w:r>
      <w:r w:rsidR="008026E7">
        <w:t>with</w:t>
      </w:r>
      <w:r>
        <w:t xml:space="preserve">in the </w:t>
      </w:r>
      <w:hyperlink r:id="rId37" w:history="1">
        <w:r w:rsidRPr="008A2A40">
          <w:rPr>
            <w:rStyle w:val="Collegamentoipertestuale"/>
          </w:rPr>
          <w:t>SedAlp</w:t>
        </w:r>
      </w:hyperlink>
      <w:r>
        <w:t xml:space="preserve"> website</w:t>
      </w:r>
      <w:r w:rsidR="0075196E">
        <w:t xml:space="preserve"> under the </w:t>
      </w:r>
      <w:r w:rsidR="00E9076A">
        <w:t>tools</w:t>
      </w:r>
      <w:r>
        <w:t xml:space="preserve"> session.</w:t>
      </w:r>
      <w:r w:rsidR="002363ED">
        <w:t xml:space="preserve"> The code and the application are provided under the GNU General Public License version 2</w:t>
      </w:r>
      <w:r w:rsidR="00A61F9F">
        <w:t xml:space="preserve"> in accordance with the TauDEM Tools license</w:t>
      </w:r>
      <w:r w:rsidR="002363ED">
        <w:t>.</w:t>
      </w:r>
      <w:r w:rsidR="00A14B51">
        <w:t xml:space="preserve"> </w:t>
      </w:r>
      <w:r w:rsidR="00E9076A">
        <w:t xml:space="preserve">After downloading the tool from the following address </w:t>
      </w:r>
      <w:hyperlink r:id="rId38" w:history="1">
        <w:r w:rsidR="00E9076A" w:rsidRPr="00A57555">
          <w:rPr>
            <w:rStyle w:val="Collegamentoipertestuale"/>
          </w:rPr>
          <w:t>http://www.sedalp.eu/download/tools.shtml</w:t>
        </w:r>
      </w:hyperlink>
      <w:r w:rsidR="00DC3080">
        <w:t xml:space="preserve">, uncompress the archive </w:t>
      </w:r>
      <w:r w:rsidR="00A14B51">
        <w:t>and l</w:t>
      </w:r>
      <w:r w:rsidR="00DC3080">
        <w:t>a</w:t>
      </w:r>
      <w:r w:rsidR="00A14B51">
        <w:t>unch the executable.</w:t>
      </w:r>
    </w:p>
    <w:p w14:paraId="620219E0" w14:textId="77777777" w:rsidR="000F79CD" w:rsidRDefault="00B85FAE" w:rsidP="000F79CD">
      <w:r w:rsidRPr="00FC0AC7">
        <w:rPr>
          <w:noProof/>
          <w:lang w:val="it-IT" w:eastAsia="it-IT"/>
        </w:rPr>
        <w:lastRenderedPageBreak/>
        <mc:AlternateContent>
          <mc:Choice Requires="wps">
            <w:drawing>
              <wp:anchor distT="0" distB="0" distL="114300" distR="114300" simplePos="0" relativeHeight="251671552" behindDoc="0" locked="0" layoutInCell="1" allowOverlap="1" wp14:anchorId="0804B8DF" wp14:editId="3834F91C">
                <wp:simplePos x="0" y="0"/>
                <wp:positionH relativeFrom="page">
                  <wp:posOffset>4038600</wp:posOffset>
                </wp:positionH>
                <wp:positionV relativeFrom="paragraph">
                  <wp:posOffset>782320</wp:posOffset>
                </wp:positionV>
                <wp:extent cx="628015" cy="367665"/>
                <wp:effectExtent l="1047750" t="0" r="19685" b="356235"/>
                <wp:wrapNone/>
                <wp:docPr id="208" name="Line Callout 1 208"/>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192651"/>
                            <a:gd name="adj4" fmla="val -163929"/>
                          </a:avLst>
                        </a:prstGeom>
                        <a:solidFill>
                          <a:srgbClr val="5B9BD5"/>
                        </a:solidFill>
                        <a:ln w="12700" cap="flat" cmpd="sng" algn="ctr">
                          <a:solidFill>
                            <a:srgbClr val="5B9BD5">
                              <a:shade val="50000"/>
                            </a:srgbClr>
                          </a:solidFill>
                          <a:prstDash val="solid"/>
                          <a:miter lim="800000"/>
                        </a:ln>
                        <a:effectLst/>
                      </wps:spPr>
                      <wps:txbx>
                        <w:txbxContent>
                          <w:p w14:paraId="428CE0AC" w14:textId="77777777" w:rsidR="006203AA" w:rsidRPr="00E166F8" w:rsidRDefault="006203AA" w:rsidP="00FC0AC7">
                            <w:pPr>
                              <w:jc w:val="center"/>
                              <w:rPr>
                                <w:lang w:val="it-IT"/>
                              </w:rPr>
                            </w:pPr>
                            <w:r>
                              <w:rPr>
                                <w:lang w:val="it-I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4B8D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08" o:spid="_x0000_s1026" type="#_x0000_t47" style="position:absolute;left:0;text-align:left;margin-left:318pt;margin-top:61.6pt;width:49.45pt;height:28.9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" adj="-35409,41613,34,11549" fillcolor="#5b9bd5" strokecolor="#41719c" strokeweight="1pt">
                <v:textbox>
                  <w:txbxContent>
                    <w:p w14:paraId="428CE0AC" w14:textId="77777777" w:rsidR="006203AA" w:rsidRPr="00E166F8" w:rsidRDefault="006203AA" w:rsidP="00FC0AC7">
                      <w:pPr>
                        <w:jc w:val="center"/>
                        <w:rPr>
                          <w:lang w:val="it-IT"/>
                        </w:rPr>
                      </w:pPr>
                      <w:r>
                        <w:rPr>
                          <w:lang w:val="it-IT"/>
                        </w:rPr>
                        <w:t>2</w:t>
                      </w:r>
                    </w:p>
                  </w:txbxContent>
                </v:textbox>
                <o:callout v:ext="edit" minusy="t"/>
                <w10:wrap anchorx="page"/>
              </v:shape>
            </w:pict>
          </mc:Fallback>
        </mc:AlternateContent>
      </w:r>
      <w:r w:rsidRPr="00FC0AC7">
        <w:rPr>
          <w:noProof/>
          <w:lang w:val="it-IT" w:eastAsia="it-IT"/>
        </w:rPr>
        <mc:AlternateContent>
          <mc:Choice Requires="wps">
            <w:drawing>
              <wp:anchor distT="0" distB="0" distL="114300" distR="114300" simplePos="0" relativeHeight="251666432" behindDoc="0" locked="0" layoutInCell="1" allowOverlap="1" wp14:anchorId="6345868E" wp14:editId="7D47D830">
                <wp:simplePos x="0" y="0"/>
                <wp:positionH relativeFrom="column">
                  <wp:posOffset>2528570</wp:posOffset>
                </wp:positionH>
                <wp:positionV relativeFrom="paragraph">
                  <wp:posOffset>39370</wp:posOffset>
                </wp:positionV>
                <wp:extent cx="628015" cy="367665"/>
                <wp:effectExtent l="514350" t="0" r="19685" b="89535"/>
                <wp:wrapNone/>
                <wp:docPr id="207" name="Line Callout 1 207"/>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120542"/>
                            <a:gd name="adj4" fmla="val -80061"/>
                          </a:avLst>
                        </a:prstGeom>
                        <a:solidFill>
                          <a:srgbClr val="5B9BD5"/>
                        </a:solidFill>
                        <a:ln w="12700" cap="flat" cmpd="sng" algn="ctr">
                          <a:solidFill>
                            <a:srgbClr val="5B9BD5">
                              <a:shade val="50000"/>
                            </a:srgbClr>
                          </a:solidFill>
                          <a:prstDash val="solid"/>
                          <a:miter lim="800000"/>
                        </a:ln>
                        <a:effectLst/>
                      </wps:spPr>
                      <wps:txbx>
                        <w:txbxContent>
                          <w:p w14:paraId="17B4AC9E" w14:textId="77777777" w:rsidR="006203AA" w:rsidRPr="00E166F8" w:rsidRDefault="006203AA" w:rsidP="00FC0AC7">
                            <w:pPr>
                              <w:jc w:val="center"/>
                              <w:rPr>
                                <w:lang w:val="it-IT"/>
                              </w:rPr>
                            </w:pPr>
                            <w:r>
                              <w:rPr>
                                <w:lang w:val="it-I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868E" id="Line Callout 1 207" o:spid="_x0000_s1027" type="#_x0000_t47" style="position:absolute;left:0;text-align:left;margin-left:199.1pt;margin-top:3.1pt;width:49.45pt;height:2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" adj="-17293,26037,34,11549" fillcolor="#5b9bd5" strokecolor="#41719c" strokeweight="1pt">
                <v:textbox>
                  <w:txbxContent>
                    <w:p w14:paraId="17B4AC9E" w14:textId="77777777" w:rsidR="006203AA" w:rsidRPr="00E166F8" w:rsidRDefault="006203AA" w:rsidP="00FC0AC7">
                      <w:pPr>
                        <w:jc w:val="center"/>
                        <w:rPr>
                          <w:lang w:val="it-IT"/>
                        </w:rPr>
                      </w:pPr>
                      <w:r>
                        <w:rPr>
                          <w:lang w:val="it-IT"/>
                        </w:rPr>
                        <w:t>1</w:t>
                      </w:r>
                    </w:p>
                  </w:txbxContent>
                </v:textbox>
                <o:callout v:ext="edit" minusy="t"/>
              </v:shape>
            </w:pict>
          </mc:Fallback>
        </mc:AlternateContent>
      </w:r>
      <w:r w:rsidRPr="00FC0AC7">
        <w:rPr>
          <w:noProof/>
          <w:lang w:val="it-IT" w:eastAsia="it-IT"/>
        </w:rPr>
        <mc:AlternateContent>
          <mc:Choice Requires="wps">
            <w:drawing>
              <wp:anchor distT="0" distB="0" distL="114300" distR="114300" simplePos="0" relativeHeight="251681792" behindDoc="0" locked="0" layoutInCell="1" allowOverlap="1" wp14:anchorId="483DAB23" wp14:editId="00DB47BE">
                <wp:simplePos x="0" y="0"/>
                <wp:positionH relativeFrom="margin">
                  <wp:posOffset>1718945</wp:posOffset>
                </wp:positionH>
                <wp:positionV relativeFrom="paragraph">
                  <wp:posOffset>2258695</wp:posOffset>
                </wp:positionV>
                <wp:extent cx="628015" cy="367665"/>
                <wp:effectExtent l="190500" t="152400" r="19685" b="13335"/>
                <wp:wrapNone/>
                <wp:docPr id="210" name="Line Callout 1 210"/>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37531"/>
                            <a:gd name="adj4" fmla="val -28020"/>
                          </a:avLst>
                        </a:prstGeom>
                        <a:solidFill>
                          <a:srgbClr val="5B9BD5"/>
                        </a:solidFill>
                        <a:ln w="12700" cap="flat" cmpd="sng" algn="ctr">
                          <a:solidFill>
                            <a:srgbClr val="5B9BD5">
                              <a:shade val="50000"/>
                            </a:srgbClr>
                          </a:solidFill>
                          <a:prstDash val="solid"/>
                          <a:miter lim="800000"/>
                        </a:ln>
                        <a:effectLst/>
                      </wps:spPr>
                      <wps:txbx>
                        <w:txbxContent>
                          <w:p w14:paraId="339E767A" w14:textId="77777777" w:rsidR="006203AA" w:rsidRPr="00E166F8" w:rsidRDefault="006203AA" w:rsidP="00FC0AC7">
                            <w:pPr>
                              <w:jc w:val="center"/>
                              <w:rPr>
                                <w:lang w:val="it-IT"/>
                              </w:rPr>
                            </w:pPr>
                            <w:r>
                              <w:rPr>
                                <w:lang w:val="it-I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DAB23" id="Line Callout 1 210" o:spid="_x0000_s1028" type="#_x0000_t47" style="position:absolute;left:0;text-align:left;margin-left:135.35pt;margin-top:177.85pt;width:49.45pt;height:28.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" adj="-6052,-8107,34,11549" fillcolor="#5b9bd5" strokecolor="#41719c" strokeweight="1pt">
                <v:textbox>
                  <w:txbxContent>
                    <w:p w14:paraId="339E767A" w14:textId="77777777" w:rsidR="006203AA" w:rsidRPr="00E166F8" w:rsidRDefault="006203AA" w:rsidP="00FC0AC7">
                      <w:pPr>
                        <w:jc w:val="center"/>
                        <w:rPr>
                          <w:lang w:val="it-IT"/>
                        </w:rPr>
                      </w:pPr>
                      <w:r>
                        <w:rPr>
                          <w:lang w:val="it-IT"/>
                        </w:rPr>
                        <w:t>4</w:t>
                      </w:r>
                    </w:p>
                  </w:txbxContent>
                </v:textbox>
                <w10:wrap anchorx="margin"/>
              </v:shape>
            </w:pict>
          </mc:Fallback>
        </mc:AlternateContent>
      </w:r>
      <w:r w:rsidR="00FC0AC7" w:rsidRPr="00FC0AC7">
        <w:rPr>
          <w:noProof/>
          <w:lang w:val="it-IT" w:eastAsia="it-IT"/>
        </w:rPr>
        <mc:AlternateContent>
          <mc:Choice Requires="wps">
            <w:drawing>
              <wp:anchor distT="0" distB="0" distL="114300" distR="114300" simplePos="0" relativeHeight="251676672" behindDoc="0" locked="0" layoutInCell="1" allowOverlap="1" wp14:anchorId="775BF852" wp14:editId="1E5259C1">
                <wp:simplePos x="0" y="0"/>
                <wp:positionH relativeFrom="column">
                  <wp:posOffset>2981325</wp:posOffset>
                </wp:positionH>
                <wp:positionV relativeFrom="paragraph">
                  <wp:posOffset>1532255</wp:posOffset>
                </wp:positionV>
                <wp:extent cx="628015" cy="367665"/>
                <wp:effectExtent l="1238250" t="0" r="19685" b="13335"/>
                <wp:wrapNone/>
                <wp:docPr id="209" name="Line Callout 1 209"/>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50270"/>
                            <a:gd name="adj4" fmla="val -194328"/>
                          </a:avLst>
                        </a:prstGeom>
                        <a:solidFill>
                          <a:srgbClr val="5B9BD5"/>
                        </a:solidFill>
                        <a:ln w="12700" cap="flat" cmpd="sng" algn="ctr">
                          <a:solidFill>
                            <a:srgbClr val="5B9BD5">
                              <a:shade val="50000"/>
                            </a:srgbClr>
                          </a:solidFill>
                          <a:prstDash val="solid"/>
                          <a:miter lim="800000"/>
                        </a:ln>
                        <a:effectLst/>
                      </wps:spPr>
                      <wps:txbx>
                        <w:txbxContent>
                          <w:p w14:paraId="208A1281" w14:textId="77777777" w:rsidR="006203AA" w:rsidRPr="00E166F8" w:rsidRDefault="006203AA" w:rsidP="00FC0AC7">
                            <w:pPr>
                              <w:jc w:val="center"/>
                              <w:rPr>
                                <w:lang w:val="it-IT"/>
                              </w:rPr>
                            </w:pPr>
                            <w:r>
                              <w:rPr>
                                <w:lang w:val="it-I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BF852" id="Line Callout 1 209" o:spid="_x0000_s1029" type="#_x0000_t47" style="position:absolute;left:0;text-align:left;margin-left:234.75pt;margin-top:120.65pt;width:49.45pt;height:28.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" adj="-41975,10858,34,11549" fillcolor="#5b9bd5" strokecolor="#41719c" strokeweight="1pt">
                <v:textbox>
                  <w:txbxContent>
                    <w:p w14:paraId="208A1281" w14:textId="77777777" w:rsidR="006203AA" w:rsidRPr="00E166F8" w:rsidRDefault="006203AA" w:rsidP="00FC0AC7">
                      <w:pPr>
                        <w:jc w:val="center"/>
                        <w:rPr>
                          <w:lang w:val="it-IT"/>
                        </w:rPr>
                      </w:pPr>
                      <w:r>
                        <w:rPr>
                          <w:lang w:val="it-IT"/>
                        </w:rPr>
                        <w:t>3</w:t>
                      </w:r>
                    </w:p>
                  </w:txbxContent>
                </v:textbox>
              </v:shape>
            </w:pict>
          </mc:Fallback>
        </mc:AlternateContent>
      </w:r>
      <w:r w:rsidR="00594BFD" w:rsidRPr="00594BFD">
        <w:rPr>
          <w:noProof/>
          <w:lang w:val="it-IT" w:eastAsia="it-IT"/>
        </w:rPr>
        <w:drawing>
          <wp:inline distT="0" distB="0" distL="0" distR="0" wp14:anchorId="5849F8C9" wp14:editId="1A471E30">
            <wp:extent cx="5827432" cy="2887324"/>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mware-host\Shared Folders\PhD\assegno\Guidelines_tool\SedInConnect_1.0_semplice.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27432" cy="2887324"/>
                    </a:xfrm>
                    <a:prstGeom prst="rect">
                      <a:avLst/>
                    </a:prstGeom>
                    <a:noFill/>
                    <a:ln>
                      <a:noFill/>
                    </a:ln>
                  </pic:spPr>
                </pic:pic>
              </a:graphicData>
            </a:graphic>
          </wp:inline>
        </w:drawing>
      </w:r>
    </w:p>
    <w:p w14:paraId="3FC446C2" w14:textId="32098B6D" w:rsidR="006311FC" w:rsidRDefault="0075196E" w:rsidP="006311FC">
      <w:r>
        <w:t>Once the tool is open, the user can deci</w:t>
      </w:r>
      <w:r w:rsidR="001612C7">
        <w:t>de to run the application with</w:t>
      </w:r>
      <w:r>
        <w:t xml:space="preserve"> minimum input/output requirements (as shown in the above screenshot):</w:t>
      </w:r>
    </w:p>
    <w:p w14:paraId="1F49C2BA" w14:textId="530D9393" w:rsidR="006311FC" w:rsidRDefault="006311FC" w:rsidP="006311FC">
      <w:pPr>
        <w:ind w:left="360"/>
        <w:jc w:val="center"/>
      </w:pPr>
    </w:p>
    <w:p w14:paraId="6BC009AC" w14:textId="77777777" w:rsidR="006311FC" w:rsidRPr="00342BB8" w:rsidRDefault="006311FC" w:rsidP="006311FC">
      <w:pPr>
        <w:pStyle w:val="Paragrafoelenco"/>
        <w:numPr>
          <w:ilvl w:val="0"/>
          <w:numId w:val="18"/>
        </w:numPr>
        <w:rPr>
          <w:rStyle w:val="Collegamentoipertestuale"/>
          <w:color w:val="auto"/>
          <w:u w:val="none"/>
        </w:rPr>
      </w:pPr>
      <w:r>
        <w:t xml:space="preserve">Input DTM file: </w:t>
      </w:r>
      <w:r w:rsidRPr="00973AC9">
        <w:t xml:space="preserve">here the </w:t>
      </w:r>
      <w:r>
        <w:t>input DTM must be set.</w:t>
      </w:r>
    </w:p>
    <w:p w14:paraId="413FFCDA" w14:textId="77777777" w:rsidR="006311FC" w:rsidRPr="00E65114" w:rsidRDefault="006311FC" w:rsidP="006311FC">
      <w:pPr>
        <w:pStyle w:val="Paragrafoelenco"/>
      </w:pPr>
      <w:r w:rsidRPr="00E65114">
        <w:t xml:space="preserve">The input DTM is usually hydrologically correct (with pits removed) to obtain a catchment-scale connectivity, but it is not compulsory. In case you want to keep the local depressions, each depression will act as a “sink” for upstream sediment in the final map. In this case, the connectivity will be computed with respect to the catchment outlet but all the areas draining to local depressions will report connectivity values with respect to these depressions. Downstream the local depression, the computation restarts until the next depression or the outlet. Running the tool using a DTM without removing local depressions could lead to interesting analyses considering automatically detected sediment sinks. </w:t>
      </w:r>
      <w:r w:rsidRPr="00F225F4">
        <w:rPr>
          <w:b/>
        </w:rPr>
        <w:t>Nevertheless, it is important to point out that local depressions in a DTM are not always real sinks (e.g. dolines) but are generally artifacts of the DEM creation process that interfere with the flow routing and thus need to be removed.</w:t>
      </w:r>
      <w:r w:rsidRPr="00E65114">
        <w:t xml:space="preserve"> For consistency with the algorithms used in the </w:t>
      </w:r>
      <w:r>
        <w:t>c</w:t>
      </w:r>
      <w:r w:rsidRPr="00E65114">
        <w:t xml:space="preserve">onnectivity model, we suggest to use the Pit Remove </w:t>
      </w:r>
      <w:r w:rsidRPr="00E65114">
        <w:lastRenderedPageBreak/>
        <w:t>algorithm of TauDEM that identifies all pits in the DEM and raises their elevation to the level of the lowest pour point around their edge.</w:t>
      </w:r>
    </w:p>
    <w:p w14:paraId="4ED40A4A" w14:textId="77777777" w:rsidR="006311FC" w:rsidRPr="00E65114" w:rsidRDefault="006311FC" w:rsidP="006311FC">
      <w:pPr>
        <w:pStyle w:val="Paragrafoelenco"/>
      </w:pPr>
      <w:r w:rsidRPr="00E65114">
        <w:t>Regarding the extent of the analysis, all the procedure should be carried out over a buffer of the selected catchment. This buffer is necessary to avoid errors or approximations related to border effects. We suggest a buffer of few pixels greater than the basin. At the end of the connectivity assessment, the output connectivity map must be clipped over the catchment mask in order to carry out any analysis on the catchment values distribution.</w:t>
      </w:r>
    </w:p>
    <w:p w14:paraId="379BA395" w14:textId="77777777" w:rsidR="006311FC" w:rsidRPr="00E65114" w:rsidRDefault="006311FC" w:rsidP="006311FC">
      <w:pPr>
        <w:pStyle w:val="Paragrafoelenco"/>
      </w:pPr>
      <w:r w:rsidRPr="00E65114">
        <w:t xml:space="preserve">Since the Connectivity Index is numerically computed with respect to all the </w:t>
      </w:r>
      <w:r w:rsidRPr="00E65114">
        <w:rPr>
          <w:i/>
        </w:rPr>
        <w:t>NoData</w:t>
      </w:r>
      <w:r w:rsidRPr="00E65114">
        <w:t xml:space="preserve"> values, it is a good practice to keep the buffer very close to the outlet (a couple of pixel is enough) while </w:t>
      </w:r>
      <w:r>
        <w:t xml:space="preserve">it </w:t>
      </w:r>
      <w:r w:rsidRPr="00E65114">
        <w:t xml:space="preserve">can be </w:t>
      </w:r>
      <w:r>
        <w:t>wider</w:t>
      </w:r>
      <w:r w:rsidRPr="00E65114">
        <w:t xml:space="preserve"> in the rest of the study area. This last caution is important to be sure that IC is computed in relation to the desired outlet. </w:t>
      </w:r>
    </w:p>
    <w:p w14:paraId="5B376687" w14:textId="77777777" w:rsidR="006311FC" w:rsidRDefault="006311FC" w:rsidP="006311FC">
      <w:pPr>
        <w:pStyle w:val="Paragrafoelenco"/>
        <w:numPr>
          <w:ilvl w:val="0"/>
          <w:numId w:val="18"/>
        </w:numPr>
      </w:pPr>
      <w:r>
        <w:t>Weighting factor raster: here the weighting factor raster</w:t>
      </w:r>
      <w:r w:rsidRPr="00C26518">
        <w:t xml:space="preserve"> must be set.</w:t>
      </w:r>
      <w:r>
        <w:t xml:space="preserve"> </w:t>
      </w:r>
    </w:p>
    <w:p w14:paraId="77651ED5" w14:textId="62B6E477" w:rsidR="006311FC" w:rsidRPr="00E9076A" w:rsidRDefault="006311FC" w:rsidP="006311FC">
      <w:pPr>
        <w:pStyle w:val="Paragrafoelenco"/>
        <w:ind w:left="801"/>
        <w:rPr>
          <w:b/>
        </w:rPr>
      </w:pPr>
      <w:r>
        <w:t>In case the user wants to adopt surface roughness as a proxy to impedance to the sediment fluxes</w:t>
      </w:r>
      <w:r w:rsidR="004B1765">
        <w:t>.</w:t>
      </w:r>
      <w:r>
        <w:t xml:space="preserve"> As already mentioned in the background theory section, </w:t>
      </w:r>
      <w:r w:rsidRPr="00601AE5">
        <w:rPr>
          <w:b/>
        </w:rPr>
        <w:t>according to the required analysis</w:t>
      </w:r>
      <w:r>
        <w:rPr>
          <w:b/>
        </w:rPr>
        <w:t xml:space="preserve"> and to the characteristics of the study area</w:t>
      </w:r>
      <w:r w:rsidRPr="00601AE5">
        <w:rPr>
          <w:b/>
        </w:rPr>
        <w:t xml:space="preserve">, the user can choose </w:t>
      </w:r>
      <w:r w:rsidR="008047AE" w:rsidRPr="00601AE5">
        <w:rPr>
          <w:b/>
        </w:rPr>
        <w:t xml:space="preserve">the most suitable </w:t>
      </w:r>
      <w:r w:rsidR="008047AE">
        <w:rPr>
          <w:b/>
        </w:rPr>
        <w:t>weighting factor</w:t>
      </w:r>
      <w:r w:rsidR="008047AE" w:rsidRPr="008047AE">
        <w:t>.</w:t>
      </w:r>
    </w:p>
    <w:p w14:paraId="30C3A6D6" w14:textId="736DB045" w:rsidR="00F95E98" w:rsidRDefault="00F95E98" w:rsidP="004B1765">
      <w:pPr>
        <w:pStyle w:val="Paragrafoelenco"/>
        <w:numPr>
          <w:ilvl w:val="0"/>
          <w:numId w:val="18"/>
        </w:numPr>
      </w:pPr>
      <w:r>
        <w:t>Cell size: here the input cell size in map units must be indicated. This value will be used to process drainage data to obtain unit values.</w:t>
      </w:r>
    </w:p>
    <w:p w14:paraId="7D5CD0C1" w14:textId="77777777" w:rsidR="006311FC" w:rsidRDefault="006311FC" w:rsidP="006311FC">
      <w:pPr>
        <w:pStyle w:val="Paragrafoelenco"/>
        <w:numPr>
          <w:ilvl w:val="0"/>
          <w:numId w:val="18"/>
        </w:numPr>
      </w:pPr>
      <w:r>
        <w:t xml:space="preserve">Output Connectivity Index map: here path and name of the output IC map are set. </w:t>
      </w:r>
    </w:p>
    <w:p w14:paraId="6CC17439" w14:textId="77777777" w:rsidR="006311FC" w:rsidRPr="00081620" w:rsidRDefault="006311FC" w:rsidP="006311FC">
      <w:pPr>
        <w:pStyle w:val="Paragrafoelenco"/>
        <w:ind w:left="801"/>
      </w:pPr>
      <w:r>
        <w:t>The map needs to be clipped with a mask of the catchment in order to exclude all the values in the buffer area not included in the analysis.</w:t>
      </w:r>
    </w:p>
    <w:p w14:paraId="2381A5D9" w14:textId="77777777" w:rsidR="006311FC" w:rsidRDefault="006311FC" w:rsidP="006311FC">
      <w:pPr>
        <w:rPr>
          <w:b/>
        </w:rPr>
      </w:pPr>
    </w:p>
    <w:p w14:paraId="253CFC61" w14:textId="3142DD1F" w:rsidR="006311FC" w:rsidRDefault="006311FC" w:rsidP="006311FC">
      <w:r w:rsidRPr="006311FC">
        <w:rPr>
          <w:b/>
        </w:rPr>
        <w:t>All input raster files have to be in GeoTIFF format</w:t>
      </w:r>
      <w:r>
        <w:t xml:space="preserve"> since TauDEM works only with this format and </w:t>
      </w:r>
      <w:r w:rsidRPr="006311FC">
        <w:rPr>
          <w:b/>
        </w:rPr>
        <w:t>must have</w:t>
      </w:r>
      <w:r w:rsidRPr="00342BB8">
        <w:t xml:space="preserve"> </w:t>
      </w:r>
      <w:r w:rsidRPr="006311FC">
        <w:rPr>
          <w:b/>
        </w:rPr>
        <w:t>the same extent, origin, number of rows and columns</w:t>
      </w:r>
      <w:r>
        <w:t>.</w:t>
      </w:r>
    </w:p>
    <w:p w14:paraId="7DB5D7DF" w14:textId="77777777" w:rsidR="00594BFD" w:rsidRDefault="00D94D3C" w:rsidP="000F79CD">
      <w:pPr>
        <w:rPr>
          <w:noProof/>
          <w:lang w:eastAsia="it-IT"/>
        </w:rPr>
      </w:pPr>
      <w:r>
        <w:lastRenderedPageBreak/>
        <w:t>The operation on temporary files are carried out on the folder that contains the DTM input file</w:t>
      </w:r>
      <w:r w:rsidR="004B339F">
        <w:t>. Thus, i</w:t>
      </w:r>
      <w:r w:rsidR="001A4BA8">
        <w:t>t is recommended to clean that folder from any temporary present file related to previous runs of the model</w:t>
      </w:r>
      <w:r>
        <w:t>.</w:t>
      </w:r>
      <w:r w:rsidR="00FC0AC7" w:rsidRPr="00FC0AC7">
        <w:rPr>
          <w:noProof/>
          <w:lang w:eastAsia="it-IT"/>
        </w:rPr>
        <w:t xml:space="preserve"> </w:t>
      </w:r>
    </w:p>
    <w:p w14:paraId="44277FD8" w14:textId="2BE961DF" w:rsidR="0075196E" w:rsidRDefault="00986EEA" w:rsidP="000F79CD">
      <w:r>
        <w:t>As shown in next screenshot, the user can decide to integrate the analysis with the introduction of target features (2) and sink features (3). The user can also decide to use the weighting factor proposed in Cavalli et al. (2013) and let the tool compute and use it</w:t>
      </w:r>
      <w:r w:rsidR="00277395">
        <w:t xml:space="preserve">, in this case the user is asked (4) to introduce the original DTM (without pit removal) in order to correctly compute the </w:t>
      </w:r>
      <w:r w:rsidR="00806EED">
        <w:t>surface</w:t>
      </w:r>
      <w:r w:rsidR="00277395">
        <w:t xml:space="preserve"> roughness</w:t>
      </w:r>
      <w:r w:rsidR="00806EED">
        <w:t xml:space="preserve"> to derive the flow impedance factor</w:t>
      </w:r>
      <w:r>
        <w:t xml:space="preserve">. </w:t>
      </w:r>
      <w:r w:rsidR="00277395">
        <w:t xml:space="preserve">Surface </w:t>
      </w:r>
      <w:r>
        <w:t>roughness (</w:t>
      </w:r>
      <w:r w:rsidR="00277395">
        <w:t>5) and the weight raster (7</w:t>
      </w:r>
      <w:r>
        <w:t xml:space="preserve">) </w:t>
      </w:r>
      <w:r w:rsidR="00277395">
        <w:t>are</w:t>
      </w:r>
      <w:r>
        <w:t xml:space="preserve"> saved to a GeoTIFF file</w:t>
      </w:r>
      <w:r w:rsidR="00277395">
        <w:t xml:space="preserve"> so as they can be analyzed or used in other analyses (or following runs of the model, without requiring the weight computation again)</w:t>
      </w:r>
      <w:r>
        <w:t>.</w:t>
      </w:r>
    </w:p>
    <w:p w14:paraId="3A6068CC" w14:textId="175C487B" w:rsidR="002D17CE" w:rsidRPr="002D17CE" w:rsidRDefault="00277395" w:rsidP="000F79CD">
      <w:pPr>
        <w:jc w:val="center"/>
      </w:pPr>
      <w:r w:rsidRPr="00FC0AC7">
        <w:rPr>
          <w:noProof/>
          <w:lang w:val="it-IT" w:eastAsia="it-IT"/>
        </w:rPr>
        <mc:AlternateContent>
          <mc:Choice Requires="wps">
            <w:drawing>
              <wp:anchor distT="0" distB="0" distL="114300" distR="114300" simplePos="0" relativeHeight="251724800" behindDoc="0" locked="0" layoutInCell="1" allowOverlap="1" wp14:anchorId="4A555925" wp14:editId="3A327F08">
                <wp:simplePos x="0" y="0"/>
                <wp:positionH relativeFrom="column">
                  <wp:posOffset>5081270</wp:posOffset>
                </wp:positionH>
                <wp:positionV relativeFrom="paragraph">
                  <wp:posOffset>925195</wp:posOffset>
                </wp:positionV>
                <wp:extent cx="628015" cy="367665"/>
                <wp:effectExtent l="1066800" t="0" r="19685" b="13335"/>
                <wp:wrapNone/>
                <wp:docPr id="17" name="Line Callout 1 17"/>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54123"/>
                            <a:gd name="adj4" fmla="val -169309"/>
                          </a:avLst>
                        </a:prstGeom>
                        <a:solidFill>
                          <a:srgbClr val="5B9BD5"/>
                        </a:solidFill>
                        <a:ln w="12700" cap="flat" cmpd="sng" algn="ctr">
                          <a:solidFill>
                            <a:srgbClr val="5B9BD5">
                              <a:shade val="50000"/>
                            </a:srgbClr>
                          </a:solidFill>
                          <a:prstDash val="solid"/>
                          <a:miter lim="800000"/>
                        </a:ln>
                        <a:effectLst/>
                      </wps:spPr>
                      <wps:txbx>
                        <w:txbxContent>
                          <w:p w14:paraId="2FCACEC0" w14:textId="3BCE4E17" w:rsidR="00277395" w:rsidRPr="00E166F8" w:rsidRDefault="00277395" w:rsidP="00277395">
                            <w:pPr>
                              <w:jc w:val="center"/>
                              <w:rPr>
                                <w:lang w:val="it-IT"/>
                              </w:rPr>
                            </w:pPr>
                            <w:r>
                              <w:rPr>
                                <w:lang w:val="it-I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5925" id="Line Callout 1 17" o:spid="_x0000_s1030" type="#_x0000_t47" style="position:absolute;left:0;text-align:left;margin-left:400.1pt;margin-top:72.85pt;width:49.45pt;height:28.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" adj="-36571,11691,34,11549" fillcolor="#5b9bd5" strokecolor="#41719c" strokeweight="1pt">
                <v:textbox>
                  <w:txbxContent>
                    <w:p w14:paraId="2FCACEC0" w14:textId="3BCE4E17" w:rsidR="00277395" w:rsidRPr="00E166F8" w:rsidRDefault="00277395" w:rsidP="00277395">
                      <w:pPr>
                        <w:jc w:val="center"/>
                        <w:rPr>
                          <w:lang w:val="it-IT"/>
                        </w:rPr>
                      </w:pPr>
                      <w:r>
                        <w:rPr>
                          <w:lang w:val="it-IT"/>
                        </w:rPr>
                        <w:t>4</w:t>
                      </w:r>
                    </w:p>
                  </w:txbxContent>
                </v:textbox>
                <o:callout v:ext="edit" minusy="t"/>
              </v:shape>
            </w:pict>
          </mc:Fallback>
        </mc:AlternateContent>
      </w:r>
      <w:r w:rsidR="00B85FAE" w:rsidRPr="00FC0AC7">
        <w:rPr>
          <w:noProof/>
          <w:lang w:val="it-IT" w:eastAsia="it-IT"/>
        </w:rPr>
        <mc:AlternateContent>
          <mc:Choice Requires="wps">
            <w:drawing>
              <wp:anchor distT="0" distB="0" distL="114300" distR="114300" simplePos="0" relativeHeight="251692032" behindDoc="0" locked="0" layoutInCell="1" allowOverlap="1" wp14:anchorId="50893C4F" wp14:editId="3BDB85E8">
                <wp:simplePos x="0" y="0"/>
                <wp:positionH relativeFrom="column">
                  <wp:posOffset>4443095</wp:posOffset>
                </wp:positionH>
                <wp:positionV relativeFrom="paragraph">
                  <wp:posOffset>287020</wp:posOffset>
                </wp:positionV>
                <wp:extent cx="628015" cy="367665"/>
                <wp:effectExtent l="1885950" t="0" r="19685" b="146685"/>
                <wp:wrapNone/>
                <wp:docPr id="213" name="Line Callout 1 213"/>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133750"/>
                            <a:gd name="adj4" fmla="val -298943"/>
                          </a:avLst>
                        </a:prstGeom>
                        <a:solidFill>
                          <a:srgbClr val="5B9BD5"/>
                        </a:solidFill>
                        <a:ln w="12700" cap="flat" cmpd="sng" algn="ctr">
                          <a:solidFill>
                            <a:srgbClr val="5B9BD5">
                              <a:shade val="50000"/>
                            </a:srgbClr>
                          </a:solidFill>
                          <a:prstDash val="solid"/>
                          <a:miter lim="800000"/>
                        </a:ln>
                        <a:effectLst/>
                      </wps:spPr>
                      <wps:txbx>
                        <w:txbxContent>
                          <w:p w14:paraId="21B8989B" w14:textId="77777777" w:rsidR="006203AA" w:rsidRPr="00E166F8" w:rsidRDefault="006203AA" w:rsidP="00FC0AC7">
                            <w:pPr>
                              <w:jc w:val="center"/>
                              <w:rPr>
                                <w:lang w:val="it-IT"/>
                              </w:rPr>
                            </w:pPr>
                            <w:r>
                              <w:rPr>
                                <w:lang w:val="it-I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93C4F" id="Line Callout 1 213" o:spid="_x0000_s1031" type="#_x0000_t47" style="position:absolute;left:0;text-align:left;margin-left:349.85pt;margin-top:22.6pt;width:49.45pt;height:2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" adj="-64572,28890,34,11549" fillcolor="#5b9bd5" strokecolor="#41719c" strokeweight="1pt">
                <v:textbox>
                  <w:txbxContent>
                    <w:p w14:paraId="21B8989B" w14:textId="77777777" w:rsidR="006203AA" w:rsidRPr="00E166F8" w:rsidRDefault="006203AA" w:rsidP="00FC0AC7">
                      <w:pPr>
                        <w:jc w:val="center"/>
                        <w:rPr>
                          <w:lang w:val="it-IT"/>
                        </w:rPr>
                      </w:pPr>
                      <w:r>
                        <w:rPr>
                          <w:lang w:val="it-IT"/>
                        </w:rPr>
                        <w:t>2</w:t>
                      </w:r>
                    </w:p>
                  </w:txbxContent>
                </v:textbox>
                <o:callout v:ext="edit" minusy="t"/>
              </v:shape>
            </w:pict>
          </mc:Fallback>
        </mc:AlternateContent>
      </w:r>
      <w:r w:rsidR="00B85FAE" w:rsidRPr="00FC0AC7">
        <w:rPr>
          <w:noProof/>
          <w:lang w:val="it-IT" w:eastAsia="it-IT"/>
        </w:rPr>
        <mc:AlternateContent>
          <mc:Choice Requires="wps">
            <w:drawing>
              <wp:anchor distT="0" distB="0" distL="114300" distR="114300" simplePos="0" relativeHeight="251686912" behindDoc="0" locked="0" layoutInCell="1" allowOverlap="1" wp14:anchorId="6FACDBA3" wp14:editId="5572EB8F">
                <wp:simplePos x="0" y="0"/>
                <wp:positionH relativeFrom="column">
                  <wp:posOffset>2366645</wp:posOffset>
                </wp:positionH>
                <wp:positionV relativeFrom="paragraph">
                  <wp:posOffset>10795</wp:posOffset>
                </wp:positionV>
                <wp:extent cx="628015" cy="367665"/>
                <wp:effectExtent l="285750" t="0" r="19685" b="108585"/>
                <wp:wrapNone/>
                <wp:docPr id="212" name="Line Callout 1 212"/>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125480"/>
                            <a:gd name="adj4" fmla="val -44004"/>
                          </a:avLst>
                        </a:prstGeom>
                        <a:solidFill>
                          <a:srgbClr val="5B9BD5"/>
                        </a:solidFill>
                        <a:ln w="12700" cap="flat" cmpd="sng" algn="ctr">
                          <a:solidFill>
                            <a:srgbClr val="5B9BD5">
                              <a:shade val="50000"/>
                            </a:srgbClr>
                          </a:solidFill>
                          <a:prstDash val="solid"/>
                          <a:miter lim="800000"/>
                        </a:ln>
                        <a:effectLst/>
                      </wps:spPr>
                      <wps:txbx>
                        <w:txbxContent>
                          <w:p w14:paraId="7933C32B" w14:textId="77777777" w:rsidR="006203AA" w:rsidRPr="00E166F8" w:rsidRDefault="006203AA" w:rsidP="00FC0AC7">
                            <w:pPr>
                              <w:jc w:val="center"/>
                              <w:rPr>
                                <w:lang w:val="it-IT"/>
                              </w:rPr>
                            </w:pPr>
                            <w:r>
                              <w:rPr>
                                <w:lang w:val="it-I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CDBA3" id="Line Callout 1 212" o:spid="_x0000_s1032" type="#_x0000_t47" style="position:absolute;left:0;text-align:left;margin-left:186.35pt;margin-top:.85pt;width:49.45pt;height:28.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" adj="-9505,27104,34,11549" fillcolor="#5b9bd5" strokecolor="#41719c" strokeweight="1pt">
                <v:textbox>
                  <w:txbxContent>
                    <w:p w14:paraId="7933C32B" w14:textId="77777777" w:rsidR="006203AA" w:rsidRPr="00E166F8" w:rsidRDefault="006203AA" w:rsidP="00FC0AC7">
                      <w:pPr>
                        <w:jc w:val="center"/>
                        <w:rPr>
                          <w:lang w:val="it-IT"/>
                        </w:rPr>
                      </w:pPr>
                      <w:r>
                        <w:rPr>
                          <w:lang w:val="it-IT"/>
                        </w:rPr>
                        <w:t>1</w:t>
                      </w:r>
                    </w:p>
                  </w:txbxContent>
                </v:textbox>
                <o:callout v:ext="edit" minusy="t"/>
              </v:shape>
            </w:pict>
          </mc:Fallback>
        </mc:AlternateContent>
      </w:r>
      <w:r w:rsidR="00B85FAE" w:rsidRPr="00FC0AC7">
        <w:rPr>
          <w:noProof/>
          <w:lang w:val="it-IT" w:eastAsia="it-IT"/>
        </w:rPr>
        <mc:AlternateContent>
          <mc:Choice Requires="wps">
            <w:drawing>
              <wp:anchor distT="0" distB="0" distL="114300" distR="114300" simplePos="0" relativeHeight="251707392" behindDoc="0" locked="0" layoutInCell="1" allowOverlap="1" wp14:anchorId="34C3A3CB" wp14:editId="506F6A3A">
                <wp:simplePos x="0" y="0"/>
                <wp:positionH relativeFrom="column">
                  <wp:posOffset>2080895</wp:posOffset>
                </wp:positionH>
                <wp:positionV relativeFrom="paragraph">
                  <wp:posOffset>2372995</wp:posOffset>
                </wp:positionV>
                <wp:extent cx="628015" cy="367665"/>
                <wp:effectExtent l="190500" t="266700" r="19685" b="13335"/>
                <wp:wrapNone/>
                <wp:docPr id="216" name="Line Callout 1 216"/>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69008"/>
                            <a:gd name="adj4" fmla="val -27662"/>
                          </a:avLst>
                        </a:prstGeom>
                        <a:solidFill>
                          <a:srgbClr val="5B9BD5"/>
                        </a:solidFill>
                        <a:ln w="12700" cap="flat" cmpd="sng" algn="ctr">
                          <a:solidFill>
                            <a:srgbClr val="5B9BD5">
                              <a:shade val="50000"/>
                            </a:srgbClr>
                          </a:solidFill>
                          <a:prstDash val="solid"/>
                          <a:miter lim="800000"/>
                        </a:ln>
                        <a:effectLst/>
                      </wps:spPr>
                      <wps:txbx>
                        <w:txbxContent>
                          <w:p w14:paraId="2F86F074" w14:textId="602B91A8" w:rsidR="006203AA" w:rsidRPr="00E166F8" w:rsidRDefault="00277395" w:rsidP="00FC0AC7">
                            <w:pPr>
                              <w:jc w:val="center"/>
                              <w:rPr>
                                <w:lang w:val="it-IT"/>
                              </w:rPr>
                            </w:pPr>
                            <w:r>
                              <w:rPr>
                                <w:lang w:val="it-IT"/>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A3CB" id="Line Callout 1 216" o:spid="_x0000_s1033" type="#_x0000_t47" style="position:absolute;left:0;text-align:left;margin-left:163.85pt;margin-top:186.85pt;width:49.45pt;height:28.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" adj="-5975,-14906,34,11549" fillcolor="#5b9bd5" strokecolor="#41719c" strokeweight="1pt">
                <v:textbox>
                  <w:txbxContent>
                    <w:p w14:paraId="2F86F074" w14:textId="602B91A8" w:rsidR="006203AA" w:rsidRPr="00E166F8" w:rsidRDefault="00277395" w:rsidP="00FC0AC7">
                      <w:pPr>
                        <w:jc w:val="center"/>
                        <w:rPr>
                          <w:lang w:val="it-IT"/>
                        </w:rPr>
                      </w:pPr>
                      <w:r>
                        <w:rPr>
                          <w:lang w:val="it-IT"/>
                        </w:rPr>
                        <w:t>9</w:t>
                      </w:r>
                    </w:p>
                  </w:txbxContent>
                </v:textbox>
              </v:shape>
            </w:pict>
          </mc:Fallback>
        </mc:AlternateContent>
      </w:r>
      <w:r w:rsidR="00B85FAE" w:rsidRPr="00FC0AC7">
        <w:rPr>
          <w:noProof/>
          <w:lang w:val="it-IT" w:eastAsia="it-IT"/>
        </w:rPr>
        <mc:AlternateContent>
          <mc:Choice Requires="wps">
            <w:drawing>
              <wp:anchor distT="0" distB="0" distL="114300" distR="114300" simplePos="0" relativeHeight="251722752" behindDoc="0" locked="0" layoutInCell="1" allowOverlap="1" wp14:anchorId="5D4B17D9" wp14:editId="24DEC570">
                <wp:simplePos x="0" y="0"/>
                <wp:positionH relativeFrom="column">
                  <wp:posOffset>2490470</wp:posOffset>
                </wp:positionH>
                <wp:positionV relativeFrom="paragraph">
                  <wp:posOffset>1715770</wp:posOffset>
                </wp:positionV>
                <wp:extent cx="628015" cy="367665"/>
                <wp:effectExtent l="762000" t="19050" r="19685" b="13335"/>
                <wp:wrapNone/>
                <wp:docPr id="221" name="Line Callout 1 221"/>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35"/>
                            <a:gd name="adj4" fmla="val -119508"/>
                          </a:avLst>
                        </a:prstGeom>
                        <a:solidFill>
                          <a:srgbClr val="5B9BD5"/>
                        </a:solidFill>
                        <a:ln w="12700" cap="flat" cmpd="sng" algn="ctr">
                          <a:solidFill>
                            <a:srgbClr val="5B9BD5">
                              <a:shade val="50000"/>
                            </a:srgbClr>
                          </a:solidFill>
                          <a:prstDash val="solid"/>
                          <a:miter lim="800000"/>
                        </a:ln>
                        <a:effectLst/>
                      </wps:spPr>
                      <wps:txbx>
                        <w:txbxContent>
                          <w:p w14:paraId="72EFA3E5" w14:textId="559FB969" w:rsidR="006203AA" w:rsidRPr="00E166F8" w:rsidRDefault="00277395" w:rsidP="00FC0AC7">
                            <w:pPr>
                              <w:jc w:val="center"/>
                              <w:rPr>
                                <w:lang w:val="it-IT"/>
                              </w:rPr>
                            </w:pPr>
                            <w:r>
                              <w:rPr>
                                <w:lang w:val="it-IT"/>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B17D9" id="Line Callout 1 221" o:spid="_x0000_s1034" type="#_x0000_t47" style="position:absolute;left:0;text-align:left;margin-left:196.1pt;margin-top:135.1pt;width:49.45pt;height:28.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" adj="-25814,-51,34,11549" fillcolor="#5b9bd5" strokecolor="#41719c" strokeweight="1pt">
                <v:textbox>
                  <w:txbxContent>
                    <w:p w14:paraId="72EFA3E5" w14:textId="559FB969" w:rsidR="006203AA" w:rsidRPr="00E166F8" w:rsidRDefault="00277395" w:rsidP="00FC0AC7">
                      <w:pPr>
                        <w:jc w:val="center"/>
                        <w:rPr>
                          <w:lang w:val="it-IT"/>
                        </w:rPr>
                      </w:pPr>
                      <w:r>
                        <w:rPr>
                          <w:lang w:val="it-IT"/>
                        </w:rPr>
                        <w:t>8</w:t>
                      </w:r>
                    </w:p>
                  </w:txbxContent>
                </v:textbox>
              </v:shape>
            </w:pict>
          </mc:Fallback>
        </mc:AlternateContent>
      </w:r>
      <w:r w:rsidR="00FC0AC7" w:rsidRPr="00FC0AC7">
        <w:rPr>
          <w:noProof/>
          <w:lang w:val="it-IT" w:eastAsia="it-IT"/>
        </w:rPr>
        <mc:AlternateContent>
          <mc:Choice Requires="wps">
            <w:drawing>
              <wp:anchor distT="0" distB="0" distL="114300" distR="114300" simplePos="0" relativeHeight="251702272" behindDoc="0" locked="0" layoutInCell="1" allowOverlap="1" wp14:anchorId="114918DB" wp14:editId="707FA4CF">
                <wp:simplePos x="0" y="0"/>
                <wp:positionH relativeFrom="column">
                  <wp:posOffset>3567430</wp:posOffset>
                </wp:positionH>
                <wp:positionV relativeFrom="paragraph">
                  <wp:posOffset>1562100</wp:posOffset>
                </wp:positionV>
                <wp:extent cx="628015" cy="367665"/>
                <wp:effectExtent l="1619250" t="114300" r="19685" b="13335"/>
                <wp:wrapNone/>
                <wp:docPr id="215" name="Line Callout 1 215"/>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9026"/>
                            <a:gd name="adj4" fmla="val -257383"/>
                          </a:avLst>
                        </a:prstGeom>
                        <a:solidFill>
                          <a:srgbClr val="5B9BD5"/>
                        </a:solidFill>
                        <a:ln w="12700" cap="flat" cmpd="sng" algn="ctr">
                          <a:solidFill>
                            <a:srgbClr val="5B9BD5">
                              <a:shade val="50000"/>
                            </a:srgbClr>
                          </a:solidFill>
                          <a:prstDash val="solid"/>
                          <a:miter lim="800000"/>
                        </a:ln>
                        <a:effectLst/>
                      </wps:spPr>
                      <wps:txbx>
                        <w:txbxContent>
                          <w:p w14:paraId="462F8F44" w14:textId="72D5D144" w:rsidR="006203AA" w:rsidRPr="00E166F8" w:rsidRDefault="00277395" w:rsidP="00FC0AC7">
                            <w:pPr>
                              <w:jc w:val="center"/>
                              <w:rPr>
                                <w:lang w:val="it-IT"/>
                              </w:rPr>
                            </w:pPr>
                            <w:r>
                              <w:rPr>
                                <w:lang w:val="it-IT"/>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918DB" id="Line Callout 1 215" o:spid="_x0000_s1035" type="#_x0000_t47" style="position:absolute;left:0;text-align:left;margin-left:280.9pt;margin-top:123pt;width:49.45pt;height:2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" adj="-55595,-6270,34,11549" fillcolor="#5b9bd5" strokecolor="#41719c" strokeweight="1pt">
                <v:textbox>
                  <w:txbxContent>
                    <w:p w14:paraId="462F8F44" w14:textId="72D5D144" w:rsidR="006203AA" w:rsidRPr="00E166F8" w:rsidRDefault="00277395" w:rsidP="00FC0AC7">
                      <w:pPr>
                        <w:jc w:val="center"/>
                        <w:rPr>
                          <w:lang w:val="it-IT"/>
                        </w:rPr>
                      </w:pPr>
                      <w:r>
                        <w:rPr>
                          <w:lang w:val="it-IT"/>
                        </w:rPr>
                        <w:t>7</w:t>
                      </w:r>
                    </w:p>
                  </w:txbxContent>
                </v:textbox>
              </v:shape>
            </w:pict>
          </mc:Fallback>
        </mc:AlternateContent>
      </w:r>
      <w:r w:rsidR="00FC0AC7" w:rsidRPr="00FC0AC7">
        <w:rPr>
          <w:noProof/>
          <w:lang w:val="it-IT" w:eastAsia="it-IT"/>
        </w:rPr>
        <mc:AlternateContent>
          <mc:Choice Requires="wps">
            <w:drawing>
              <wp:anchor distT="0" distB="0" distL="114300" distR="114300" simplePos="0" relativeHeight="251697152" behindDoc="0" locked="0" layoutInCell="1" allowOverlap="1" wp14:anchorId="2E266BCC" wp14:editId="13022D0E">
                <wp:simplePos x="0" y="0"/>
                <wp:positionH relativeFrom="page">
                  <wp:posOffset>3485072</wp:posOffset>
                </wp:positionH>
                <wp:positionV relativeFrom="paragraph">
                  <wp:posOffset>1208968</wp:posOffset>
                </wp:positionV>
                <wp:extent cx="628015" cy="367665"/>
                <wp:effectExtent l="647700" t="0" r="19685" b="13335"/>
                <wp:wrapNone/>
                <wp:docPr id="214" name="Line Callout 1 214"/>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9153"/>
                            <a:gd name="adj4" fmla="val -100922"/>
                          </a:avLst>
                        </a:prstGeom>
                        <a:solidFill>
                          <a:srgbClr val="5B9BD5"/>
                        </a:solidFill>
                        <a:ln w="12700" cap="flat" cmpd="sng" algn="ctr">
                          <a:solidFill>
                            <a:srgbClr val="5B9BD5">
                              <a:shade val="50000"/>
                            </a:srgbClr>
                          </a:solidFill>
                          <a:prstDash val="solid"/>
                          <a:miter lim="800000"/>
                        </a:ln>
                        <a:effectLst/>
                      </wps:spPr>
                      <wps:txbx>
                        <w:txbxContent>
                          <w:p w14:paraId="467F13D3" w14:textId="5146906E" w:rsidR="006203AA" w:rsidRPr="00E166F8" w:rsidRDefault="00277395" w:rsidP="00FC0AC7">
                            <w:pPr>
                              <w:jc w:val="center"/>
                              <w:rPr>
                                <w:lang w:val="it-IT"/>
                              </w:rPr>
                            </w:pPr>
                            <w:r>
                              <w:rPr>
                                <w:lang w:val="it-IT"/>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6BCC" id="Line Callout 1 214" o:spid="_x0000_s1036" type="#_x0000_t47" style="position:absolute;left:0;text-align:left;margin-left:274.4pt;margin-top:95.2pt;width:49.45pt;height:28.9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" adj="-21799,6297,34,11549" fillcolor="#5b9bd5" strokecolor="#41719c" strokeweight="1pt">
                <v:textbox>
                  <w:txbxContent>
                    <w:p w14:paraId="467F13D3" w14:textId="5146906E" w:rsidR="006203AA" w:rsidRPr="00E166F8" w:rsidRDefault="00277395" w:rsidP="00FC0AC7">
                      <w:pPr>
                        <w:jc w:val="center"/>
                        <w:rPr>
                          <w:lang w:val="it-IT"/>
                        </w:rPr>
                      </w:pPr>
                      <w:r>
                        <w:rPr>
                          <w:lang w:val="it-IT"/>
                        </w:rPr>
                        <w:t>5</w:t>
                      </w:r>
                    </w:p>
                  </w:txbxContent>
                </v:textbox>
                <w10:wrap anchorx="page"/>
              </v:shape>
            </w:pict>
          </mc:Fallback>
        </mc:AlternateContent>
      </w:r>
      <w:r w:rsidR="00FC0AC7" w:rsidRPr="00FC0AC7">
        <w:rPr>
          <w:noProof/>
          <w:lang w:val="it-IT" w:eastAsia="it-IT"/>
        </w:rPr>
        <mc:AlternateContent>
          <mc:Choice Requires="wps">
            <w:drawing>
              <wp:anchor distT="0" distB="0" distL="114300" distR="114300" simplePos="0" relativeHeight="251717632" behindDoc="0" locked="0" layoutInCell="1" allowOverlap="1" wp14:anchorId="5587318D" wp14:editId="3E84C24B">
                <wp:simplePos x="0" y="0"/>
                <wp:positionH relativeFrom="page">
                  <wp:posOffset>5845571</wp:posOffset>
                </wp:positionH>
                <wp:positionV relativeFrom="paragraph">
                  <wp:posOffset>1386721</wp:posOffset>
                </wp:positionV>
                <wp:extent cx="628015" cy="367665"/>
                <wp:effectExtent l="704850" t="57150" r="19685" b="13335"/>
                <wp:wrapNone/>
                <wp:docPr id="220" name="Line Callout 1 220"/>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15426"/>
                            <a:gd name="adj4" fmla="val -109164"/>
                          </a:avLst>
                        </a:prstGeom>
                        <a:solidFill>
                          <a:srgbClr val="5B9BD5"/>
                        </a:solidFill>
                        <a:ln w="12700" cap="flat" cmpd="sng" algn="ctr">
                          <a:solidFill>
                            <a:srgbClr val="5B9BD5">
                              <a:shade val="50000"/>
                            </a:srgbClr>
                          </a:solidFill>
                          <a:prstDash val="solid"/>
                          <a:miter lim="800000"/>
                        </a:ln>
                        <a:effectLst/>
                      </wps:spPr>
                      <wps:txbx>
                        <w:txbxContent>
                          <w:p w14:paraId="6B0F8003" w14:textId="2ADA5C1C" w:rsidR="006203AA" w:rsidRPr="00E166F8" w:rsidRDefault="00277395" w:rsidP="00FC0AC7">
                            <w:pPr>
                              <w:jc w:val="center"/>
                              <w:rPr>
                                <w:lang w:val="it-IT"/>
                              </w:rPr>
                            </w:pPr>
                            <w:r>
                              <w:rPr>
                                <w:lang w:val="it-IT"/>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318D" id="Line Callout 1 220" o:spid="_x0000_s1037" type="#_x0000_t47" style="position:absolute;left:0;text-align:left;margin-left:460.3pt;margin-top:109.2pt;width:49.45pt;height:28.9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" adj="-23579,-3332,34,11549" fillcolor="#5b9bd5" strokecolor="#41719c" strokeweight="1pt">
                <v:textbox>
                  <w:txbxContent>
                    <w:p w14:paraId="6B0F8003" w14:textId="2ADA5C1C" w:rsidR="006203AA" w:rsidRPr="00E166F8" w:rsidRDefault="00277395" w:rsidP="00FC0AC7">
                      <w:pPr>
                        <w:jc w:val="center"/>
                        <w:rPr>
                          <w:lang w:val="it-IT"/>
                        </w:rPr>
                      </w:pPr>
                      <w:r>
                        <w:rPr>
                          <w:lang w:val="it-IT"/>
                        </w:rPr>
                        <w:t>6</w:t>
                      </w:r>
                    </w:p>
                  </w:txbxContent>
                </v:textbox>
                <w10:wrap anchorx="page"/>
              </v:shape>
            </w:pict>
          </mc:Fallback>
        </mc:AlternateContent>
      </w:r>
      <w:r w:rsidR="00FC0AC7" w:rsidRPr="00FC0AC7">
        <w:rPr>
          <w:noProof/>
          <w:lang w:val="it-IT" w:eastAsia="it-IT"/>
        </w:rPr>
        <mc:AlternateContent>
          <mc:Choice Requires="wps">
            <w:drawing>
              <wp:anchor distT="0" distB="0" distL="114300" distR="114300" simplePos="0" relativeHeight="251712512" behindDoc="0" locked="0" layoutInCell="1" allowOverlap="1" wp14:anchorId="061E8972" wp14:editId="5C8B97DB">
                <wp:simplePos x="0" y="0"/>
                <wp:positionH relativeFrom="column">
                  <wp:posOffset>4516959</wp:posOffset>
                </wp:positionH>
                <wp:positionV relativeFrom="paragraph">
                  <wp:posOffset>734515</wp:posOffset>
                </wp:positionV>
                <wp:extent cx="628015" cy="367665"/>
                <wp:effectExtent l="2076450" t="0" r="19685" b="13335"/>
                <wp:wrapNone/>
                <wp:docPr id="218" name="Line Callout 1 218"/>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54123"/>
                            <a:gd name="adj4" fmla="val -328561"/>
                          </a:avLst>
                        </a:prstGeom>
                        <a:solidFill>
                          <a:srgbClr val="5B9BD5"/>
                        </a:solidFill>
                        <a:ln w="12700" cap="flat" cmpd="sng" algn="ctr">
                          <a:solidFill>
                            <a:srgbClr val="5B9BD5">
                              <a:shade val="50000"/>
                            </a:srgbClr>
                          </a:solidFill>
                          <a:prstDash val="solid"/>
                          <a:miter lim="800000"/>
                        </a:ln>
                        <a:effectLst/>
                      </wps:spPr>
                      <wps:txbx>
                        <w:txbxContent>
                          <w:p w14:paraId="6E5C5A21" w14:textId="77777777" w:rsidR="006203AA" w:rsidRPr="00E166F8" w:rsidRDefault="006203AA" w:rsidP="00FC0AC7">
                            <w:pPr>
                              <w:jc w:val="center"/>
                              <w:rPr>
                                <w:lang w:val="it-IT"/>
                              </w:rPr>
                            </w:pPr>
                            <w:r>
                              <w:rPr>
                                <w:lang w:val="it-I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E8972" id="Line Callout 1 218" o:spid="_x0000_s1038" type="#_x0000_t47" style="position:absolute;left:0;text-align:left;margin-left:355.65pt;margin-top:57.85pt;width:49.45pt;height:28.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" adj="-70969,11691,34,11549" fillcolor="#5b9bd5" strokecolor="#41719c" strokeweight="1pt">
                <v:textbox>
                  <w:txbxContent>
                    <w:p w14:paraId="6E5C5A21" w14:textId="77777777" w:rsidR="006203AA" w:rsidRPr="00E166F8" w:rsidRDefault="006203AA" w:rsidP="00FC0AC7">
                      <w:pPr>
                        <w:jc w:val="center"/>
                        <w:rPr>
                          <w:lang w:val="it-IT"/>
                        </w:rPr>
                      </w:pPr>
                      <w:r>
                        <w:rPr>
                          <w:lang w:val="it-IT"/>
                        </w:rPr>
                        <w:t>3</w:t>
                      </w:r>
                    </w:p>
                  </w:txbxContent>
                </v:textbox>
                <o:callout v:ext="edit" minusy="t"/>
              </v:shape>
            </w:pict>
          </mc:Fallback>
        </mc:AlternateContent>
      </w:r>
      <w:r w:rsidR="000F79CD" w:rsidRPr="000F79CD">
        <w:rPr>
          <w:noProof/>
          <w:lang w:val="it-IT" w:eastAsia="it-IT"/>
        </w:rPr>
        <w:drawing>
          <wp:inline distT="0" distB="0" distL="0" distR="0" wp14:anchorId="724D844C" wp14:editId="37FE7B3F">
            <wp:extent cx="5843270" cy="2887200"/>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mware-host\Shared Folders\PhD\assegno\Guidelines_tool\SedInConnect_1.0.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43270" cy="2887200"/>
                    </a:xfrm>
                    <a:prstGeom prst="rect">
                      <a:avLst/>
                    </a:prstGeom>
                    <a:noFill/>
                    <a:ln>
                      <a:noFill/>
                    </a:ln>
                  </pic:spPr>
                </pic:pic>
              </a:graphicData>
            </a:graphic>
          </wp:inline>
        </w:drawing>
      </w:r>
    </w:p>
    <w:p w14:paraId="1FA12018" w14:textId="3D909919" w:rsidR="00986EEA" w:rsidRPr="000F79CD" w:rsidRDefault="00986EEA" w:rsidP="00986EEA">
      <w:r>
        <w:t>In order to calculate the surface roughness as proposed by Cavalli et al. (2008), the user is asked (</w:t>
      </w:r>
      <w:r w:rsidR="00277395">
        <w:t>6</w:t>
      </w:r>
      <w:r>
        <w:t>) to introduce the number of pixel</w:t>
      </w:r>
      <w:r w:rsidR="00A16D59">
        <w:t xml:space="preserve"> that define the size of the moving window</w:t>
      </w:r>
      <w:r>
        <w:t xml:space="preserve"> to consider while smoothing the original DTM and for the computation of the standard deviation of residual topography.</w:t>
      </w:r>
    </w:p>
    <w:p w14:paraId="03590539" w14:textId="245777B3" w:rsidR="001070E0" w:rsidRDefault="00986EEA" w:rsidP="008711BB">
      <w:r>
        <w:t>The sink features must be polygon shapefiles; the most computational efficient way of introducing sink features is using a buffer (2 pixels side by side) of the sink area perimeter, but a complete polygon will work anyway, maybe increasing remarkably the computational time.</w:t>
      </w:r>
      <w:r w:rsidR="00210096">
        <w:t xml:space="preserve"> In order to run the </w:t>
      </w:r>
      <w:r w:rsidR="00210096">
        <w:lastRenderedPageBreak/>
        <w:t>model correctly, the sink shapefile needs to have an attribute field called exactly “</w:t>
      </w:r>
      <w:r w:rsidR="00210096" w:rsidRPr="00210096">
        <w:rPr>
          <w:i/>
        </w:rPr>
        <w:t>sink_id</w:t>
      </w:r>
      <w:r w:rsidR="00210096">
        <w:t xml:space="preserve">” populated with values strictly </w:t>
      </w:r>
      <w:r w:rsidR="00210096" w:rsidRPr="00210096">
        <w:rPr>
          <w:b/>
        </w:rPr>
        <w:t>&gt;0</w:t>
      </w:r>
      <w:r w:rsidR="00210096">
        <w:t>.</w:t>
      </w:r>
    </w:p>
    <w:p w14:paraId="4958DDFE" w14:textId="6F35ED42" w:rsidR="00CB6275" w:rsidRDefault="008F13B0" w:rsidP="008711BB">
      <w:r>
        <w:rPr>
          <w:noProof/>
          <w:lang w:val="it-IT" w:eastAsia="it-IT"/>
        </w:rPr>
        <mc:AlternateContent>
          <mc:Choice Requires="wps">
            <w:drawing>
              <wp:anchor distT="45720" distB="45720" distL="114300" distR="114300" simplePos="0" relativeHeight="251728896" behindDoc="0" locked="0" layoutInCell="1" allowOverlap="1" wp14:anchorId="00DCF89E" wp14:editId="3E7D9B13">
                <wp:simplePos x="0" y="0"/>
                <wp:positionH relativeFrom="column">
                  <wp:posOffset>2774950</wp:posOffset>
                </wp:positionH>
                <wp:positionV relativeFrom="paragraph">
                  <wp:posOffset>1987243</wp:posOffset>
                </wp:positionV>
                <wp:extent cx="238125" cy="3429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42900"/>
                        </a:xfrm>
                        <a:prstGeom prst="rect">
                          <a:avLst/>
                        </a:prstGeom>
                        <a:solidFill>
                          <a:srgbClr val="FFFFFF"/>
                        </a:solidFill>
                        <a:ln w="9525">
                          <a:solidFill>
                            <a:sysClr val="windowText" lastClr="000000"/>
                          </a:solidFill>
                          <a:miter lim="800000"/>
                          <a:headEnd/>
                          <a:tailEnd/>
                        </a:ln>
                      </wps:spPr>
                      <wps:txbx>
                        <w:txbxContent>
                          <w:p w14:paraId="6EA5A26B" w14:textId="09E1EDED" w:rsidR="00111356" w:rsidRPr="00111356" w:rsidRDefault="00111356" w:rsidP="00111356">
                            <w:pPr>
                              <w:rPr>
                                <w:lang w:val="it-IT"/>
                              </w:rPr>
                            </w:pPr>
                            <w:r>
                              <w:rPr>
                                <w:lang w:val="it-IT"/>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DCF89E" id="_x0000_t202" coordsize="21600,21600" o:spt="202" path="m,l,21600r21600,l21600,xe">
                <v:stroke joinstyle="miter"/>
                <v:path gradientshapeok="t" o:connecttype="rect"/>
              </v:shapetype>
              <v:shape id="Text Box 2" o:spid="_x0000_s1039" type="#_x0000_t202" style="position:absolute;left:0;text-align:left;margin-left:218.5pt;margin-top:156.5pt;width:18.75pt;height:2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" strokecolor="windowText">
                <v:textbox>
                  <w:txbxContent>
                    <w:p w14:paraId="6EA5A26B" w14:textId="09E1EDED" w:rsidR="00111356" w:rsidRPr="00111356" w:rsidRDefault="00111356" w:rsidP="00111356">
                      <w:pPr>
                        <w:rPr>
                          <w:lang w:val="it-IT"/>
                        </w:rPr>
                      </w:pPr>
                      <w:r>
                        <w:rPr>
                          <w:lang w:val="it-IT"/>
                        </w:rPr>
                        <w:t>b</w:t>
                      </w:r>
                    </w:p>
                  </w:txbxContent>
                </v:textbox>
              </v:shape>
            </w:pict>
          </mc:Fallback>
        </mc:AlternateContent>
      </w:r>
      <w:r w:rsidR="00111356">
        <w:rPr>
          <w:noProof/>
          <w:lang w:val="it-IT" w:eastAsia="it-IT"/>
        </w:rPr>
        <mc:AlternateContent>
          <mc:Choice Requires="wps">
            <w:drawing>
              <wp:anchor distT="45720" distB="45720" distL="114300" distR="114300" simplePos="0" relativeHeight="251726848" behindDoc="0" locked="0" layoutInCell="1" allowOverlap="1" wp14:anchorId="4F27610B" wp14:editId="02DBE44F">
                <wp:simplePos x="0" y="0"/>
                <wp:positionH relativeFrom="column">
                  <wp:posOffset>5695</wp:posOffset>
                </wp:positionH>
                <wp:positionV relativeFrom="paragraph">
                  <wp:posOffset>1985243</wp:posOffset>
                </wp:positionV>
                <wp:extent cx="238125" cy="314454"/>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14454"/>
                        </a:xfrm>
                        <a:prstGeom prst="rect">
                          <a:avLst/>
                        </a:prstGeom>
                        <a:solidFill>
                          <a:srgbClr val="FFFFFF"/>
                        </a:solidFill>
                        <a:ln w="9525">
                          <a:solidFill>
                            <a:schemeClr val="tx1"/>
                          </a:solidFill>
                          <a:miter lim="800000"/>
                          <a:headEnd/>
                          <a:tailEnd/>
                        </a:ln>
                      </wps:spPr>
                      <wps:txbx>
                        <w:txbxContent>
                          <w:p w14:paraId="44AD021F" w14:textId="26DDC502" w:rsidR="00111356" w:rsidRDefault="00111356">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7610B" id="_x0000_s1040" type="#_x0000_t202" style="position:absolute;left:0;text-align:left;margin-left:.45pt;margin-top:156.3pt;width:18.75pt;height:24.7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" strokecolor="black [3213]">
                <v:textbox>
                  <w:txbxContent>
                    <w:p w14:paraId="44AD021F" w14:textId="26DDC502" w:rsidR="00111356" w:rsidRDefault="00111356">
                      <w:r>
                        <w:t>a</w:t>
                      </w:r>
                    </w:p>
                  </w:txbxContent>
                </v:textbox>
              </v:shape>
            </w:pict>
          </mc:Fallback>
        </mc:AlternateContent>
      </w:r>
      <w:r w:rsidR="00CB6275">
        <w:t>Apart from the main ouputs (IC, surface roughness and weighting factor rasters), SeInConnect 2.0 gives a first overview of IC map</w:t>
      </w:r>
      <w:r w:rsidR="00111356">
        <w:t xml:space="preserve"> printing an image to screen</w:t>
      </w:r>
      <w:r w:rsidR="0030726A">
        <w:t xml:space="preserve"> (Fig. 6a)</w:t>
      </w:r>
      <w:r w:rsidR="00111356">
        <w:t>. I</w:t>
      </w:r>
      <w:r w:rsidR="00CB6275">
        <w:t>n the case the target option is chosen</w:t>
      </w:r>
      <w:r w:rsidR="00111356">
        <w:t>,</w:t>
      </w:r>
      <w:r w:rsidR="00CB6275">
        <w:t xml:space="preserve"> (the only option where there is no portion potentially outside the catchment considered) IC distribution is also printed to screen along with the main related statistics</w:t>
      </w:r>
      <w:r w:rsidR="0030726A">
        <w:t xml:space="preserve"> (Fig. 6b)</w:t>
      </w:r>
      <w:r w:rsidR="00CB6275">
        <w:t>.</w:t>
      </w:r>
      <w:r w:rsidR="00111356">
        <w:t xml:space="preserve"> The user can browse, zoom and/or save the images (IC, and statistics) to have a first assessment of the IC distribution.</w:t>
      </w: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362"/>
        <w:gridCol w:w="4830"/>
      </w:tblGrid>
      <w:tr w:rsidR="00111356" w14:paraId="7EB9DBFF" w14:textId="77777777" w:rsidTr="00255A8B">
        <w:tc>
          <w:tcPr>
            <w:tcW w:w="4362" w:type="dxa"/>
          </w:tcPr>
          <w:p w14:paraId="1312DB3E" w14:textId="67721133" w:rsidR="00111356" w:rsidRDefault="00111356" w:rsidP="008711BB">
            <w:r>
              <w:rPr>
                <w:noProof/>
                <w:lang w:val="it-IT" w:eastAsia="it-IT"/>
              </w:rPr>
              <w:drawing>
                <wp:inline distT="0" distB="0" distL="0" distR="0" wp14:anchorId="367A8B9E" wp14:editId="6BEE3F69">
                  <wp:extent cx="2705100" cy="2543175"/>
                  <wp:effectExtent l="0" t="0" r="0" b="0"/>
                  <wp:docPr id="14" name="Picture 14" descr="C:\Users\stefano\Dropbox\qt_python_test\ic_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fano\Dropbox\qt_python_test\ic_tg.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630" r="13178" b="-2306"/>
                          <a:stretch/>
                        </pic:blipFill>
                        <pic:spPr bwMode="auto">
                          <a:xfrm>
                            <a:off x="0" y="0"/>
                            <a:ext cx="2705689" cy="25437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30" w:type="dxa"/>
          </w:tcPr>
          <w:p w14:paraId="557182F5" w14:textId="7EF7662F" w:rsidR="00111356" w:rsidRDefault="00111356" w:rsidP="008711BB">
            <w:r>
              <w:rPr>
                <w:noProof/>
                <w:lang w:val="it-IT" w:eastAsia="it-IT"/>
              </w:rPr>
              <w:drawing>
                <wp:inline distT="0" distB="0" distL="0" distR="0" wp14:anchorId="104CC926" wp14:editId="10B671A2">
                  <wp:extent cx="3004185" cy="2503132"/>
                  <wp:effectExtent l="0" t="0" r="5715" b="0"/>
                  <wp:docPr id="19" name="Picture 19" descr="C:\Users\stefano\Dropbox\qt_python_test\ic_tg_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fano\Dropbox\qt_python_test\ic_tg_stat.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903" r="6448"/>
                          <a:stretch/>
                        </pic:blipFill>
                        <pic:spPr bwMode="auto">
                          <a:xfrm>
                            <a:off x="0" y="0"/>
                            <a:ext cx="3026482" cy="25217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10955A" w14:textId="0A405DF5" w:rsidR="0030726A" w:rsidRDefault="0030726A" w:rsidP="0030726A">
      <w:r w:rsidRPr="00DA3EB4">
        <w:t>Figur</w:t>
      </w:r>
      <w:r>
        <w:t>e</w:t>
      </w:r>
      <w:r w:rsidRPr="00DA3EB4">
        <w:t xml:space="preserve"> </w:t>
      </w:r>
      <w:r>
        <w:t>6. IC output map (a) and distribution with descriptive statistics (b)</w:t>
      </w:r>
      <w:r w:rsidR="008F13B0">
        <w:t xml:space="preserve"> in the case the target option is selected</w:t>
      </w:r>
      <w:r>
        <w:t>.</w:t>
      </w:r>
    </w:p>
    <w:p w14:paraId="759662C5" w14:textId="51E29FC3" w:rsidR="00111356" w:rsidRDefault="00111356" w:rsidP="008711BB"/>
    <w:p w14:paraId="092A20A5" w14:textId="380904BA" w:rsidR="008711BB" w:rsidRPr="008711BB" w:rsidRDefault="008711BB" w:rsidP="001070E0">
      <w:pPr>
        <w:spacing w:before="0" w:after="0" w:line="240" w:lineRule="auto"/>
        <w:jc w:val="left"/>
      </w:pPr>
    </w:p>
    <w:p w14:paraId="3033119D" w14:textId="08D58DC1" w:rsidR="00A30C76" w:rsidRDefault="00A30C76" w:rsidP="00A30C76">
      <w:pPr>
        <w:spacing w:before="0" w:after="0" w:line="240" w:lineRule="auto"/>
        <w:jc w:val="left"/>
      </w:pPr>
    </w:p>
    <w:p w14:paraId="32378C4D" w14:textId="33D40D35" w:rsidR="001070E0" w:rsidRDefault="001070E0">
      <w:pPr>
        <w:spacing w:before="0" w:after="0" w:line="240" w:lineRule="auto"/>
        <w:jc w:val="left"/>
      </w:pPr>
    </w:p>
    <w:p w14:paraId="1F9F0250" w14:textId="711059F2" w:rsidR="002B4126" w:rsidRDefault="002B4126">
      <w:pPr>
        <w:spacing w:before="0" w:after="0" w:line="240" w:lineRule="auto"/>
        <w:jc w:val="left"/>
      </w:pPr>
    </w:p>
    <w:p w14:paraId="32287421" w14:textId="77777777" w:rsidR="002B4126" w:rsidRDefault="002B4126">
      <w:pPr>
        <w:spacing w:before="0" w:after="0" w:line="240" w:lineRule="auto"/>
        <w:jc w:val="left"/>
      </w:pPr>
    </w:p>
    <w:p w14:paraId="54FBF140" w14:textId="77777777" w:rsidR="002B4126" w:rsidRDefault="002B4126">
      <w:pPr>
        <w:spacing w:before="0" w:after="0" w:line="240" w:lineRule="auto"/>
        <w:jc w:val="left"/>
      </w:pPr>
    </w:p>
    <w:p w14:paraId="6063073B" w14:textId="77777777" w:rsidR="002B4126" w:rsidRDefault="002B4126">
      <w:pPr>
        <w:spacing w:before="0" w:after="0" w:line="240" w:lineRule="auto"/>
        <w:jc w:val="left"/>
      </w:pPr>
    </w:p>
    <w:p w14:paraId="52193A40" w14:textId="77777777" w:rsidR="002B4126" w:rsidRDefault="002B4126">
      <w:pPr>
        <w:spacing w:before="0" w:after="0" w:line="240" w:lineRule="auto"/>
        <w:jc w:val="left"/>
      </w:pPr>
    </w:p>
    <w:p w14:paraId="2CDC7E98" w14:textId="77777777" w:rsidR="002B4126" w:rsidRDefault="002B4126">
      <w:pPr>
        <w:spacing w:before="0" w:after="0" w:line="240" w:lineRule="auto"/>
        <w:jc w:val="left"/>
      </w:pPr>
    </w:p>
    <w:p w14:paraId="21F162CA" w14:textId="77777777" w:rsidR="002B4126" w:rsidRDefault="002B4126">
      <w:pPr>
        <w:spacing w:before="0" w:after="0" w:line="240" w:lineRule="auto"/>
        <w:jc w:val="left"/>
      </w:pPr>
    </w:p>
    <w:p w14:paraId="4467A37E" w14:textId="77777777" w:rsidR="002B4126" w:rsidRDefault="002B4126">
      <w:pPr>
        <w:spacing w:before="0" w:after="0" w:line="240" w:lineRule="auto"/>
        <w:jc w:val="left"/>
      </w:pPr>
    </w:p>
    <w:p w14:paraId="56F7F6E2" w14:textId="77777777" w:rsidR="002B4126" w:rsidRDefault="002B4126">
      <w:pPr>
        <w:spacing w:before="0" w:after="0" w:line="240" w:lineRule="auto"/>
        <w:jc w:val="left"/>
      </w:pPr>
    </w:p>
    <w:p w14:paraId="180E3EC4" w14:textId="77777777" w:rsidR="00E6257F" w:rsidRDefault="00E6257F" w:rsidP="00E6257F">
      <w:pPr>
        <w:pStyle w:val="Paragrafoelenco"/>
        <w:numPr>
          <w:ilvl w:val="0"/>
          <w:numId w:val="8"/>
        </w:numPr>
        <w:spacing w:before="0" w:after="160" w:line="256" w:lineRule="auto"/>
        <w:jc w:val="left"/>
        <w:rPr>
          <w:rFonts w:asciiTheme="minorHAnsi" w:hAnsiTheme="minorHAnsi" w:cstheme="minorBidi"/>
          <w:lang w:eastAsia="en-US"/>
        </w:rPr>
      </w:pPr>
      <w:r>
        <w:lastRenderedPageBreak/>
        <w:t xml:space="preserve">For </w:t>
      </w:r>
      <w:r>
        <w:rPr>
          <w:b/>
        </w:rPr>
        <w:t>more information</w:t>
      </w:r>
      <w:r>
        <w:t xml:space="preserve"> on TauDEM installation, see also the following:</w:t>
      </w:r>
    </w:p>
    <w:p w14:paraId="758AA20B" w14:textId="77777777" w:rsidR="00E6257F" w:rsidRDefault="00354CE1" w:rsidP="00E6257F">
      <w:pPr>
        <w:pStyle w:val="Paragrafoelenco"/>
      </w:pPr>
      <w:hyperlink r:id="rId43" w:history="1">
        <w:r w:rsidR="00E6257F">
          <w:rPr>
            <w:rStyle w:val="Collegamentoipertestuale"/>
          </w:rPr>
          <w:t>http://hydrology.usu.edu/taudem/taudem5/TauDEM51GettingStartedGuide.pdf</w:t>
        </w:r>
      </w:hyperlink>
    </w:p>
    <w:p w14:paraId="62776CB7" w14:textId="77777777" w:rsidR="00E6257F" w:rsidRDefault="00E6257F" w:rsidP="00E6257F">
      <w:pPr>
        <w:pStyle w:val="Paragrafoelenco"/>
      </w:pPr>
      <w:r>
        <w:t>and/or:</w:t>
      </w:r>
    </w:p>
    <w:p w14:paraId="1A9297E7" w14:textId="77777777" w:rsidR="00E6257F" w:rsidRDefault="00354CE1" w:rsidP="00E6257F">
      <w:pPr>
        <w:pStyle w:val="Paragrafoelenco"/>
      </w:pPr>
      <w:hyperlink r:id="rId44" w:history="1">
        <w:r w:rsidR="00E6257F">
          <w:rPr>
            <w:rStyle w:val="Collegamentoipertestuale"/>
          </w:rPr>
          <w:t>http://hydrology.usu.edu/taudem/taudem5/TauDEM51CommandLineGuide.pdf</w:t>
        </w:r>
      </w:hyperlink>
    </w:p>
    <w:p w14:paraId="04DA3038" w14:textId="77777777" w:rsidR="00E6257F" w:rsidRDefault="00E6257F" w:rsidP="00E6257F">
      <w:pPr>
        <w:pStyle w:val="Paragrafoelenco"/>
      </w:pPr>
    </w:p>
    <w:p w14:paraId="417889C5" w14:textId="77777777" w:rsidR="00E6257F" w:rsidRDefault="00E6257F" w:rsidP="00E6257F">
      <w:pPr>
        <w:pStyle w:val="Paragrafoelenco"/>
      </w:pPr>
    </w:p>
    <w:p w14:paraId="484A1199" w14:textId="77777777" w:rsidR="00E6257F" w:rsidRDefault="00E6257F" w:rsidP="00E6257F">
      <w:pPr>
        <w:pStyle w:val="Paragrafoelenco"/>
        <w:numPr>
          <w:ilvl w:val="0"/>
          <w:numId w:val="8"/>
        </w:numPr>
        <w:spacing w:before="0" w:after="160" w:line="256" w:lineRule="auto"/>
        <w:jc w:val="left"/>
      </w:pPr>
      <w:r>
        <w:t xml:space="preserve">For </w:t>
      </w:r>
      <w:r>
        <w:rPr>
          <w:b/>
        </w:rPr>
        <w:t>troubleshooting on TauDEM</w:t>
      </w:r>
      <w:r>
        <w:t xml:space="preserve"> installation/working check also:</w:t>
      </w:r>
    </w:p>
    <w:p w14:paraId="5C91FBEA" w14:textId="77777777" w:rsidR="00E6257F" w:rsidRDefault="00354CE1" w:rsidP="00E6257F">
      <w:pPr>
        <w:pStyle w:val="Paragrafoelenco"/>
      </w:pPr>
      <w:hyperlink r:id="rId45" w:history="1">
        <w:r w:rsidR="00E6257F">
          <w:rPr>
            <w:rStyle w:val="Collegamentoipertestuale"/>
          </w:rPr>
          <w:t>http://hydrology.usu.edu/taudem/taudem5/support.html</w:t>
        </w:r>
      </w:hyperlink>
    </w:p>
    <w:p w14:paraId="677A17F9" w14:textId="77777777" w:rsidR="00E6257F" w:rsidRDefault="00E6257F" w:rsidP="00E6257F">
      <w:pPr>
        <w:pStyle w:val="Paragrafoelenco"/>
      </w:pPr>
      <w:r>
        <w:t>and:</w:t>
      </w:r>
    </w:p>
    <w:p w14:paraId="51F68EBC" w14:textId="77777777" w:rsidR="00E6257F" w:rsidRDefault="00354CE1" w:rsidP="00E6257F">
      <w:pPr>
        <w:pStyle w:val="Paragrafoelenco"/>
      </w:pPr>
      <w:hyperlink r:id="rId46" w:history="1">
        <w:r w:rsidR="00E6257F">
          <w:rPr>
            <w:rStyle w:val="Collegamentoipertestuale"/>
          </w:rPr>
          <w:t>http://hydrology.usu.edu/taudem/taudem5/troubleshooting.html</w:t>
        </w:r>
      </w:hyperlink>
    </w:p>
    <w:p w14:paraId="7ACEB5FC" w14:textId="77777777" w:rsidR="00E6257F" w:rsidRDefault="00E6257F" w:rsidP="00E6257F">
      <w:pPr>
        <w:pStyle w:val="Paragrafoelenco"/>
      </w:pPr>
    </w:p>
    <w:p w14:paraId="67286FC4" w14:textId="77777777" w:rsidR="00E6257F" w:rsidRDefault="00E6257F" w:rsidP="00E6257F">
      <w:pPr>
        <w:pStyle w:val="Paragrafoelenco"/>
      </w:pPr>
    </w:p>
    <w:p w14:paraId="1554AFB6" w14:textId="77777777" w:rsidR="00E6257F" w:rsidRDefault="00E6257F" w:rsidP="00E6257F">
      <w:pPr>
        <w:pStyle w:val="Paragrafoelenco"/>
        <w:numPr>
          <w:ilvl w:val="0"/>
          <w:numId w:val="8"/>
        </w:numPr>
        <w:spacing w:before="0" w:after="160" w:line="256" w:lineRule="auto"/>
        <w:jc w:val="left"/>
      </w:pPr>
      <w:r>
        <w:t xml:space="preserve">For </w:t>
      </w:r>
      <w:r>
        <w:rPr>
          <w:b/>
        </w:rPr>
        <w:t>troubleshooting on the Connectivity ToolBox or stan</w:t>
      </w:r>
      <w:r w:rsidR="00BC27D4">
        <w:rPr>
          <w:b/>
        </w:rPr>
        <w:t>d</w:t>
      </w:r>
      <w:r>
        <w:rPr>
          <w:b/>
        </w:rPr>
        <w:t>-alone application</w:t>
      </w:r>
      <w:r>
        <w:t xml:space="preserve"> usage write to:</w:t>
      </w:r>
    </w:p>
    <w:p w14:paraId="6CE5961B" w14:textId="77777777" w:rsidR="00E6257F" w:rsidRPr="004118FD" w:rsidRDefault="00354CE1" w:rsidP="00400E4B">
      <w:pPr>
        <w:pStyle w:val="Paragrafoelenco"/>
      </w:pPr>
      <w:hyperlink r:id="rId47" w:history="1">
        <w:r w:rsidR="00E6257F" w:rsidRPr="004118FD">
          <w:rPr>
            <w:rStyle w:val="Collegamentoipertestuale"/>
          </w:rPr>
          <w:t>stefano.crema@irpi.cnr.it</w:t>
        </w:r>
      </w:hyperlink>
    </w:p>
    <w:p w14:paraId="3EBC8477" w14:textId="77777777" w:rsidR="00E6257F" w:rsidRPr="004118FD" w:rsidRDefault="00E6257F" w:rsidP="00E6257F">
      <w:pPr>
        <w:pStyle w:val="Paragrafoelenco"/>
      </w:pPr>
      <w:r w:rsidRPr="004118FD">
        <w:t>or:</w:t>
      </w:r>
    </w:p>
    <w:p w14:paraId="6132B068" w14:textId="77777777" w:rsidR="00E6257F" w:rsidRPr="004118FD" w:rsidRDefault="00354CE1" w:rsidP="00E6257F">
      <w:pPr>
        <w:pStyle w:val="Paragrafoelenco"/>
      </w:pPr>
      <w:hyperlink r:id="rId48" w:history="1">
        <w:r w:rsidR="00E6257F" w:rsidRPr="004118FD">
          <w:rPr>
            <w:rStyle w:val="Collegamentoipertestuale"/>
          </w:rPr>
          <w:t>marco.cavalli@irpi.cnr.it</w:t>
        </w:r>
      </w:hyperlink>
    </w:p>
    <w:p w14:paraId="70A66430" w14:textId="77777777" w:rsidR="00F970C3" w:rsidRPr="004118FD" w:rsidRDefault="00F970C3">
      <w:pPr>
        <w:spacing w:before="0" w:after="0" w:line="240" w:lineRule="auto"/>
        <w:jc w:val="left"/>
      </w:pPr>
    </w:p>
    <w:p w14:paraId="56763F1E" w14:textId="01C71B57" w:rsidR="006842A3" w:rsidRDefault="006842A3">
      <w:pPr>
        <w:spacing w:before="0" w:after="0" w:line="240" w:lineRule="auto"/>
        <w:jc w:val="left"/>
        <w:rPr>
          <w:rFonts w:cs="Times New Roman"/>
          <w:color w:val="17365D"/>
          <w:spacing w:val="5"/>
          <w:kern w:val="28"/>
          <w:sz w:val="52"/>
          <w:szCs w:val="52"/>
        </w:rPr>
      </w:pPr>
    </w:p>
    <w:p w14:paraId="11604DF3" w14:textId="280C0452" w:rsidR="00BE0DEC" w:rsidRPr="00C1306F" w:rsidRDefault="00443FA3" w:rsidP="00DE03B7">
      <w:pPr>
        <w:pStyle w:val="Titolo1"/>
      </w:pPr>
      <w:bookmarkStart w:id="14" w:name="_Toc398633095"/>
      <w:r>
        <w:t>References</w:t>
      </w:r>
      <w:bookmarkEnd w:id="14"/>
    </w:p>
    <w:p w14:paraId="155F37BD" w14:textId="639AA2AB" w:rsidR="00DE03B7" w:rsidRDefault="00DE03B7" w:rsidP="00DE03B7">
      <w:pPr>
        <w:pStyle w:val="Bibliografia"/>
      </w:pPr>
      <w:r>
        <w:t>Baartman JEM, Masselink R, Keesstra SD, Temme AJAM. 2013. Linking landscape morphological complexity and sediment connectivity. Earth Surface Proc</w:t>
      </w:r>
      <w:r w:rsidR="004A05F6">
        <w:t>esses and Landforms 38</w:t>
      </w:r>
      <w:r>
        <w:t>: 1457–1471. DOI: 10.1002/esp.3434</w:t>
      </w:r>
    </w:p>
    <w:p w14:paraId="00EA12F9" w14:textId="681E9CD5" w:rsidR="00DE03B7" w:rsidRDefault="00DE03B7" w:rsidP="00DE03B7">
      <w:pPr>
        <w:pStyle w:val="Bibliografia"/>
      </w:pPr>
      <w:r>
        <w:t xml:space="preserve">Borselli L, Cassi P, Torri D. 2008. Prolegomena to sediment and flow connectivity in the landscape: A GIS and field </w:t>
      </w:r>
      <w:r w:rsidR="004A05F6">
        <w:t>numerical assessment. CATENA 75</w:t>
      </w:r>
      <w:r>
        <w:t>: 268–277. DOI: 10.1016/j.catena.2008.07.006</w:t>
      </w:r>
    </w:p>
    <w:p w14:paraId="2EE68E9C" w14:textId="306B6F56" w:rsidR="00DE03B7" w:rsidRDefault="00DE03B7" w:rsidP="00DE03B7">
      <w:pPr>
        <w:pStyle w:val="Bibliografia"/>
      </w:pPr>
      <w:r>
        <w:t xml:space="preserve">Cavalli M, Marchi L. 2008. Characterisation of the surface morphology of an alpine alluvial fan using airborne LiDAR. </w:t>
      </w:r>
      <w:r w:rsidR="004A05F6">
        <w:t>Nat. Hazards Earth Syst. Sci. 8</w:t>
      </w:r>
      <w:r>
        <w:t>: 323–333. DOI: 10.5194/nhess-8-323-2008</w:t>
      </w:r>
    </w:p>
    <w:p w14:paraId="5DF9BA55" w14:textId="5E6AA04A" w:rsidR="00DE03B7" w:rsidRPr="00DE03B7" w:rsidRDefault="00DE03B7" w:rsidP="00DE03B7">
      <w:pPr>
        <w:pStyle w:val="Bibliografia"/>
        <w:rPr>
          <w:lang w:val="it-IT"/>
        </w:rPr>
      </w:pPr>
      <w:r>
        <w:lastRenderedPageBreak/>
        <w:t xml:space="preserve">Cavalli M, Tarolli P, Marchi L, Dalla Fontana G. 2008. The effectiveness of airborne LiDAR data in the recognition of channel-bed morphology. </w:t>
      </w:r>
      <w:r w:rsidR="004A05F6">
        <w:rPr>
          <w:lang w:val="it-IT"/>
        </w:rPr>
        <w:t>CATENA 73</w:t>
      </w:r>
      <w:r w:rsidRPr="00DE03B7">
        <w:rPr>
          <w:lang w:val="it-IT"/>
        </w:rPr>
        <w:t>: 249–260. DOI: 10.1016/j.catena.2007.11.001</w:t>
      </w:r>
    </w:p>
    <w:p w14:paraId="506E350B" w14:textId="00FEE564" w:rsidR="00DE03B7" w:rsidRDefault="00DE03B7" w:rsidP="004A05F6">
      <w:pPr>
        <w:pStyle w:val="Bibliografia"/>
      </w:pPr>
      <w:r w:rsidRPr="00DE03B7">
        <w:rPr>
          <w:lang w:val="it-IT"/>
        </w:rPr>
        <w:t xml:space="preserve">Cavalli M, Trevisani S, Comiti F, Marchi L. 2013. </w:t>
      </w:r>
      <w:r>
        <w:t>Geomorphometric assessment of spatial sediment connectivity in small Alpine catchments. Geomorphology 188</w:t>
      </w:r>
      <w:r w:rsidR="004A05F6">
        <w:t xml:space="preserve">: </w:t>
      </w:r>
      <w:r>
        <w:t>31–41. DOI:</w:t>
      </w:r>
      <w:r w:rsidR="004A05F6">
        <w:t xml:space="preserve"> </w:t>
      </w:r>
      <w:r>
        <w:t>10.1016/j.geomorph.2012.05.007</w:t>
      </w:r>
    </w:p>
    <w:p w14:paraId="2EF5C735" w14:textId="77777777" w:rsidR="00DE03B7" w:rsidRDefault="00DE03B7" w:rsidP="00DE03B7">
      <w:pPr>
        <w:pStyle w:val="Bibliografia"/>
      </w:pPr>
      <w:r>
        <w:t>ESRI. 2012. ArcGis 10.1. Environmental System Research Institute, Inc, Redlands, CA</w:t>
      </w:r>
    </w:p>
    <w:p w14:paraId="25E7F86C" w14:textId="45C6A0FB" w:rsidR="00DE03B7" w:rsidRDefault="00DE03B7" w:rsidP="00DE03B7">
      <w:pPr>
        <w:pStyle w:val="Bibliografia"/>
      </w:pPr>
      <w:r>
        <w:t>Fryirs K. 2013. (Dis)Connectivity in catchment sediment cascades: a fresh look at the sediment delivery problem. Earth Sur</w:t>
      </w:r>
      <w:r w:rsidR="002745C0">
        <w:t>face Processes and Landforms 38</w:t>
      </w:r>
      <w:r>
        <w:t>: 30–46. DOI: 10.1002/esp.3242</w:t>
      </w:r>
    </w:p>
    <w:p w14:paraId="4F321B9A" w14:textId="3E5F7262" w:rsidR="00DE03B7" w:rsidRDefault="00DE03B7" w:rsidP="00DE03B7">
      <w:pPr>
        <w:pStyle w:val="Bibliografia"/>
      </w:pPr>
      <w:r>
        <w:t xml:space="preserve">Heckmann T, Schwanghart W. 2013. Geomorphic coupling and sediment connectivity in an alpine catchment — Exploring sediment cascades using </w:t>
      </w:r>
      <w:r w:rsidR="004A05F6">
        <w:t>graph theory. Geomorphology 182</w:t>
      </w:r>
      <w:r>
        <w:t>: 89–103. DOI: 10.1016/j.geomorph.2012.10.033</w:t>
      </w:r>
    </w:p>
    <w:p w14:paraId="5059D104" w14:textId="4485B0DB" w:rsidR="00DE03B7" w:rsidRDefault="00DE03B7" w:rsidP="00DE03B7">
      <w:pPr>
        <w:pStyle w:val="Bibliografia"/>
      </w:pPr>
      <w:r>
        <w:t>Hengl T, Reuter HI. 2009. Geomorphometry: C</w:t>
      </w:r>
      <w:r w:rsidR="002745C0">
        <w:t>oncepts, Software, Applications</w:t>
      </w:r>
      <w:r>
        <w:t>. 1 edition. Elsevier Science: Amsterdam, Netherlands ; Oxford, UK ; Boston Mass.</w:t>
      </w:r>
    </w:p>
    <w:p w14:paraId="20B459C7" w14:textId="2ACBCB46" w:rsidR="00DE03B7" w:rsidRDefault="00DE03B7" w:rsidP="00DE03B7">
      <w:pPr>
        <w:pStyle w:val="Bibliografia"/>
      </w:pPr>
      <w:r>
        <w:t xml:space="preserve">Meßenzehl K, Hoffmann T, Dikau R. 2014. Sediment connectivity in the high-alpine valley of Val Müschauns, Swiss National Park – linking geomorphic field mapping with geomorphometric modelling. Geomorphology DOI: 10.1016/j.geomorph.2014.05.033 </w:t>
      </w:r>
    </w:p>
    <w:p w14:paraId="41E4DA2B" w14:textId="117DEF6C" w:rsidR="00DE03B7" w:rsidRDefault="00DE03B7" w:rsidP="00DE03B7">
      <w:pPr>
        <w:pStyle w:val="Bibliografia"/>
      </w:pPr>
      <w:r>
        <w:t>O’Callaghan JF, Mark DM. 1984. The extraction of drainage networks from digital elevation data. Computer vision, gr</w:t>
      </w:r>
      <w:r w:rsidR="002745C0">
        <w:t>aphics, and image processing 28</w:t>
      </w:r>
      <w:r>
        <w:t>: 323–344.</w:t>
      </w:r>
    </w:p>
    <w:p w14:paraId="03928A47" w14:textId="36939A58" w:rsidR="00DE03B7" w:rsidRDefault="00DE03B7" w:rsidP="00DE03B7">
      <w:pPr>
        <w:pStyle w:val="Bibliografia"/>
      </w:pPr>
      <w:r>
        <w:t xml:space="preserve">Renard KG, Foster GR, Weesies GA, McCool DK, Yoder DC. 1997. Predicting soil erosion by water: a guide to conservation planning with the Revised Universal Soil Loss Equation (RUSLE). </w:t>
      </w:r>
      <w:r w:rsidR="004A05F6">
        <w:t>No 703</w:t>
      </w:r>
      <w:r>
        <w:t>: xix + 384 pp.</w:t>
      </w:r>
    </w:p>
    <w:p w14:paraId="27CF736D" w14:textId="77777777" w:rsidR="00DE03B7" w:rsidRDefault="00DE03B7" w:rsidP="00DE03B7">
      <w:pPr>
        <w:pStyle w:val="Bibliografia"/>
      </w:pPr>
      <w:r>
        <w:t>Tarboton DG. 1997. A new method for the determination of flow directions and upslope areas in grid digital elevation models. Water Resources Research 33 : 309–319. DOI: 10.1029/96WR03137</w:t>
      </w:r>
    </w:p>
    <w:p w14:paraId="5C8BE7D3" w14:textId="05E006A3" w:rsidR="00DE03B7" w:rsidRDefault="00DE03B7" w:rsidP="00DE03B7">
      <w:pPr>
        <w:pStyle w:val="Bibliografia"/>
      </w:pPr>
      <w:r>
        <w:t xml:space="preserve">Tarboton DG. 2013. Taudem 5.1, Terrain Analysis Using Digital Elevation </w:t>
      </w:r>
      <w:r w:rsidR="004A05F6">
        <w:t xml:space="preserve">Models [online] Available from: </w:t>
      </w:r>
      <w:r>
        <w:t>http://hydrology.usu.edu/taudem/taudem5/</w:t>
      </w:r>
    </w:p>
    <w:p w14:paraId="7E497193" w14:textId="71F5E141" w:rsidR="00DE03B7" w:rsidRDefault="00DE03B7" w:rsidP="00DE03B7">
      <w:pPr>
        <w:pStyle w:val="Bibliografia"/>
      </w:pPr>
      <w:r>
        <w:t>Wischmeier WH, Smith DD. 1978. Predicting rainfall erosion losses - a guide to conservation planning. U.S. Department of Agriculture</w:t>
      </w:r>
    </w:p>
    <w:p w14:paraId="42A679FF" w14:textId="77777777" w:rsidR="00DE03B7" w:rsidRDefault="00DE03B7" w:rsidP="00C1306F">
      <w:pPr>
        <w:pStyle w:val="Bibliografia"/>
      </w:pPr>
    </w:p>
    <w:p w14:paraId="06FEA166" w14:textId="7DDEA081" w:rsidR="00135917" w:rsidRDefault="00135917" w:rsidP="00DE03B7">
      <w:pPr>
        <w:pStyle w:val="Bibliografia"/>
        <w:ind w:left="0" w:firstLine="0"/>
        <w:jc w:val="left"/>
      </w:pPr>
    </w:p>
    <w:sectPr w:rsidR="00135917" w:rsidSect="00B6055E">
      <w:headerReference w:type="even" r:id="rId49"/>
      <w:headerReference w:type="default" r:id="rId50"/>
      <w:footerReference w:type="default" r:id="rId51"/>
      <w:headerReference w:type="first" r:id="rId52"/>
      <w:footerReference w:type="first" r:id="rId53"/>
      <w:pgSz w:w="11906" w:h="16838" w:code="9"/>
      <w:pgMar w:top="1438" w:right="1286" w:bottom="1134" w:left="1418" w:header="624" w:footer="65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23D6D" w14:textId="77777777" w:rsidR="00354CE1" w:rsidRDefault="00354CE1" w:rsidP="00F0427E">
      <w:r>
        <w:separator/>
      </w:r>
    </w:p>
    <w:p w14:paraId="390B5B82" w14:textId="77777777" w:rsidR="00354CE1" w:rsidRDefault="00354CE1" w:rsidP="00F0427E"/>
  </w:endnote>
  <w:endnote w:type="continuationSeparator" w:id="0">
    <w:p w14:paraId="54DEA254" w14:textId="77777777" w:rsidR="00354CE1" w:rsidRDefault="00354CE1" w:rsidP="00F0427E">
      <w:r>
        <w:continuationSeparator/>
      </w:r>
    </w:p>
    <w:p w14:paraId="7C064E19" w14:textId="77777777" w:rsidR="00354CE1" w:rsidRDefault="00354CE1" w:rsidP="00F042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ymbolPS">
    <w:altName w:val="Symbol"/>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999D6" w14:textId="77777777" w:rsidR="006203AA" w:rsidRDefault="006203AA" w:rsidP="00F0427E">
    <w:pPr>
      <w:pStyle w:val="Pidipagina"/>
    </w:pPr>
    <w:r>
      <w:fldChar w:fldCharType="begin"/>
    </w:r>
    <w:r>
      <w:instrText>PAGE   \* MERGEFORMAT</w:instrText>
    </w:r>
    <w:r>
      <w:fldChar w:fldCharType="separate"/>
    </w:r>
    <w:r>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4414C" w14:textId="77777777" w:rsidR="006203AA" w:rsidRDefault="006203AA" w:rsidP="00F0427E">
    <w:pPr>
      <w:pStyle w:val="Pidipagina"/>
    </w:pPr>
    <w:r>
      <w:rPr>
        <w:noProof/>
        <w:lang w:val="it-IT" w:eastAsia="it-IT"/>
      </w:rPr>
      <w:drawing>
        <wp:anchor distT="0" distB="0" distL="114300" distR="114300" simplePos="0" relativeHeight="251660288" behindDoc="0" locked="0" layoutInCell="1" allowOverlap="1" wp14:anchorId="58371875" wp14:editId="54B22090">
          <wp:simplePos x="0" y="0"/>
          <wp:positionH relativeFrom="column">
            <wp:posOffset>-896620</wp:posOffset>
          </wp:positionH>
          <wp:positionV relativeFrom="paragraph">
            <wp:posOffset>5080</wp:posOffset>
          </wp:positionV>
          <wp:extent cx="7595870" cy="1085850"/>
          <wp:effectExtent l="0" t="0" r="5080" b="0"/>
          <wp:wrapNone/>
          <wp:docPr id="16" name="Immagine 41" descr="Description : C:\Users\insideout\Desktop\X DANY\carta intestata\pied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descr="Description : C:\Users\insideout\Desktop\X DANY\carta intestata\piede copi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587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9BE47" w14:textId="77777777" w:rsidR="006203AA" w:rsidRDefault="006203AA" w:rsidP="00F0427E">
    <w:pPr>
      <w:pStyle w:val="Pidipagina"/>
    </w:pPr>
    <w:r>
      <w:rPr>
        <w:noProof/>
        <w:lang w:val="it-IT" w:eastAsia="it-IT"/>
      </w:rPr>
      <w:drawing>
        <wp:anchor distT="0" distB="0" distL="114300" distR="114300" simplePos="0" relativeHeight="251655168" behindDoc="1" locked="0" layoutInCell="1" allowOverlap="1" wp14:anchorId="509808E8" wp14:editId="739A88E4">
          <wp:simplePos x="0" y="0"/>
          <wp:positionH relativeFrom="column">
            <wp:posOffset>1346200</wp:posOffset>
          </wp:positionH>
          <wp:positionV relativeFrom="paragraph">
            <wp:posOffset>6439535</wp:posOffset>
          </wp:positionV>
          <wp:extent cx="7680960" cy="4648835"/>
          <wp:effectExtent l="0" t="0" r="0" b="0"/>
          <wp:wrapNone/>
          <wp:docPr id="15" name="Grafik 13" descr="Description : Wasser_Atmospha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descr="Description : Wasser_Atmosphaere"/>
                  <pic:cNvPicPr>
                    <a:picLocks noChangeAspect="1" noChangeArrowheads="1"/>
                  </pic:cNvPicPr>
                </pic:nvPicPr>
                <pic:blipFill>
                  <a:blip r:embed="rId2">
                    <a:lum bright="16000"/>
                    <a:extLst>
                      <a:ext uri="{28A0092B-C50C-407E-A947-70E740481C1C}">
                        <a14:useLocalDpi xmlns:a14="http://schemas.microsoft.com/office/drawing/2010/main" val="0"/>
                      </a:ext>
                    </a:extLst>
                  </a:blip>
                  <a:srcRect/>
                  <a:stretch>
                    <a:fillRect/>
                  </a:stretch>
                </pic:blipFill>
                <pic:spPr bwMode="auto">
                  <a:xfrm>
                    <a:off x="0" y="0"/>
                    <a:ext cx="7680960" cy="464883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B9366" w14:textId="77777777" w:rsidR="006203AA" w:rsidRDefault="006203AA">
    <w:pPr>
      <w:pStyle w:val="Pidipagina"/>
      <w:jc w:val="right"/>
    </w:pPr>
    <w:r>
      <w:rPr>
        <w:noProof/>
        <w:lang w:val="it-IT" w:eastAsia="it-IT"/>
      </w:rPr>
      <w:drawing>
        <wp:anchor distT="0" distB="0" distL="114300" distR="114300" simplePos="0" relativeHeight="251661312" behindDoc="1" locked="0" layoutInCell="1" allowOverlap="1" wp14:anchorId="0A828027" wp14:editId="029AC922">
          <wp:simplePos x="0" y="0"/>
          <wp:positionH relativeFrom="column">
            <wp:posOffset>-914400</wp:posOffset>
          </wp:positionH>
          <wp:positionV relativeFrom="paragraph">
            <wp:posOffset>2540</wp:posOffset>
          </wp:positionV>
          <wp:extent cx="7571740" cy="1095375"/>
          <wp:effectExtent l="0" t="0" r="0" b="9525"/>
          <wp:wrapNone/>
          <wp:docPr id="5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95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8253E2">
      <w:rPr>
        <w:noProof/>
      </w:rPr>
      <w:t>21</w:t>
    </w:r>
    <w:r>
      <w:fldChar w:fldCharType="end"/>
    </w:r>
  </w:p>
  <w:p w14:paraId="6EE29AC0" w14:textId="77777777" w:rsidR="006203AA" w:rsidRPr="00813161" w:rsidRDefault="006203AA" w:rsidP="00F0427E">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1FCDA" w14:textId="77777777" w:rsidR="006203AA" w:rsidRDefault="006203AA" w:rsidP="00F0427E">
    <w:pPr>
      <w:pStyle w:val="Pidipagina"/>
    </w:pPr>
    <w:r>
      <w:rPr>
        <w:noProof/>
        <w:lang w:val="it-IT" w:eastAsia="it-IT"/>
      </w:rPr>
      <w:drawing>
        <wp:anchor distT="0" distB="0" distL="114300" distR="114300" simplePos="0" relativeHeight="251657216" behindDoc="1" locked="0" layoutInCell="1" allowOverlap="1" wp14:anchorId="600EDF71" wp14:editId="5CC0B18D">
          <wp:simplePos x="0" y="0"/>
          <wp:positionH relativeFrom="column">
            <wp:posOffset>1346200</wp:posOffset>
          </wp:positionH>
          <wp:positionV relativeFrom="paragraph">
            <wp:posOffset>6439535</wp:posOffset>
          </wp:positionV>
          <wp:extent cx="7680960" cy="4648835"/>
          <wp:effectExtent l="0" t="0" r="0" b="0"/>
          <wp:wrapNone/>
          <wp:docPr id="58" name="Grafik 8" descr="Description : Wasser_Atmospha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Description : Wasser_Atmosphaere"/>
                  <pic:cNvPicPr>
                    <a:picLocks noChangeAspect="1" noChangeArrowheads="1"/>
                  </pic:cNvPicPr>
                </pic:nvPicPr>
                <pic:blipFill>
                  <a:blip r:embed="rId1">
                    <a:lum bright="16000"/>
                    <a:extLst>
                      <a:ext uri="{28A0092B-C50C-407E-A947-70E740481C1C}">
                        <a14:useLocalDpi xmlns:a14="http://schemas.microsoft.com/office/drawing/2010/main" val="0"/>
                      </a:ext>
                    </a:extLst>
                  </a:blip>
                  <a:srcRect/>
                  <a:stretch>
                    <a:fillRect/>
                  </a:stretch>
                </pic:blipFill>
                <pic:spPr bwMode="auto">
                  <a:xfrm>
                    <a:off x="0" y="0"/>
                    <a:ext cx="7680960" cy="464883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F8FCAF" w14:textId="77777777" w:rsidR="00354CE1" w:rsidRDefault="00354CE1" w:rsidP="00F0427E">
      <w:r>
        <w:separator/>
      </w:r>
    </w:p>
    <w:p w14:paraId="75027D9E" w14:textId="77777777" w:rsidR="00354CE1" w:rsidRDefault="00354CE1" w:rsidP="00F0427E"/>
  </w:footnote>
  <w:footnote w:type="continuationSeparator" w:id="0">
    <w:p w14:paraId="609E6C7C" w14:textId="77777777" w:rsidR="00354CE1" w:rsidRDefault="00354CE1" w:rsidP="00F0427E">
      <w:r>
        <w:continuationSeparator/>
      </w:r>
    </w:p>
    <w:p w14:paraId="38B4BD2B" w14:textId="77777777" w:rsidR="00354CE1" w:rsidRDefault="00354CE1" w:rsidP="00F042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2DF3D" w14:textId="77777777" w:rsidR="006203AA" w:rsidRPr="00C2117C" w:rsidRDefault="006203AA" w:rsidP="00F0427E">
    <w:pPr>
      <w:rPr>
        <w:lang w:eastAsia="en-US"/>
      </w:rPr>
    </w:pPr>
    <w:r>
      <w:rPr>
        <w:noProof/>
        <w:lang w:val="it-IT" w:eastAsia="it-IT"/>
      </w:rPr>
      <w:drawing>
        <wp:anchor distT="0" distB="0" distL="114300" distR="114300" simplePos="0" relativeHeight="251656192" behindDoc="1" locked="0" layoutInCell="1" allowOverlap="1" wp14:anchorId="7E2D5ECD" wp14:editId="2D9AE33F">
          <wp:simplePos x="0" y="0"/>
          <wp:positionH relativeFrom="column">
            <wp:posOffset>4526280</wp:posOffset>
          </wp:positionH>
          <wp:positionV relativeFrom="paragraph">
            <wp:posOffset>-229235</wp:posOffset>
          </wp:positionV>
          <wp:extent cx="1555750" cy="955040"/>
          <wp:effectExtent l="0" t="0" r="6350" b="0"/>
          <wp:wrapTight wrapText="bothSides">
            <wp:wrapPolygon edited="0">
              <wp:start x="0" y="0"/>
              <wp:lineTo x="0" y="21112"/>
              <wp:lineTo x="21424" y="21112"/>
              <wp:lineTo x="21424" y="0"/>
              <wp:lineTo x="0" y="0"/>
            </wp:wrapPolygon>
          </wp:wrapTight>
          <wp:docPr id="2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5750" cy="95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117C">
      <w:t>Project:</w:t>
    </w:r>
    <w:r w:rsidRPr="00C2117C">
      <w:rPr>
        <w:color w:val="92D050"/>
      </w:rPr>
      <w:t xml:space="preserve"> </w:t>
    </w:r>
    <w:r w:rsidRPr="00C2117C">
      <w:rPr>
        <w:color w:val="C00000"/>
      </w:rPr>
      <w:t>SedAlp</w:t>
    </w:r>
    <w:r w:rsidRPr="00C2117C">
      <w:rPr>
        <w:lang w:eastAsia="en-US"/>
      </w:rPr>
      <w:t xml:space="preserve"> </w:t>
    </w:r>
  </w:p>
  <w:p w14:paraId="567B057E" w14:textId="77777777" w:rsidR="006203AA" w:rsidRPr="00C2117C" w:rsidRDefault="006203AA" w:rsidP="00F0427E">
    <w:r w:rsidRPr="00C2117C">
      <w:t xml:space="preserve">“Sediment management in Alpine basins: integrating sediment continuum, </w:t>
    </w:r>
  </w:p>
  <w:p w14:paraId="488EA6E9" w14:textId="77777777" w:rsidR="006203AA" w:rsidRPr="002E44A2" w:rsidRDefault="006203AA" w:rsidP="00F0427E">
    <w:r w:rsidRPr="002E44A2">
      <w:t>risk mitigation and hydropower”</w:t>
    </w:r>
  </w:p>
  <w:p w14:paraId="23A62751" w14:textId="77777777" w:rsidR="006203AA" w:rsidRPr="002E44A2" w:rsidRDefault="006203AA" w:rsidP="00F0427E">
    <w:pPr>
      <w:pStyle w:val="Pidipagina"/>
    </w:pPr>
    <w:r>
      <w:rPr>
        <w:noProof/>
        <w:lang w:val="it-IT" w:eastAsia="it-IT"/>
      </w:rPr>
      <mc:AlternateContent>
        <mc:Choice Requires="wps">
          <w:drawing>
            <wp:anchor distT="4294967294" distB="4294967294" distL="114300" distR="114300" simplePos="0" relativeHeight="251654144" behindDoc="0" locked="0" layoutInCell="1" allowOverlap="1" wp14:anchorId="2A0CBCA2" wp14:editId="45AD5709">
              <wp:simplePos x="0" y="0"/>
              <wp:positionH relativeFrom="column">
                <wp:posOffset>0</wp:posOffset>
              </wp:positionH>
              <wp:positionV relativeFrom="paragraph">
                <wp:posOffset>50799</wp:posOffset>
              </wp:positionV>
              <wp:extent cx="5868035" cy="0"/>
              <wp:effectExtent l="0" t="0" r="37465" b="19050"/>
              <wp:wrapNone/>
              <wp:docPr id="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8035" cy="0"/>
                      </a:xfrm>
                      <a:prstGeom prst="line">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F924A" id="Line 21"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4pt" to="462.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" strokecolor="#c0000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32A83" w14:textId="77777777" w:rsidR="006203AA" w:rsidRDefault="006203AA" w:rsidP="00F0427E">
    <w:pPr>
      <w:pStyle w:val="Intestazione"/>
    </w:pPr>
    <w:r>
      <w:rPr>
        <w:noProof/>
        <w:lang w:val="it-IT" w:eastAsia="it-IT"/>
      </w:rPr>
      <mc:AlternateContent>
        <mc:Choice Requires="wpg">
          <w:drawing>
            <wp:anchor distT="0" distB="0" distL="114300" distR="114300" simplePos="0" relativeHeight="251659264" behindDoc="0" locked="0" layoutInCell="1" allowOverlap="1" wp14:anchorId="25F0D95A" wp14:editId="23CF0672">
              <wp:simplePos x="0" y="0"/>
              <wp:positionH relativeFrom="column">
                <wp:posOffset>-748030</wp:posOffset>
              </wp:positionH>
              <wp:positionV relativeFrom="paragraph">
                <wp:posOffset>83185</wp:posOffset>
              </wp:positionV>
              <wp:extent cx="7648575" cy="2228850"/>
              <wp:effectExtent l="0" t="0" r="9525" b="0"/>
              <wp:wrapSquare wrapText="bothSides"/>
              <wp:docPr id="2" name="Grup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8575" cy="2228850"/>
                        <a:chOff x="85725" y="0"/>
                        <a:chExt cx="7648575" cy="2228850"/>
                      </a:xfrm>
                    </wpg:grpSpPr>
                    <wpg:grpSp>
                      <wpg:cNvPr id="4" name="Gruppo 35"/>
                      <wpg:cNvGrpSpPr/>
                      <wpg:grpSpPr>
                        <a:xfrm>
                          <a:off x="428625" y="0"/>
                          <a:ext cx="6867525" cy="809625"/>
                          <a:chOff x="0" y="0"/>
                          <a:chExt cx="6867525" cy="809625"/>
                        </a:xfrm>
                      </wpg:grpSpPr>
                      <pic:pic xmlns:pic="http://schemas.openxmlformats.org/drawingml/2006/picture">
                        <pic:nvPicPr>
                          <pic:cNvPr id="5" name="Immagine 28" descr="C:\Users\insideout\Desktop\X DANY\carta intestata\logo_as.jpg"/>
                          <pic:cNvPicPr>
                            <a:picLocks noChangeAspect="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1381125" cy="790575"/>
                          </a:xfrm>
                          <a:prstGeom prst="rect">
                            <a:avLst/>
                          </a:prstGeom>
                          <a:noFill/>
                          <a:ln>
                            <a:noFill/>
                          </a:ln>
                        </pic:spPr>
                      </pic:pic>
                      <pic:pic xmlns:pic="http://schemas.openxmlformats.org/drawingml/2006/picture">
                        <pic:nvPicPr>
                          <pic:cNvPr id="6" name="Immagine 27" descr="C:\Users\insideout\Desktop\X DANY\carta intestata\logo_sedalp.jpg"/>
                          <pic:cNvPicPr>
                            <a:picLocks noChangeAspect="1"/>
                          </pic:cNvPicPr>
                        </pic:nvPicPr>
                        <pic:blipFill>
                          <a:blip r:embed="rId2">
                            <a:extLst>
                              <a:ext uri="{28A0092B-C50C-407E-A947-70E740481C1C}">
                                <a14:useLocalDpi xmlns:a14="http://schemas.microsoft.com/office/drawing/2010/main"/>
                              </a:ext>
                            </a:extLst>
                          </a:blip>
                          <a:srcRect/>
                          <a:stretch>
                            <a:fillRect/>
                          </a:stretch>
                        </pic:blipFill>
                        <pic:spPr bwMode="auto">
                          <a:xfrm>
                            <a:off x="5610225" y="19050"/>
                            <a:ext cx="1257300" cy="790575"/>
                          </a:xfrm>
                          <a:prstGeom prst="rect">
                            <a:avLst/>
                          </a:prstGeom>
                          <a:noFill/>
                          <a:ln>
                            <a:noFill/>
                          </a:ln>
                        </pic:spPr>
                      </pic:pic>
                    </wpg:grpSp>
                    <pic:pic xmlns:pic="http://schemas.openxmlformats.org/drawingml/2006/picture">
                      <pic:nvPicPr>
                        <pic:cNvPr id="9" name="Immagine 26" descr="C:\Users\insideout\Desktop\X DANY\carta intestata\immagine.jpg"/>
                        <pic:cNvPicPr>
                          <a:picLocks noChangeAspect="1"/>
                        </pic:cNvPicPr>
                      </pic:nvPicPr>
                      <pic:blipFill rotWithShape="1">
                        <a:blip r:embed="rId3" cstate="print">
                          <a:extLst>
                            <a:ext uri="{28A0092B-C50C-407E-A947-70E740481C1C}">
                              <a14:useLocalDpi xmlns:a14="http://schemas.microsoft.com/office/drawing/2010/main"/>
                            </a:ext>
                          </a:extLst>
                        </a:blip>
                        <a:srcRect/>
                        <a:stretch/>
                      </pic:blipFill>
                      <pic:spPr bwMode="auto">
                        <a:xfrm>
                          <a:off x="85725" y="1143000"/>
                          <a:ext cx="7648575" cy="108585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12B6B4B9" id="Gruppo 40" o:spid="_x0000_s1026" style="position:absolute;margin-left:-58.9pt;margin-top:6.55pt;width:602.25pt;height:175.5pt;z-index:251659264;mso-height-relative:margin" coordorigin="857" coordsize="76485,22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uM1Hpnx/AgB8fwIAFQAAAGRycy9tZWRp&#10;YS9pbWFnZTMuanBlZ//Y/+AAEEpGSUYAAQEBANwA3AAA/9sAQwACAQECAQECAgICAgICAgMFAwMD&#10;AwMGBAQDBQcGBwcHBgcHCAkLCQgICggHBwoNCgoLDAwMDAcJDg8NDA4LDAwM/9sAQwECAgIDAwMG&#10;AwMGDAgHCAwMDAwMDAwMDAwMDAwMDAwMDAwMDAwMDAwMDAwMDAwMDAwMDAwMDAwMDAwMDAwMDAwM&#10;/8AAEQgAsAT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YsAAAAAAAAAAAAp2ZWN0b3JEYXRhYm9vbAEAAAAAUGdQc2VudW0AAAAAUGdQcwAA&#10;AABQZ1BDAAAAAExlZnRVbnRGI1JsdAAAAAAAAAAAAAAAAFRvcCBVbnRGI1JsdAAAAAAAAAAAAAAA&#10;AFNjbCBVbnRGI1ByY0BZAAAAAAAAOEJJTQPtAAAAAAAQAJYAAAABAAIAlg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CfAAAAAFJnaHRs&#10;b25nAAAA/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FAAAAAAABAAAAAM4&#10;QklNBAwAAAAAEm0AAAABAAAAoAAAAGQAAAHgAAC7gAAAElEAGAAB/9j/7QAMQWRvYmVfQ00AAf/u&#10;AA5BZG9iZQBkgAAAAAH/2wCEAAwICAgJCAwJCQwRCwoLERUPDAwPFRgTExUTExgRDAwMDAwMEQwM&#10;DAwMDAwMDAwMDAwMDAwMDAwMDAwMDAwMDAwBDQsLDQ4NEA4OEBQODg4UFA4ODg4UEQwMDAwMEREM&#10;DAwMDAwRDAwMDAwMDAwMDAwMDAwMDAwMDAwMDAwMDAwMDP/AABEIAGQ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RAAAAAAf/b&#10;AIQAAQEBAQEBAQEBAQEBAQEBAQEBAQEBAQEBAQEBAQEBAQEBAQEBAQEBAQEBAQICAgICAgICAgIC&#10;AwMDAwMDAwMDAwEBAQEBAQEBAQEBAgIBAgIDAwMDAwMDAwMDAwMDAwMDAwMDAwMDAwMDAwMDAwMD&#10;AwMDAwMDAwMDAwMDAwMDAwMD/8AAEQgAnwD+AwERAAIRAQMRAf/dAAQAIP/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7QAMQWRvYmVfQ00AAf/uAA5BZG9iZQBkgAAAAAH/2wCEAAwICAgJCAwJ&#10;CQwRCwoLERUPDAwPFRgTExUTExgRDAwMDAwMEQwMDAwMDAwMDAwMDAwMDAwMDAwMDAwMDAwMDAwB&#10;DQsLDQ4NEA4OEBQODg4UFA4ODg4UEQwMDAwMEREMDAwMDAwRDAwMDAwMDAwMDAwMDAwMDAwMDAwM&#10;DAwMDAwMDP/AABEIAFw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iwAAAAAAAAAAACnZlY3RvckRh&#10;dGFib29sAQAAAABQZ1BzZW51bQAAAABQZ1BzAAAAAFBnUEMAAAAATGVmdFVudEYjUmx0AAAAAAAA&#10;AAAAAAAAVG9wIFVudEYjUmx0AAAAAAAAAAAAAAAAU2NsIFVudEYjUHJjQFkAAAAAAAA4QklNA+0A&#10;AAAAABAAlgAAAAEAAgCWAAAAAQACOEJJTQQmAAAAAAAOAAAAAAAAAAAAAD+AAAA4QklNBA0AAAAA&#10;AAQAAAB4OEJJTQQZAAAAAAAEAAAAHjhCSU0D8wAAAAAACQAAAAAAAAAAAQ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JMAAAAAUmdodGxvbmcAAAEA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AzhCSU0EDAAAAAAmkgAAAAEAAACgAAAAXAAAAeAA&#10;AKyAAAAmdgAYAAH/2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tAAxBZG9iZV9DTQAB/+4A&#10;DkFkb2JlAGSAAAAAAf/bAIQADAgICAkIDAkJDBELCgsRFQ8MDA8VGBMTFRMTGBEMDAwMDAwRDAwM&#10;DAwMDAwMDAwMDAwMDAwMDAwMDAwMDAwMDAENCwsNDg0QDg4QFA4ODhQUDg4ODhQRDAwMDAwREQwM&#10;DAwMDBEMDAwMDAwMDAwMDAwMDAwMDAwMDAwMDAwMDAwM/8AAEQgAX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10;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">
              <v:group id="Gruppo 35" o:spid="_x0000_s1027" style="position:absolute;left:4286;width:68675;height:8096" coordsize="68675,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8" o:spid="_x0000_s1028" type="#_x0000_t75" style="position:absolute;width:13811;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LR5bDAAAA2gAAAA8AAABkcnMvZG93bnJldi54bWxEj0FrwkAUhO+C/2F5Qi/SbFJQSppVRAkI&#10;PZRqS6+P7Gs2NPs2ZDcm9de7hYLHYWa+YYrtZFtxod43jhVkSQqCuHK64VrBx7l8fAbhA7LG1jEp&#10;+CUP2818VmCu3cjvdDmFWkQI+xwVmBC6XEpfGbLoE9cRR+/b9RZDlH0tdY9jhNtWPqXpWlpsOC4Y&#10;7GhvqPo5DVYBjl+fXuKBS/P6dg1ttlxVw6DUw2LavYAINIV7+L991ApW8Hcl3gC5u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4tHlsMAAADaAAAADwAAAAAAAAAAAAAAAACf&#10;AgAAZHJzL2Rvd25yZXYueG1sUEsFBgAAAAAEAAQA9wAAAI8DAAAAAA==&#10;">
                  <v:imagedata r:id="rId4" o:title="logo_as"/>
                  <v:path arrowok="t"/>
                </v:shape>
                <v:shape id="Immagine 27" o:spid="_x0000_s1029" type="#_x0000_t75" style="position:absolute;left:56102;top:190;width:12573;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8ju/AAAA2gAAAA8AAABkcnMvZG93bnJldi54bWxEj9GKwjAURN8F/yFcYd80VVSkGsUVxH21&#10;9gMuzTUpNje1yWr9+82C4OMwM2eYza53jXhQF2rPCqaTDARx5XXNRkF5OY5XIEJE1th4JgUvCrDb&#10;DgcbzLV/8pkeRTQiQTjkqMDG2OZShsqSwzDxLXHyrr5zGJPsjNQdPhPcNXKWZUvpsOa0YLGlg6Xq&#10;Vvy6RCnl96uc2nZxMcX8tDDH/f3cKPU16vdrEJH6+Am/2z9awRL+r6QbIL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xvI7vwAAANoAAAAPAAAAAAAAAAAAAAAAAJ8CAABk&#10;cnMvZG93bnJldi54bWxQSwUGAAAAAAQABAD3AAAAiwMAAAAA&#10;">
                  <v:imagedata r:id="rId5" o:title="logo_sedalp"/>
                  <v:path arrowok="t"/>
                </v:shape>
              </v:group>
              <v:shape id="Immagine 26" o:spid="_x0000_s1030" type="#_x0000_t75" style="position:absolute;left:857;top:11430;width:76486;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l3q9AAAA2gAAAA8AAABkcnMvZG93bnJldi54bWxEj0sLwjAQhO+C/yGs4E1TBUWrUVQQvIjv&#10;+9JsH9hsShO1/nsjCB6HmfmGmS8bU4on1a6wrGDQj0AQJ1YXnCm4Xra9CQjnkTWWlknBmxwsF+3W&#10;HGNtX3yi59lnIkDYxagg976KpXRJTgZd31bEwUttbdAHWWdS1/gKcFPKYRSNpcGCw0KOFW1ySu7n&#10;h1HgrhuzPqZ7yeP3YWpup3SUVKlS3U6zmoHw1Ph/+NfeaQVT+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6aXer0AAADaAAAADwAAAAAAAAAAAAAAAACfAgAAZHJz&#10;L2Rvd25yZXYueG1sUEsFBgAAAAAEAAQA9wAAAIkDAAAAAA==&#10;">
                <v:imagedata r:id="rId6" o:title="immagine"/>
                <v:path arrowok="t"/>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97147" w14:textId="77777777" w:rsidR="006203AA" w:rsidRDefault="006203AA" w:rsidP="00F0427E">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798D8" w14:textId="77777777" w:rsidR="006203AA" w:rsidRPr="00813161" w:rsidRDefault="006203AA" w:rsidP="00F0427E">
    <w:pPr>
      <w:pStyle w:val="Intestazione"/>
      <w:rPr>
        <w:lang w:val="de-A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EF425" w14:textId="77777777" w:rsidR="006203AA" w:rsidRDefault="006203AA" w:rsidP="00F0427E">
    <w:pPr>
      <w:pStyle w:val="Intestazione"/>
    </w:pPr>
    <w:r>
      <w:rPr>
        <w:noProof/>
        <w:lang w:val="it-IT" w:eastAsia="it-IT"/>
      </w:rPr>
      <w:drawing>
        <wp:anchor distT="0" distB="0" distL="114300" distR="114300" simplePos="0" relativeHeight="251658240" behindDoc="1" locked="0" layoutInCell="1" allowOverlap="1" wp14:anchorId="4A918994" wp14:editId="0722CA8A">
          <wp:simplePos x="0" y="0"/>
          <wp:positionH relativeFrom="column">
            <wp:posOffset>2396490</wp:posOffset>
          </wp:positionH>
          <wp:positionV relativeFrom="paragraph">
            <wp:posOffset>-320040</wp:posOffset>
          </wp:positionV>
          <wp:extent cx="4157345" cy="2552700"/>
          <wp:effectExtent l="0" t="0" r="0" b="0"/>
          <wp:wrapTight wrapText="bothSides">
            <wp:wrapPolygon edited="0">
              <wp:start x="0" y="0"/>
              <wp:lineTo x="0" y="21439"/>
              <wp:lineTo x="21478" y="21439"/>
              <wp:lineTo x="21478" y="0"/>
              <wp:lineTo x="0" y="0"/>
            </wp:wrapPolygon>
          </wp:wrapTight>
          <wp:docPr id="5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734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93291" w14:textId="77777777" w:rsidR="006203AA" w:rsidRDefault="006203AA" w:rsidP="00F0427E">
    <w:pPr>
      <w:pStyle w:val="Intestazione"/>
    </w:pPr>
  </w:p>
  <w:p w14:paraId="3585B9B8" w14:textId="77777777" w:rsidR="006203AA" w:rsidRDefault="006203AA" w:rsidP="00F0427E">
    <w:pPr>
      <w:pStyle w:val="Intestazione"/>
    </w:pPr>
  </w:p>
  <w:p w14:paraId="6632A7E6" w14:textId="77777777" w:rsidR="006203AA" w:rsidRDefault="006203AA" w:rsidP="00F0427E">
    <w:pPr>
      <w:pStyle w:val="Intestazione"/>
    </w:pPr>
    <w:r>
      <w:tab/>
    </w:r>
  </w:p>
  <w:p w14:paraId="40601D83" w14:textId="77777777" w:rsidR="006203AA" w:rsidRDefault="006203AA" w:rsidP="00F0427E">
    <w:pPr>
      <w:pStyle w:val="Intestazione"/>
    </w:pPr>
  </w:p>
  <w:p w14:paraId="42590734" w14:textId="77777777" w:rsidR="006203AA" w:rsidRDefault="006203AA" w:rsidP="00F0427E">
    <w:pPr>
      <w:pStyle w:val="Intestazione"/>
    </w:pPr>
  </w:p>
  <w:p w14:paraId="6C761CD8" w14:textId="77777777" w:rsidR="006203AA" w:rsidRDefault="006203AA" w:rsidP="00F0427E">
    <w:pPr>
      <w:pStyle w:val="Intestazione"/>
    </w:pPr>
  </w:p>
  <w:p w14:paraId="0A3D8B33" w14:textId="77777777" w:rsidR="006203AA" w:rsidRDefault="006203AA" w:rsidP="00F0427E">
    <w:pPr>
      <w:pStyle w:val="Intestazione"/>
    </w:pPr>
  </w:p>
  <w:p w14:paraId="7611D966" w14:textId="77777777" w:rsidR="006203AA" w:rsidRDefault="006203AA" w:rsidP="00F0427E">
    <w:pPr>
      <w:pStyle w:val="Intestazione"/>
    </w:pPr>
  </w:p>
  <w:p w14:paraId="25CE0EE6" w14:textId="77777777" w:rsidR="006203AA" w:rsidRDefault="006203AA" w:rsidP="00F0427E">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www.wpclipart.com/page_frames/full_page_signs/warning_page.png" style="width:820.5pt;height:794.25pt;visibility:visible;mso-wrap-style:square" o:bullet="t">
        <v:imagedata r:id="rId1" o:title="warning_page"/>
      </v:shape>
    </w:pict>
  </w:numPicBullet>
  <w:numPicBullet w:numPicBulletId="1">
    <w:pict>
      <v:shape id="_x0000_i1029" type="#_x0000_t75" style="width:10.5pt;height:10.5pt" o:bullet="t">
        <v:imagedata r:id="rId2" o:title="Word Work File L_"/>
      </v:shape>
    </w:pict>
  </w:numPicBullet>
  <w:abstractNum w:abstractNumId="0">
    <w:nsid w:val="0F596DCE"/>
    <w:multiLevelType w:val="hybridMultilevel"/>
    <w:tmpl w:val="01128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09B09BB"/>
    <w:multiLevelType w:val="hybridMultilevel"/>
    <w:tmpl w:val="0756DAF0"/>
    <w:lvl w:ilvl="0" w:tplc="FFFFFFFF">
      <w:start w:val="1"/>
      <w:numFmt w:val="decimal"/>
      <w:pStyle w:val="AufzhlungmitNummer"/>
      <w:lvlText w:val="%1"/>
      <w:lvlJc w:val="left"/>
      <w:pPr>
        <w:tabs>
          <w:tab w:val="num" w:pos="357"/>
        </w:tabs>
        <w:ind w:left="357" w:hanging="357"/>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nsid w:val="23D01E06"/>
    <w:multiLevelType w:val="hybridMultilevel"/>
    <w:tmpl w:val="0D780DC2"/>
    <w:lvl w:ilvl="0" w:tplc="0410000F">
      <w:start w:val="1"/>
      <w:numFmt w:val="decimal"/>
      <w:lvlText w:val="%1."/>
      <w:lvlJc w:val="left"/>
      <w:pPr>
        <w:ind w:left="801" w:hanging="360"/>
      </w:pPr>
    </w:lvl>
    <w:lvl w:ilvl="1" w:tplc="04100019" w:tentative="1">
      <w:start w:val="1"/>
      <w:numFmt w:val="lowerLetter"/>
      <w:lvlText w:val="%2."/>
      <w:lvlJc w:val="left"/>
      <w:pPr>
        <w:ind w:left="1521" w:hanging="360"/>
      </w:pPr>
    </w:lvl>
    <w:lvl w:ilvl="2" w:tplc="0410001B" w:tentative="1">
      <w:start w:val="1"/>
      <w:numFmt w:val="lowerRoman"/>
      <w:lvlText w:val="%3."/>
      <w:lvlJc w:val="right"/>
      <w:pPr>
        <w:ind w:left="2241" w:hanging="180"/>
      </w:pPr>
    </w:lvl>
    <w:lvl w:ilvl="3" w:tplc="0410000F" w:tentative="1">
      <w:start w:val="1"/>
      <w:numFmt w:val="decimal"/>
      <w:lvlText w:val="%4."/>
      <w:lvlJc w:val="left"/>
      <w:pPr>
        <w:ind w:left="2961" w:hanging="360"/>
      </w:pPr>
    </w:lvl>
    <w:lvl w:ilvl="4" w:tplc="04100019" w:tentative="1">
      <w:start w:val="1"/>
      <w:numFmt w:val="lowerLetter"/>
      <w:lvlText w:val="%5."/>
      <w:lvlJc w:val="left"/>
      <w:pPr>
        <w:ind w:left="3681" w:hanging="360"/>
      </w:pPr>
    </w:lvl>
    <w:lvl w:ilvl="5" w:tplc="0410001B" w:tentative="1">
      <w:start w:val="1"/>
      <w:numFmt w:val="lowerRoman"/>
      <w:lvlText w:val="%6."/>
      <w:lvlJc w:val="right"/>
      <w:pPr>
        <w:ind w:left="4401" w:hanging="180"/>
      </w:pPr>
    </w:lvl>
    <w:lvl w:ilvl="6" w:tplc="0410000F" w:tentative="1">
      <w:start w:val="1"/>
      <w:numFmt w:val="decimal"/>
      <w:lvlText w:val="%7."/>
      <w:lvlJc w:val="left"/>
      <w:pPr>
        <w:ind w:left="5121" w:hanging="360"/>
      </w:pPr>
    </w:lvl>
    <w:lvl w:ilvl="7" w:tplc="04100019" w:tentative="1">
      <w:start w:val="1"/>
      <w:numFmt w:val="lowerLetter"/>
      <w:lvlText w:val="%8."/>
      <w:lvlJc w:val="left"/>
      <w:pPr>
        <w:ind w:left="5841" w:hanging="360"/>
      </w:pPr>
    </w:lvl>
    <w:lvl w:ilvl="8" w:tplc="0410001B" w:tentative="1">
      <w:start w:val="1"/>
      <w:numFmt w:val="lowerRoman"/>
      <w:lvlText w:val="%9."/>
      <w:lvlJc w:val="right"/>
      <w:pPr>
        <w:ind w:left="6561" w:hanging="180"/>
      </w:pPr>
    </w:lvl>
  </w:abstractNum>
  <w:abstractNum w:abstractNumId="3">
    <w:nsid w:val="2681510E"/>
    <w:multiLevelType w:val="hybridMultilevel"/>
    <w:tmpl w:val="A3E88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2F3671CC"/>
    <w:multiLevelType w:val="hybridMultilevel"/>
    <w:tmpl w:val="E16A62BC"/>
    <w:lvl w:ilvl="0" w:tplc="7974CCC6">
      <w:start w:val="1"/>
      <w:numFmt w:val="decimal"/>
      <w:pStyle w:val="BeschriftungTabelle"/>
      <w:lvlText w:val="Tab. %1"/>
      <w:lvlJc w:val="left"/>
      <w:pPr>
        <w:tabs>
          <w:tab w:val="num" w:pos="720"/>
        </w:tabs>
        <w:ind w:left="720" w:hanging="720"/>
      </w:pPr>
      <w:rPr>
        <w:rFonts w:ascii="Arial" w:hAnsi="Arial" w:hint="default"/>
        <w:sz w:val="1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3449027D"/>
    <w:multiLevelType w:val="multilevel"/>
    <w:tmpl w:val="3E3001B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6">
    <w:nsid w:val="3AA80037"/>
    <w:multiLevelType w:val="hybridMultilevel"/>
    <w:tmpl w:val="F646A436"/>
    <w:lvl w:ilvl="0" w:tplc="FFFFFFFF">
      <w:start w:val="1"/>
      <w:numFmt w:val="bullet"/>
      <w:pStyle w:val="AufzhlungGedankenstrich"/>
      <w:lvlText w:val="–"/>
      <w:lvlJc w:val="left"/>
      <w:pPr>
        <w:tabs>
          <w:tab w:val="num" w:pos="357"/>
        </w:tabs>
        <w:ind w:left="357" w:hanging="357"/>
      </w:pPr>
      <w:rPr>
        <w:rFonts w:ascii="Arial"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3FFC78F8"/>
    <w:multiLevelType w:val="hybridMultilevel"/>
    <w:tmpl w:val="4BD80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40872B8D"/>
    <w:multiLevelType w:val="hybridMultilevel"/>
    <w:tmpl w:val="0D780DC2"/>
    <w:lvl w:ilvl="0" w:tplc="0410000F">
      <w:start w:val="1"/>
      <w:numFmt w:val="decimal"/>
      <w:lvlText w:val="%1."/>
      <w:lvlJc w:val="left"/>
      <w:pPr>
        <w:ind w:left="801" w:hanging="360"/>
      </w:pPr>
    </w:lvl>
    <w:lvl w:ilvl="1" w:tplc="04100019" w:tentative="1">
      <w:start w:val="1"/>
      <w:numFmt w:val="lowerLetter"/>
      <w:lvlText w:val="%2."/>
      <w:lvlJc w:val="left"/>
      <w:pPr>
        <w:ind w:left="1521" w:hanging="360"/>
      </w:pPr>
    </w:lvl>
    <w:lvl w:ilvl="2" w:tplc="0410001B" w:tentative="1">
      <w:start w:val="1"/>
      <w:numFmt w:val="lowerRoman"/>
      <w:lvlText w:val="%3."/>
      <w:lvlJc w:val="right"/>
      <w:pPr>
        <w:ind w:left="2241" w:hanging="180"/>
      </w:pPr>
    </w:lvl>
    <w:lvl w:ilvl="3" w:tplc="0410000F" w:tentative="1">
      <w:start w:val="1"/>
      <w:numFmt w:val="decimal"/>
      <w:lvlText w:val="%4."/>
      <w:lvlJc w:val="left"/>
      <w:pPr>
        <w:ind w:left="2961" w:hanging="360"/>
      </w:pPr>
    </w:lvl>
    <w:lvl w:ilvl="4" w:tplc="04100019" w:tentative="1">
      <w:start w:val="1"/>
      <w:numFmt w:val="lowerLetter"/>
      <w:lvlText w:val="%5."/>
      <w:lvlJc w:val="left"/>
      <w:pPr>
        <w:ind w:left="3681" w:hanging="360"/>
      </w:pPr>
    </w:lvl>
    <w:lvl w:ilvl="5" w:tplc="0410001B" w:tentative="1">
      <w:start w:val="1"/>
      <w:numFmt w:val="lowerRoman"/>
      <w:lvlText w:val="%6."/>
      <w:lvlJc w:val="right"/>
      <w:pPr>
        <w:ind w:left="4401" w:hanging="180"/>
      </w:pPr>
    </w:lvl>
    <w:lvl w:ilvl="6" w:tplc="0410000F" w:tentative="1">
      <w:start w:val="1"/>
      <w:numFmt w:val="decimal"/>
      <w:lvlText w:val="%7."/>
      <w:lvlJc w:val="left"/>
      <w:pPr>
        <w:ind w:left="5121" w:hanging="360"/>
      </w:pPr>
    </w:lvl>
    <w:lvl w:ilvl="7" w:tplc="04100019" w:tentative="1">
      <w:start w:val="1"/>
      <w:numFmt w:val="lowerLetter"/>
      <w:lvlText w:val="%8."/>
      <w:lvlJc w:val="left"/>
      <w:pPr>
        <w:ind w:left="5841" w:hanging="360"/>
      </w:pPr>
    </w:lvl>
    <w:lvl w:ilvl="8" w:tplc="0410001B" w:tentative="1">
      <w:start w:val="1"/>
      <w:numFmt w:val="lowerRoman"/>
      <w:lvlText w:val="%9."/>
      <w:lvlJc w:val="right"/>
      <w:pPr>
        <w:ind w:left="6561" w:hanging="180"/>
      </w:pPr>
    </w:lvl>
  </w:abstractNum>
  <w:abstractNum w:abstractNumId="9">
    <w:nsid w:val="54725D03"/>
    <w:multiLevelType w:val="hybridMultilevel"/>
    <w:tmpl w:val="512A3D9C"/>
    <w:lvl w:ilvl="0" w:tplc="DCE84CDE">
      <w:start w:val="1"/>
      <w:numFmt w:val="decimal"/>
      <w:pStyle w:val="BeschriftungBild"/>
      <w:lvlText w:val="Bild %1"/>
      <w:lvlJc w:val="left"/>
      <w:pPr>
        <w:tabs>
          <w:tab w:val="num" w:pos="717"/>
        </w:tabs>
        <w:ind w:left="717"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54B90825"/>
    <w:multiLevelType w:val="hybridMultilevel"/>
    <w:tmpl w:val="E2AA21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56750B00"/>
    <w:multiLevelType w:val="hybridMultilevel"/>
    <w:tmpl w:val="B160566C"/>
    <w:lvl w:ilvl="0" w:tplc="81C63274">
      <w:start w:val="1"/>
      <w:numFmt w:val="bullet"/>
      <w:lvlText w:val=""/>
      <w:lvlJc w:val="left"/>
      <w:pPr>
        <w:tabs>
          <w:tab w:val="num" w:pos="720"/>
        </w:tabs>
        <w:ind w:left="720" w:hanging="360"/>
      </w:pPr>
      <w:rPr>
        <w:rFonts w:ascii="Symbol" w:hAnsi="Symbol" w:hint="default"/>
        <w:color w:val="auto"/>
      </w:rPr>
    </w:lvl>
    <w:lvl w:ilvl="1" w:tplc="2064F0B2" w:tentative="1">
      <w:start w:val="1"/>
      <w:numFmt w:val="bullet"/>
      <w:lvlText w:val=""/>
      <w:lvlJc w:val="left"/>
      <w:pPr>
        <w:tabs>
          <w:tab w:val="num" w:pos="1440"/>
        </w:tabs>
        <w:ind w:left="1440" w:hanging="360"/>
      </w:pPr>
      <w:rPr>
        <w:rFonts w:ascii="Symbol" w:hAnsi="Symbol" w:hint="default"/>
      </w:rPr>
    </w:lvl>
    <w:lvl w:ilvl="2" w:tplc="9940B554" w:tentative="1">
      <w:start w:val="1"/>
      <w:numFmt w:val="bullet"/>
      <w:lvlText w:val=""/>
      <w:lvlJc w:val="left"/>
      <w:pPr>
        <w:tabs>
          <w:tab w:val="num" w:pos="2160"/>
        </w:tabs>
        <w:ind w:left="2160" w:hanging="360"/>
      </w:pPr>
      <w:rPr>
        <w:rFonts w:ascii="Symbol" w:hAnsi="Symbol" w:hint="default"/>
      </w:rPr>
    </w:lvl>
    <w:lvl w:ilvl="3" w:tplc="E11C939C" w:tentative="1">
      <w:start w:val="1"/>
      <w:numFmt w:val="bullet"/>
      <w:lvlText w:val=""/>
      <w:lvlJc w:val="left"/>
      <w:pPr>
        <w:tabs>
          <w:tab w:val="num" w:pos="2880"/>
        </w:tabs>
        <w:ind w:left="2880" w:hanging="360"/>
      </w:pPr>
      <w:rPr>
        <w:rFonts w:ascii="Symbol" w:hAnsi="Symbol" w:hint="default"/>
      </w:rPr>
    </w:lvl>
    <w:lvl w:ilvl="4" w:tplc="74346F2E" w:tentative="1">
      <w:start w:val="1"/>
      <w:numFmt w:val="bullet"/>
      <w:lvlText w:val=""/>
      <w:lvlJc w:val="left"/>
      <w:pPr>
        <w:tabs>
          <w:tab w:val="num" w:pos="3600"/>
        </w:tabs>
        <w:ind w:left="3600" w:hanging="360"/>
      </w:pPr>
      <w:rPr>
        <w:rFonts w:ascii="Symbol" w:hAnsi="Symbol" w:hint="default"/>
      </w:rPr>
    </w:lvl>
    <w:lvl w:ilvl="5" w:tplc="D3E81F2A" w:tentative="1">
      <w:start w:val="1"/>
      <w:numFmt w:val="bullet"/>
      <w:lvlText w:val=""/>
      <w:lvlJc w:val="left"/>
      <w:pPr>
        <w:tabs>
          <w:tab w:val="num" w:pos="4320"/>
        </w:tabs>
        <w:ind w:left="4320" w:hanging="360"/>
      </w:pPr>
      <w:rPr>
        <w:rFonts w:ascii="Symbol" w:hAnsi="Symbol" w:hint="default"/>
      </w:rPr>
    </w:lvl>
    <w:lvl w:ilvl="6" w:tplc="0F464F0A" w:tentative="1">
      <w:start w:val="1"/>
      <w:numFmt w:val="bullet"/>
      <w:lvlText w:val=""/>
      <w:lvlJc w:val="left"/>
      <w:pPr>
        <w:tabs>
          <w:tab w:val="num" w:pos="5040"/>
        </w:tabs>
        <w:ind w:left="5040" w:hanging="360"/>
      </w:pPr>
      <w:rPr>
        <w:rFonts w:ascii="Symbol" w:hAnsi="Symbol" w:hint="default"/>
      </w:rPr>
    </w:lvl>
    <w:lvl w:ilvl="7" w:tplc="86140CF2" w:tentative="1">
      <w:start w:val="1"/>
      <w:numFmt w:val="bullet"/>
      <w:lvlText w:val=""/>
      <w:lvlJc w:val="left"/>
      <w:pPr>
        <w:tabs>
          <w:tab w:val="num" w:pos="5760"/>
        </w:tabs>
        <w:ind w:left="5760" w:hanging="360"/>
      </w:pPr>
      <w:rPr>
        <w:rFonts w:ascii="Symbol" w:hAnsi="Symbol" w:hint="default"/>
      </w:rPr>
    </w:lvl>
    <w:lvl w:ilvl="8" w:tplc="166233B2" w:tentative="1">
      <w:start w:val="1"/>
      <w:numFmt w:val="bullet"/>
      <w:lvlText w:val=""/>
      <w:lvlJc w:val="left"/>
      <w:pPr>
        <w:tabs>
          <w:tab w:val="num" w:pos="6480"/>
        </w:tabs>
        <w:ind w:left="6480" w:hanging="360"/>
      </w:pPr>
      <w:rPr>
        <w:rFonts w:ascii="Symbol" w:hAnsi="Symbol" w:hint="default"/>
      </w:rPr>
    </w:lvl>
  </w:abstractNum>
  <w:abstractNum w:abstractNumId="12">
    <w:nsid w:val="63452266"/>
    <w:multiLevelType w:val="hybridMultilevel"/>
    <w:tmpl w:val="B43046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71A75A12"/>
    <w:multiLevelType w:val="hybridMultilevel"/>
    <w:tmpl w:val="4566BB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737B16B0"/>
    <w:multiLevelType w:val="hybridMultilevel"/>
    <w:tmpl w:val="3E1E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773A3A96"/>
    <w:multiLevelType w:val="hybridMultilevel"/>
    <w:tmpl w:val="82544B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7E677CBB"/>
    <w:multiLevelType w:val="hybridMultilevel"/>
    <w:tmpl w:val="0D780DC2"/>
    <w:lvl w:ilvl="0" w:tplc="0410000F">
      <w:start w:val="1"/>
      <w:numFmt w:val="decimal"/>
      <w:lvlText w:val="%1."/>
      <w:lvlJc w:val="left"/>
      <w:pPr>
        <w:ind w:left="801" w:hanging="360"/>
      </w:pPr>
    </w:lvl>
    <w:lvl w:ilvl="1" w:tplc="04100019" w:tentative="1">
      <w:start w:val="1"/>
      <w:numFmt w:val="lowerLetter"/>
      <w:lvlText w:val="%2."/>
      <w:lvlJc w:val="left"/>
      <w:pPr>
        <w:ind w:left="1521" w:hanging="360"/>
      </w:pPr>
    </w:lvl>
    <w:lvl w:ilvl="2" w:tplc="0410001B" w:tentative="1">
      <w:start w:val="1"/>
      <w:numFmt w:val="lowerRoman"/>
      <w:lvlText w:val="%3."/>
      <w:lvlJc w:val="right"/>
      <w:pPr>
        <w:ind w:left="2241" w:hanging="180"/>
      </w:pPr>
    </w:lvl>
    <w:lvl w:ilvl="3" w:tplc="0410000F" w:tentative="1">
      <w:start w:val="1"/>
      <w:numFmt w:val="decimal"/>
      <w:lvlText w:val="%4."/>
      <w:lvlJc w:val="left"/>
      <w:pPr>
        <w:ind w:left="2961" w:hanging="360"/>
      </w:pPr>
    </w:lvl>
    <w:lvl w:ilvl="4" w:tplc="04100019" w:tentative="1">
      <w:start w:val="1"/>
      <w:numFmt w:val="lowerLetter"/>
      <w:lvlText w:val="%5."/>
      <w:lvlJc w:val="left"/>
      <w:pPr>
        <w:ind w:left="3681" w:hanging="360"/>
      </w:pPr>
    </w:lvl>
    <w:lvl w:ilvl="5" w:tplc="0410001B" w:tentative="1">
      <w:start w:val="1"/>
      <w:numFmt w:val="lowerRoman"/>
      <w:lvlText w:val="%6."/>
      <w:lvlJc w:val="right"/>
      <w:pPr>
        <w:ind w:left="4401" w:hanging="180"/>
      </w:pPr>
    </w:lvl>
    <w:lvl w:ilvl="6" w:tplc="0410000F" w:tentative="1">
      <w:start w:val="1"/>
      <w:numFmt w:val="decimal"/>
      <w:lvlText w:val="%7."/>
      <w:lvlJc w:val="left"/>
      <w:pPr>
        <w:ind w:left="5121" w:hanging="360"/>
      </w:pPr>
    </w:lvl>
    <w:lvl w:ilvl="7" w:tplc="04100019" w:tentative="1">
      <w:start w:val="1"/>
      <w:numFmt w:val="lowerLetter"/>
      <w:lvlText w:val="%8."/>
      <w:lvlJc w:val="left"/>
      <w:pPr>
        <w:ind w:left="5841" w:hanging="360"/>
      </w:pPr>
    </w:lvl>
    <w:lvl w:ilvl="8" w:tplc="0410001B" w:tentative="1">
      <w:start w:val="1"/>
      <w:numFmt w:val="lowerRoman"/>
      <w:lvlText w:val="%9."/>
      <w:lvlJc w:val="right"/>
      <w:pPr>
        <w:ind w:left="6561" w:hanging="180"/>
      </w:pPr>
    </w:lvl>
  </w:abstractNum>
  <w:num w:numId="1">
    <w:abstractNumId w:val="5"/>
  </w:num>
  <w:num w:numId="2">
    <w:abstractNumId w:val="6"/>
  </w:num>
  <w:num w:numId="3">
    <w:abstractNumId w:val="1"/>
  </w:num>
  <w:num w:numId="4">
    <w:abstractNumId w:val="9"/>
  </w:num>
  <w:num w:numId="5">
    <w:abstractNumId w:val="4"/>
  </w:num>
  <w:num w:numId="6">
    <w:abstractNumId w:val="15"/>
  </w:num>
  <w:num w:numId="7">
    <w:abstractNumId w:val="0"/>
  </w:num>
  <w:num w:numId="8">
    <w:abstractNumId w:val="0"/>
  </w:num>
  <w:num w:numId="9">
    <w:abstractNumId w:val="14"/>
  </w:num>
  <w:num w:numId="10">
    <w:abstractNumId w:val="12"/>
  </w:num>
  <w:num w:numId="11">
    <w:abstractNumId w:val="3"/>
  </w:num>
  <w:num w:numId="12">
    <w:abstractNumId w:val="7"/>
  </w:num>
  <w:num w:numId="13">
    <w:abstractNumId w:val="8"/>
  </w:num>
  <w:num w:numId="14">
    <w:abstractNumId w:val="11"/>
  </w:num>
  <w:num w:numId="15">
    <w:abstractNumId w:val="13"/>
  </w:num>
  <w:num w:numId="16">
    <w:abstractNumId w:val="10"/>
  </w:num>
  <w:num w:numId="17">
    <w:abstractNumId w:val="16"/>
  </w:num>
  <w:num w:numId="1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632"/>
    <w:rsid w:val="000038C1"/>
    <w:rsid w:val="00003CCB"/>
    <w:rsid w:val="00003EA1"/>
    <w:rsid w:val="00006DAE"/>
    <w:rsid w:val="00011DF0"/>
    <w:rsid w:val="00013DA3"/>
    <w:rsid w:val="0001662F"/>
    <w:rsid w:val="0002070C"/>
    <w:rsid w:val="00021D70"/>
    <w:rsid w:val="00022AEC"/>
    <w:rsid w:val="0002507D"/>
    <w:rsid w:val="00025B5D"/>
    <w:rsid w:val="00026AF4"/>
    <w:rsid w:val="000270BD"/>
    <w:rsid w:val="000300B6"/>
    <w:rsid w:val="000302A9"/>
    <w:rsid w:val="00032873"/>
    <w:rsid w:val="00033F49"/>
    <w:rsid w:val="000346E2"/>
    <w:rsid w:val="00034A29"/>
    <w:rsid w:val="0003642E"/>
    <w:rsid w:val="00044834"/>
    <w:rsid w:val="00046EC2"/>
    <w:rsid w:val="0005031F"/>
    <w:rsid w:val="00053C16"/>
    <w:rsid w:val="00054399"/>
    <w:rsid w:val="000545C9"/>
    <w:rsid w:val="00055940"/>
    <w:rsid w:val="00056C8D"/>
    <w:rsid w:val="000607A6"/>
    <w:rsid w:val="00062BD3"/>
    <w:rsid w:val="000633A1"/>
    <w:rsid w:val="0006345E"/>
    <w:rsid w:val="0006377B"/>
    <w:rsid w:val="000643D8"/>
    <w:rsid w:val="000647D1"/>
    <w:rsid w:val="00065AED"/>
    <w:rsid w:val="00066672"/>
    <w:rsid w:val="00067E72"/>
    <w:rsid w:val="00070495"/>
    <w:rsid w:val="0007094B"/>
    <w:rsid w:val="00070E65"/>
    <w:rsid w:val="000714F4"/>
    <w:rsid w:val="000720D7"/>
    <w:rsid w:val="0007277C"/>
    <w:rsid w:val="00072C83"/>
    <w:rsid w:val="00073DB2"/>
    <w:rsid w:val="0008113B"/>
    <w:rsid w:val="00081620"/>
    <w:rsid w:val="000868DA"/>
    <w:rsid w:val="00087387"/>
    <w:rsid w:val="00093FD5"/>
    <w:rsid w:val="000952DA"/>
    <w:rsid w:val="000A1947"/>
    <w:rsid w:val="000A36AF"/>
    <w:rsid w:val="000A3F76"/>
    <w:rsid w:val="000A405D"/>
    <w:rsid w:val="000A5C87"/>
    <w:rsid w:val="000A5D13"/>
    <w:rsid w:val="000A6226"/>
    <w:rsid w:val="000A72AD"/>
    <w:rsid w:val="000A7386"/>
    <w:rsid w:val="000B1E26"/>
    <w:rsid w:val="000B2F2C"/>
    <w:rsid w:val="000B3A98"/>
    <w:rsid w:val="000B6EA6"/>
    <w:rsid w:val="000C1E50"/>
    <w:rsid w:val="000C430E"/>
    <w:rsid w:val="000D0119"/>
    <w:rsid w:val="000D1DEE"/>
    <w:rsid w:val="000D2681"/>
    <w:rsid w:val="000D4AD7"/>
    <w:rsid w:val="000D7899"/>
    <w:rsid w:val="000E08E8"/>
    <w:rsid w:val="000E1502"/>
    <w:rsid w:val="000E2C5C"/>
    <w:rsid w:val="000E2CBF"/>
    <w:rsid w:val="000E32FD"/>
    <w:rsid w:val="000E3FC8"/>
    <w:rsid w:val="000E4DA6"/>
    <w:rsid w:val="000E5FBE"/>
    <w:rsid w:val="000E7A2E"/>
    <w:rsid w:val="000F0161"/>
    <w:rsid w:val="000F3B2F"/>
    <w:rsid w:val="000F4E1D"/>
    <w:rsid w:val="000F5C83"/>
    <w:rsid w:val="000F622C"/>
    <w:rsid w:val="000F6944"/>
    <w:rsid w:val="000F6B76"/>
    <w:rsid w:val="000F79CD"/>
    <w:rsid w:val="001034E9"/>
    <w:rsid w:val="00103846"/>
    <w:rsid w:val="00103B4A"/>
    <w:rsid w:val="001046D8"/>
    <w:rsid w:val="00105D6D"/>
    <w:rsid w:val="001070E0"/>
    <w:rsid w:val="00107463"/>
    <w:rsid w:val="00110F7D"/>
    <w:rsid w:val="00111356"/>
    <w:rsid w:val="00113795"/>
    <w:rsid w:val="00115AFB"/>
    <w:rsid w:val="00120722"/>
    <w:rsid w:val="00120D6C"/>
    <w:rsid w:val="00122954"/>
    <w:rsid w:val="001242A1"/>
    <w:rsid w:val="001258DB"/>
    <w:rsid w:val="001260E2"/>
    <w:rsid w:val="00127F0E"/>
    <w:rsid w:val="00131C62"/>
    <w:rsid w:val="0013542D"/>
    <w:rsid w:val="00135917"/>
    <w:rsid w:val="00140E0C"/>
    <w:rsid w:val="0014116F"/>
    <w:rsid w:val="00142BCE"/>
    <w:rsid w:val="0014404D"/>
    <w:rsid w:val="00144E94"/>
    <w:rsid w:val="00145D2E"/>
    <w:rsid w:val="00150D47"/>
    <w:rsid w:val="0015116A"/>
    <w:rsid w:val="00154137"/>
    <w:rsid w:val="00155BD8"/>
    <w:rsid w:val="001612C7"/>
    <w:rsid w:val="00161B76"/>
    <w:rsid w:val="00163792"/>
    <w:rsid w:val="00163BEE"/>
    <w:rsid w:val="00164326"/>
    <w:rsid w:val="00165F48"/>
    <w:rsid w:val="00171F94"/>
    <w:rsid w:val="0017466F"/>
    <w:rsid w:val="00176A38"/>
    <w:rsid w:val="00177E80"/>
    <w:rsid w:val="00180025"/>
    <w:rsid w:val="00180C34"/>
    <w:rsid w:val="00182945"/>
    <w:rsid w:val="001833F0"/>
    <w:rsid w:val="0018473F"/>
    <w:rsid w:val="00185632"/>
    <w:rsid w:val="001857F8"/>
    <w:rsid w:val="0018685D"/>
    <w:rsid w:val="001921A2"/>
    <w:rsid w:val="001943D0"/>
    <w:rsid w:val="00194689"/>
    <w:rsid w:val="00194C25"/>
    <w:rsid w:val="00194F7E"/>
    <w:rsid w:val="00195A7B"/>
    <w:rsid w:val="0019680B"/>
    <w:rsid w:val="001979E4"/>
    <w:rsid w:val="001A1A00"/>
    <w:rsid w:val="001A1ED4"/>
    <w:rsid w:val="001A1F14"/>
    <w:rsid w:val="001A2C59"/>
    <w:rsid w:val="001A3EFA"/>
    <w:rsid w:val="001A40B7"/>
    <w:rsid w:val="001A4BA8"/>
    <w:rsid w:val="001A6796"/>
    <w:rsid w:val="001A77CC"/>
    <w:rsid w:val="001B2136"/>
    <w:rsid w:val="001B2F5A"/>
    <w:rsid w:val="001B3C6B"/>
    <w:rsid w:val="001B764E"/>
    <w:rsid w:val="001B7FEE"/>
    <w:rsid w:val="001C236A"/>
    <w:rsid w:val="001C31E8"/>
    <w:rsid w:val="001C4410"/>
    <w:rsid w:val="001C48EB"/>
    <w:rsid w:val="001D0383"/>
    <w:rsid w:val="001D1F1C"/>
    <w:rsid w:val="001D1F76"/>
    <w:rsid w:val="001D50DD"/>
    <w:rsid w:val="001D5A5D"/>
    <w:rsid w:val="001E126A"/>
    <w:rsid w:val="001E5F8C"/>
    <w:rsid w:val="001F0442"/>
    <w:rsid w:val="001F240A"/>
    <w:rsid w:val="001F3817"/>
    <w:rsid w:val="001F51FC"/>
    <w:rsid w:val="001F7E93"/>
    <w:rsid w:val="001F7FA9"/>
    <w:rsid w:val="0020163A"/>
    <w:rsid w:val="0020269A"/>
    <w:rsid w:val="00203907"/>
    <w:rsid w:val="002065D4"/>
    <w:rsid w:val="00210096"/>
    <w:rsid w:val="00214158"/>
    <w:rsid w:val="0021452E"/>
    <w:rsid w:val="0021515B"/>
    <w:rsid w:val="002168B5"/>
    <w:rsid w:val="0021693C"/>
    <w:rsid w:val="0021705C"/>
    <w:rsid w:val="00223BA2"/>
    <w:rsid w:val="00224BDD"/>
    <w:rsid w:val="002262F7"/>
    <w:rsid w:val="00226D00"/>
    <w:rsid w:val="002276AE"/>
    <w:rsid w:val="00236163"/>
    <w:rsid w:val="002363ED"/>
    <w:rsid w:val="00237977"/>
    <w:rsid w:val="00237D6A"/>
    <w:rsid w:val="00240BF5"/>
    <w:rsid w:val="002428F5"/>
    <w:rsid w:val="00244059"/>
    <w:rsid w:val="00244A69"/>
    <w:rsid w:val="002476F6"/>
    <w:rsid w:val="00250B95"/>
    <w:rsid w:val="00251587"/>
    <w:rsid w:val="00251851"/>
    <w:rsid w:val="00254CB4"/>
    <w:rsid w:val="00255A8B"/>
    <w:rsid w:val="00256B04"/>
    <w:rsid w:val="002570EA"/>
    <w:rsid w:val="0026005F"/>
    <w:rsid w:val="0026472E"/>
    <w:rsid w:val="002648A8"/>
    <w:rsid w:val="00265C96"/>
    <w:rsid w:val="00266A60"/>
    <w:rsid w:val="00270C4B"/>
    <w:rsid w:val="002745C0"/>
    <w:rsid w:val="00274DAF"/>
    <w:rsid w:val="00277395"/>
    <w:rsid w:val="0028053C"/>
    <w:rsid w:val="00283A41"/>
    <w:rsid w:val="00285935"/>
    <w:rsid w:val="00286F98"/>
    <w:rsid w:val="0028777A"/>
    <w:rsid w:val="00287FE5"/>
    <w:rsid w:val="00292D89"/>
    <w:rsid w:val="00292E99"/>
    <w:rsid w:val="00294460"/>
    <w:rsid w:val="00295FDA"/>
    <w:rsid w:val="002970C3"/>
    <w:rsid w:val="002A007A"/>
    <w:rsid w:val="002A00AC"/>
    <w:rsid w:val="002A0DEE"/>
    <w:rsid w:val="002A44BB"/>
    <w:rsid w:val="002B160F"/>
    <w:rsid w:val="002B4126"/>
    <w:rsid w:val="002B5608"/>
    <w:rsid w:val="002B578C"/>
    <w:rsid w:val="002B689E"/>
    <w:rsid w:val="002C0A02"/>
    <w:rsid w:val="002C190F"/>
    <w:rsid w:val="002C2355"/>
    <w:rsid w:val="002C51EA"/>
    <w:rsid w:val="002C5EF9"/>
    <w:rsid w:val="002C662E"/>
    <w:rsid w:val="002C6EA3"/>
    <w:rsid w:val="002D0181"/>
    <w:rsid w:val="002D159A"/>
    <w:rsid w:val="002D17CE"/>
    <w:rsid w:val="002D1935"/>
    <w:rsid w:val="002D3925"/>
    <w:rsid w:val="002D5C0D"/>
    <w:rsid w:val="002D79C7"/>
    <w:rsid w:val="002E0DC1"/>
    <w:rsid w:val="002E0E90"/>
    <w:rsid w:val="002E350F"/>
    <w:rsid w:val="002E44A2"/>
    <w:rsid w:val="002E6D17"/>
    <w:rsid w:val="002E75BE"/>
    <w:rsid w:val="002F0B1B"/>
    <w:rsid w:val="002F199F"/>
    <w:rsid w:val="002F24C2"/>
    <w:rsid w:val="002F26A5"/>
    <w:rsid w:val="002F2BC4"/>
    <w:rsid w:val="002F72E8"/>
    <w:rsid w:val="0030567F"/>
    <w:rsid w:val="003063A8"/>
    <w:rsid w:val="0030726A"/>
    <w:rsid w:val="003079C1"/>
    <w:rsid w:val="00310E08"/>
    <w:rsid w:val="00312D55"/>
    <w:rsid w:val="00314337"/>
    <w:rsid w:val="00315F45"/>
    <w:rsid w:val="00317168"/>
    <w:rsid w:val="003307D4"/>
    <w:rsid w:val="00341596"/>
    <w:rsid w:val="00341841"/>
    <w:rsid w:val="00342584"/>
    <w:rsid w:val="00342BB8"/>
    <w:rsid w:val="00352B9F"/>
    <w:rsid w:val="00353AA8"/>
    <w:rsid w:val="00354CE1"/>
    <w:rsid w:val="00364051"/>
    <w:rsid w:val="003647E1"/>
    <w:rsid w:val="00365EBC"/>
    <w:rsid w:val="00367041"/>
    <w:rsid w:val="00371328"/>
    <w:rsid w:val="00373044"/>
    <w:rsid w:val="00375466"/>
    <w:rsid w:val="00375F3F"/>
    <w:rsid w:val="003764F6"/>
    <w:rsid w:val="003765B0"/>
    <w:rsid w:val="00380B0B"/>
    <w:rsid w:val="003847BF"/>
    <w:rsid w:val="00384D7A"/>
    <w:rsid w:val="003902B4"/>
    <w:rsid w:val="003928B6"/>
    <w:rsid w:val="003934CD"/>
    <w:rsid w:val="003955EE"/>
    <w:rsid w:val="00396313"/>
    <w:rsid w:val="003974E5"/>
    <w:rsid w:val="003A2B3A"/>
    <w:rsid w:val="003A3EF4"/>
    <w:rsid w:val="003A4387"/>
    <w:rsid w:val="003A5F75"/>
    <w:rsid w:val="003A7849"/>
    <w:rsid w:val="003A78AD"/>
    <w:rsid w:val="003B09A7"/>
    <w:rsid w:val="003B360B"/>
    <w:rsid w:val="003B425E"/>
    <w:rsid w:val="003B4D85"/>
    <w:rsid w:val="003B677C"/>
    <w:rsid w:val="003C7FF6"/>
    <w:rsid w:val="003D0515"/>
    <w:rsid w:val="003D1569"/>
    <w:rsid w:val="003D300E"/>
    <w:rsid w:val="003D3048"/>
    <w:rsid w:val="003D5CAA"/>
    <w:rsid w:val="003D699A"/>
    <w:rsid w:val="003E00FA"/>
    <w:rsid w:val="003E04AE"/>
    <w:rsid w:val="003E07FD"/>
    <w:rsid w:val="003E2905"/>
    <w:rsid w:val="003E419B"/>
    <w:rsid w:val="003E6ED4"/>
    <w:rsid w:val="003E7A7A"/>
    <w:rsid w:val="003F1780"/>
    <w:rsid w:val="003F1A1D"/>
    <w:rsid w:val="003F42D8"/>
    <w:rsid w:val="003F63BF"/>
    <w:rsid w:val="003F7106"/>
    <w:rsid w:val="003F744E"/>
    <w:rsid w:val="00400E4B"/>
    <w:rsid w:val="00403AB2"/>
    <w:rsid w:val="00404A4C"/>
    <w:rsid w:val="004068FE"/>
    <w:rsid w:val="0040722D"/>
    <w:rsid w:val="00407557"/>
    <w:rsid w:val="00407803"/>
    <w:rsid w:val="00407DC7"/>
    <w:rsid w:val="004118FD"/>
    <w:rsid w:val="004158E3"/>
    <w:rsid w:val="00415EA4"/>
    <w:rsid w:val="004250C3"/>
    <w:rsid w:val="00425E44"/>
    <w:rsid w:val="00430D61"/>
    <w:rsid w:val="00431846"/>
    <w:rsid w:val="00431B09"/>
    <w:rsid w:val="00434520"/>
    <w:rsid w:val="0043557E"/>
    <w:rsid w:val="00435658"/>
    <w:rsid w:val="004375CC"/>
    <w:rsid w:val="00440B4C"/>
    <w:rsid w:val="00442306"/>
    <w:rsid w:val="00442F63"/>
    <w:rsid w:val="00443FA3"/>
    <w:rsid w:val="004448E9"/>
    <w:rsid w:val="00445977"/>
    <w:rsid w:val="0044682C"/>
    <w:rsid w:val="00450615"/>
    <w:rsid w:val="00450818"/>
    <w:rsid w:val="004509B2"/>
    <w:rsid w:val="00450C99"/>
    <w:rsid w:val="00451CFF"/>
    <w:rsid w:val="004527BE"/>
    <w:rsid w:val="00453758"/>
    <w:rsid w:val="0045476F"/>
    <w:rsid w:val="00456048"/>
    <w:rsid w:val="00457DDB"/>
    <w:rsid w:val="00461F9E"/>
    <w:rsid w:val="004625E0"/>
    <w:rsid w:val="0046320E"/>
    <w:rsid w:val="00464B92"/>
    <w:rsid w:val="00464CA7"/>
    <w:rsid w:val="00471108"/>
    <w:rsid w:val="00476CB2"/>
    <w:rsid w:val="00484A28"/>
    <w:rsid w:val="00485224"/>
    <w:rsid w:val="004873DE"/>
    <w:rsid w:val="00492FF2"/>
    <w:rsid w:val="004943D3"/>
    <w:rsid w:val="0049671A"/>
    <w:rsid w:val="004A05F6"/>
    <w:rsid w:val="004A0FA4"/>
    <w:rsid w:val="004A1564"/>
    <w:rsid w:val="004A4079"/>
    <w:rsid w:val="004A487E"/>
    <w:rsid w:val="004A5F3F"/>
    <w:rsid w:val="004A6F66"/>
    <w:rsid w:val="004B1765"/>
    <w:rsid w:val="004B256A"/>
    <w:rsid w:val="004B2C4B"/>
    <w:rsid w:val="004B339F"/>
    <w:rsid w:val="004B357B"/>
    <w:rsid w:val="004B39CA"/>
    <w:rsid w:val="004B423D"/>
    <w:rsid w:val="004B54E8"/>
    <w:rsid w:val="004B67F0"/>
    <w:rsid w:val="004C2F05"/>
    <w:rsid w:val="004C5268"/>
    <w:rsid w:val="004C5B36"/>
    <w:rsid w:val="004D7A5C"/>
    <w:rsid w:val="004E3B10"/>
    <w:rsid w:val="004E519D"/>
    <w:rsid w:val="004E7891"/>
    <w:rsid w:val="004F130C"/>
    <w:rsid w:val="004F34D3"/>
    <w:rsid w:val="004F3CA8"/>
    <w:rsid w:val="004F6E36"/>
    <w:rsid w:val="004F74DA"/>
    <w:rsid w:val="004F7BA7"/>
    <w:rsid w:val="00504E0F"/>
    <w:rsid w:val="00507B4F"/>
    <w:rsid w:val="005128A4"/>
    <w:rsid w:val="00513277"/>
    <w:rsid w:val="00513463"/>
    <w:rsid w:val="005249F1"/>
    <w:rsid w:val="005308E5"/>
    <w:rsid w:val="00530994"/>
    <w:rsid w:val="0053356C"/>
    <w:rsid w:val="0053367F"/>
    <w:rsid w:val="00536C34"/>
    <w:rsid w:val="005378C4"/>
    <w:rsid w:val="00551DFB"/>
    <w:rsid w:val="005559BE"/>
    <w:rsid w:val="005576B8"/>
    <w:rsid w:val="0056078E"/>
    <w:rsid w:val="00563FAF"/>
    <w:rsid w:val="00566B6F"/>
    <w:rsid w:val="00571D30"/>
    <w:rsid w:val="00572295"/>
    <w:rsid w:val="00572F27"/>
    <w:rsid w:val="00573947"/>
    <w:rsid w:val="00574B1C"/>
    <w:rsid w:val="0057507B"/>
    <w:rsid w:val="005774BB"/>
    <w:rsid w:val="0058402E"/>
    <w:rsid w:val="005842E6"/>
    <w:rsid w:val="00586914"/>
    <w:rsid w:val="00587120"/>
    <w:rsid w:val="0059388E"/>
    <w:rsid w:val="0059401A"/>
    <w:rsid w:val="00594181"/>
    <w:rsid w:val="00594BFD"/>
    <w:rsid w:val="00595776"/>
    <w:rsid w:val="00595C37"/>
    <w:rsid w:val="005A1BE0"/>
    <w:rsid w:val="005A276F"/>
    <w:rsid w:val="005A2807"/>
    <w:rsid w:val="005A2F2F"/>
    <w:rsid w:val="005A4A66"/>
    <w:rsid w:val="005A4ED4"/>
    <w:rsid w:val="005A5A81"/>
    <w:rsid w:val="005A79B5"/>
    <w:rsid w:val="005A7BD8"/>
    <w:rsid w:val="005A7CFA"/>
    <w:rsid w:val="005B56C3"/>
    <w:rsid w:val="005B7ADC"/>
    <w:rsid w:val="005C690F"/>
    <w:rsid w:val="005C6D36"/>
    <w:rsid w:val="005D055B"/>
    <w:rsid w:val="005D42FD"/>
    <w:rsid w:val="005D4BFE"/>
    <w:rsid w:val="005D579E"/>
    <w:rsid w:val="005D759B"/>
    <w:rsid w:val="005E086A"/>
    <w:rsid w:val="005E09EB"/>
    <w:rsid w:val="005E2DEC"/>
    <w:rsid w:val="005E4422"/>
    <w:rsid w:val="005E49F7"/>
    <w:rsid w:val="005E5DAE"/>
    <w:rsid w:val="005E68C4"/>
    <w:rsid w:val="005F12DE"/>
    <w:rsid w:val="005F2521"/>
    <w:rsid w:val="005F2681"/>
    <w:rsid w:val="005F2C1C"/>
    <w:rsid w:val="005F379A"/>
    <w:rsid w:val="005F5B80"/>
    <w:rsid w:val="005F7256"/>
    <w:rsid w:val="005F79FF"/>
    <w:rsid w:val="005F7DB8"/>
    <w:rsid w:val="00601AE5"/>
    <w:rsid w:val="0060296B"/>
    <w:rsid w:val="00602B4C"/>
    <w:rsid w:val="00604683"/>
    <w:rsid w:val="00605063"/>
    <w:rsid w:val="00606773"/>
    <w:rsid w:val="00610DF4"/>
    <w:rsid w:val="006119FF"/>
    <w:rsid w:val="00611B89"/>
    <w:rsid w:val="00614017"/>
    <w:rsid w:val="00616035"/>
    <w:rsid w:val="00617B11"/>
    <w:rsid w:val="006200A7"/>
    <w:rsid w:val="006203AA"/>
    <w:rsid w:val="00621071"/>
    <w:rsid w:val="00623FCE"/>
    <w:rsid w:val="00624CD6"/>
    <w:rsid w:val="006275B3"/>
    <w:rsid w:val="00630DC9"/>
    <w:rsid w:val="006311FC"/>
    <w:rsid w:val="00632F78"/>
    <w:rsid w:val="00636705"/>
    <w:rsid w:val="006369B1"/>
    <w:rsid w:val="006371FE"/>
    <w:rsid w:val="00640785"/>
    <w:rsid w:val="006454EA"/>
    <w:rsid w:val="00645DDE"/>
    <w:rsid w:val="00651051"/>
    <w:rsid w:val="00651791"/>
    <w:rsid w:val="00651A4D"/>
    <w:rsid w:val="00652FA6"/>
    <w:rsid w:val="00665AF6"/>
    <w:rsid w:val="00665C98"/>
    <w:rsid w:val="006701DC"/>
    <w:rsid w:val="00670CEA"/>
    <w:rsid w:val="006721A3"/>
    <w:rsid w:val="00672AD9"/>
    <w:rsid w:val="00680396"/>
    <w:rsid w:val="00683017"/>
    <w:rsid w:val="006842A3"/>
    <w:rsid w:val="00685BCB"/>
    <w:rsid w:val="00685EFF"/>
    <w:rsid w:val="006867B2"/>
    <w:rsid w:val="00693BC3"/>
    <w:rsid w:val="00694DB0"/>
    <w:rsid w:val="006A6B34"/>
    <w:rsid w:val="006A77D7"/>
    <w:rsid w:val="006B0C81"/>
    <w:rsid w:val="006B18C6"/>
    <w:rsid w:val="006B79AA"/>
    <w:rsid w:val="006B7F46"/>
    <w:rsid w:val="006C06B7"/>
    <w:rsid w:val="006C2986"/>
    <w:rsid w:val="006C310A"/>
    <w:rsid w:val="006C5529"/>
    <w:rsid w:val="006C799C"/>
    <w:rsid w:val="006D116C"/>
    <w:rsid w:val="006D237A"/>
    <w:rsid w:val="006D3778"/>
    <w:rsid w:val="006D469D"/>
    <w:rsid w:val="006D4B45"/>
    <w:rsid w:val="006D4BC7"/>
    <w:rsid w:val="006D5F8F"/>
    <w:rsid w:val="006E284A"/>
    <w:rsid w:val="006E4443"/>
    <w:rsid w:val="006E4974"/>
    <w:rsid w:val="006E667E"/>
    <w:rsid w:val="006E7888"/>
    <w:rsid w:val="006E797D"/>
    <w:rsid w:val="006F0AB5"/>
    <w:rsid w:val="006F148C"/>
    <w:rsid w:val="006F19C3"/>
    <w:rsid w:val="006F36C4"/>
    <w:rsid w:val="006F4260"/>
    <w:rsid w:val="006F5407"/>
    <w:rsid w:val="006F5674"/>
    <w:rsid w:val="00701A63"/>
    <w:rsid w:val="00705B3A"/>
    <w:rsid w:val="007116D1"/>
    <w:rsid w:val="00712889"/>
    <w:rsid w:val="00713413"/>
    <w:rsid w:val="00720B3F"/>
    <w:rsid w:val="00720D8F"/>
    <w:rsid w:val="00723318"/>
    <w:rsid w:val="0072405F"/>
    <w:rsid w:val="00726193"/>
    <w:rsid w:val="00726E55"/>
    <w:rsid w:val="007271B3"/>
    <w:rsid w:val="00727433"/>
    <w:rsid w:val="007279CD"/>
    <w:rsid w:val="00727FC4"/>
    <w:rsid w:val="00734CBD"/>
    <w:rsid w:val="00735D6C"/>
    <w:rsid w:val="00735E9F"/>
    <w:rsid w:val="007372C7"/>
    <w:rsid w:val="00737CEA"/>
    <w:rsid w:val="00740757"/>
    <w:rsid w:val="0074491F"/>
    <w:rsid w:val="00744B4B"/>
    <w:rsid w:val="007479BF"/>
    <w:rsid w:val="0075050C"/>
    <w:rsid w:val="0075196E"/>
    <w:rsid w:val="00754AC8"/>
    <w:rsid w:val="00757825"/>
    <w:rsid w:val="00760A5E"/>
    <w:rsid w:val="00762F25"/>
    <w:rsid w:val="00764441"/>
    <w:rsid w:val="0076657E"/>
    <w:rsid w:val="00766DBC"/>
    <w:rsid w:val="00770E53"/>
    <w:rsid w:val="0077364A"/>
    <w:rsid w:val="00773A52"/>
    <w:rsid w:val="00774823"/>
    <w:rsid w:val="0077515A"/>
    <w:rsid w:val="007756FD"/>
    <w:rsid w:val="00775D74"/>
    <w:rsid w:val="00777E47"/>
    <w:rsid w:val="00780F91"/>
    <w:rsid w:val="007819B6"/>
    <w:rsid w:val="00782435"/>
    <w:rsid w:val="00786E86"/>
    <w:rsid w:val="00791FE3"/>
    <w:rsid w:val="00792480"/>
    <w:rsid w:val="00793163"/>
    <w:rsid w:val="0079325A"/>
    <w:rsid w:val="00793AD9"/>
    <w:rsid w:val="007A237E"/>
    <w:rsid w:val="007A2855"/>
    <w:rsid w:val="007A487C"/>
    <w:rsid w:val="007A68B7"/>
    <w:rsid w:val="007B0A94"/>
    <w:rsid w:val="007B1C04"/>
    <w:rsid w:val="007B2772"/>
    <w:rsid w:val="007B2A07"/>
    <w:rsid w:val="007D26C9"/>
    <w:rsid w:val="007D4AB0"/>
    <w:rsid w:val="007D52D7"/>
    <w:rsid w:val="007D60D2"/>
    <w:rsid w:val="007D78F2"/>
    <w:rsid w:val="007E0738"/>
    <w:rsid w:val="007E1146"/>
    <w:rsid w:val="007E125C"/>
    <w:rsid w:val="007E29F5"/>
    <w:rsid w:val="007E2AFE"/>
    <w:rsid w:val="007E4739"/>
    <w:rsid w:val="007E4801"/>
    <w:rsid w:val="007E48FB"/>
    <w:rsid w:val="007E6EF0"/>
    <w:rsid w:val="007E7C75"/>
    <w:rsid w:val="007E7EE0"/>
    <w:rsid w:val="007F3E26"/>
    <w:rsid w:val="007F4401"/>
    <w:rsid w:val="007F486A"/>
    <w:rsid w:val="007F4BF4"/>
    <w:rsid w:val="007F50A6"/>
    <w:rsid w:val="007F567D"/>
    <w:rsid w:val="007F6898"/>
    <w:rsid w:val="007F7054"/>
    <w:rsid w:val="008021B5"/>
    <w:rsid w:val="008026E7"/>
    <w:rsid w:val="00802BAF"/>
    <w:rsid w:val="008047AE"/>
    <w:rsid w:val="00804963"/>
    <w:rsid w:val="00806EED"/>
    <w:rsid w:val="008079B9"/>
    <w:rsid w:val="00807EB8"/>
    <w:rsid w:val="008120C9"/>
    <w:rsid w:val="00813161"/>
    <w:rsid w:val="008145E1"/>
    <w:rsid w:val="0081479D"/>
    <w:rsid w:val="008147EE"/>
    <w:rsid w:val="00814D70"/>
    <w:rsid w:val="00821123"/>
    <w:rsid w:val="008214CB"/>
    <w:rsid w:val="00822FE2"/>
    <w:rsid w:val="00824DB5"/>
    <w:rsid w:val="008253E2"/>
    <w:rsid w:val="0082566F"/>
    <w:rsid w:val="00825BA4"/>
    <w:rsid w:val="00827CAD"/>
    <w:rsid w:val="0083432F"/>
    <w:rsid w:val="008348F5"/>
    <w:rsid w:val="00836339"/>
    <w:rsid w:val="00837042"/>
    <w:rsid w:val="00837D89"/>
    <w:rsid w:val="00840865"/>
    <w:rsid w:val="0084217D"/>
    <w:rsid w:val="00843512"/>
    <w:rsid w:val="00844709"/>
    <w:rsid w:val="008473BB"/>
    <w:rsid w:val="008473ED"/>
    <w:rsid w:val="0085133D"/>
    <w:rsid w:val="0085275E"/>
    <w:rsid w:val="0086676A"/>
    <w:rsid w:val="008668A0"/>
    <w:rsid w:val="00867C61"/>
    <w:rsid w:val="008711BB"/>
    <w:rsid w:val="008720D6"/>
    <w:rsid w:val="00874CEF"/>
    <w:rsid w:val="00875389"/>
    <w:rsid w:val="00880202"/>
    <w:rsid w:val="00883647"/>
    <w:rsid w:val="008839D8"/>
    <w:rsid w:val="00883B93"/>
    <w:rsid w:val="008865A6"/>
    <w:rsid w:val="00890A5F"/>
    <w:rsid w:val="00892495"/>
    <w:rsid w:val="00893CBD"/>
    <w:rsid w:val="008946B4"/>
    <w:rsid w:val="00894B48"/>
    <w:rsid w:val="00894CC1"/>
    <w:rsid w:val="008973EE"/>
    <w:rsid w:val="00897D15"/>
    <w:rsid w:val="008A01C2"/>
    <w:rsid w:val="008A2A40"/>
    <w:rsid w:val="008A3216"/>
    <w:rsid w:val="008A3E03"/>
    <w:rsid w:val="008B0160"/>
    <w:rsid w:val="008B02A2"/>
    <w:rsid w:val="008B0A32"/>
    <w:rsid w:val="008B101C"/>
    <w:rsid w:val="008B188C"/>
    <w:rsid w:val="008B3E8A"/>
    <w:rsid w:val="008B5C54"/>
    <w:rsid w:val="008B65C4"/>
    <w:rsid w:val="008B71A5"/>
    <w:rsid w:val="008C064C"/>
    <w:rsid w:val="008C1406"/>
    <w:rsid w:val="008C1712"/>
    <w:rsid w:val="008C22FD"/>
    <w:rsid w:val="008C2CE6"/>
    <w:rsid w:val="008C32AB"/>
    <w:rsid w:val="008C36B9"/>
    <w:rsid w:val="008C51B9"/>
    <w:rsid w:val="008C6324"/>
    <w:rsid w:val="008D0983"/>
    <w:rsid w:val="008D1240"/>
    <w:rsid w:val="008D19C4"/>
    <w:rsid w:val="008D2C8D"/>
    <w:rsid w:val="008D554F"/>
    <w:rsid w:val="008D727B"/>
    <w:rsid w:val="008E18FB"/>
    <w:rsid w:val="008E4234"/>
    <w:rsid w:val="008E6428"/>
    <w:rsid w:val="008E78A2"/>
    <w:rsid w:val="008E7FAE"/>
    <w:rsid w:val="008F13B0"/>
    <w:rsid w:val="008F60A0"/>
    <w:rsid w:val="009005CF"/>
    <w:rsid w:val="00900E3C"/>
    <w:rsid w:val="00900F52"/>
    <w:rsid w:val="009025A7"/>
    <w:rsid w:val="00904354"/>
    <w:rsid w:val="0090702F"/>
    <w:rsid w:val="009116AB"/>
    <w:rsid w:val="00912FEF"/>
    <w:rsid w:val="00914AAD"/>
    <w:rsid w:val="00916E6F"/>
    <w:rsid w:val="00916F84"/>
    <w:rsid w:val="00921BF8"/>
    <w:rsid w:val="00923912"/>
    <w:rsid w:val="00925183"/>
    <w:rsid w:val="009304ED"/>
    <w:rsid w:val="00933F26"/>
    <w:rsid w:val="00935ADE"/>
    <w:rsid w:val="00941AC8"/>
    <w:rsid w:val="00941E9F"/>
    <w:rsid w:val="00942655"/>
    <w:rsid w:val="00942B1F"/>
    <w:rsid w:val="00943A2F"/>
    <w:rsid w:val="00950595"/>
    <w:rsid w:val="009516F3"/>
    <w:rsid w:val="009530BA"/>
    <w:rsid w:val="0095543D"/>
    <w:rsid w:val="009554A1"/>
    <w:rsid w:val="00957816"/>
    <w:rsid w:val="00960976"/>
    <w:rsid w:val="0096114F"/>
    <w:rsid w:val="00961404"/>
    <w:rsid w:val="0096214D"/>
    <w:rsid w:val="009655F1"/>
    <w:rsid w:val="009667E7"/>
    <w:rsid w:val="009669B4"/>
    <w:rsid w:val="00973AC9"/>
    <w:rsid w:val="00975CC4"/>
    <w:rsid w:val="00981F2F"/>
    <w:rsid w:val="009855B3"/>
    <w:rsid w:val="00985B84"/>
    <w:rsid w:val="00986EEA"/>
    <w:rsid w:val="00991529"/>
    <w:rsid w:val="00991E95"/>
    <w:rsid w:val="00993252"/>
    <w:rsid w:val="00993ED9"/>
    <w:rsid w:val="0099689D"/>
    <w:rsid w:val="00997598"/>
    <w:rsid w:val="009A1597"/>
    <w:rsid w:val="009A32D0"/>
    <w:rsid w:val="009A5A22"/>
    <w:rsid w:val="009A6F51"/>
    <w:rsid w:val="009A7920"/>
    <w:rsid w:val="009B002C"/>
    <w:rsid w:val="009B0D38"/>
    <w:rsid w:val="009B0DC9"/>
    <w:rsid w:val="009B1BE6"/>
    <w:rsid w:val="009B3BE1"/>
    <w:rsid w:val="009B6A7A"/>
    <w:rsid w:val="009C011A"/>
    <w:rsid w:val="009C0BFC"/>
    <w:rsid w:val="009C3DED"/>
    <w:rsid w:val="009C7532"/>
    <w:rsid w:val="009D3FCA"/>
    <w:rsid w:val="009D4336"/>
    <w:rsid w:val="009D4B46"/>
    <w:rsid w:val="009D4F07"/>
    <w:rsid w:val="009D5DA9"/>
    <w:rsid w:val="009D610A"/>
    <w:rsid w:val="009D7C4E"/>
    <w:rsid w:val="009E06AA"/>
    <w:rsid w:val="009E2717"/>
    <w:rsid w:val="009E3C7A"/>
    <w:rsid w:val="009E4070"/>
    <w:rsid w:val="009E708E"/>
    <w:rsid w:val="009F0C3F"/>
    <w:rsid w:val="009F1DD0"/>
    <w:rsid w:val="009F2F67"/>
    <w:rsid w:val="009F3628"/>
    <w:rsid w:val="009F4CF7"/>
    <w:rsid w:val="009F525B"/>
    <w:rsid w:val="00A018D3"/>
    <w:rsid w:val="00A02C2E"/>
    <w:rsid w:val="00A03A02"/>
    <w:rsid w:val="00A11461"/>
    <w:rsid w:val="00A13D44"/>
    <w:rsid w:val="00A14B51"/>
    <w:rsid w:val="00A16D59"/>
    <w:rsid w:val="00A16D62"/>
    <w:rsid w:val="00A25B49"/>
    <w:rsid w:val="00A26FFF"/>
    <w:rsid w:val="00A27036"/>
    <w:rsid w:val="00A30C76"/>
    <w:rsid w:val="00A310B1"/>
    <w:rsid w:val="00A34F16"/>
    <w:rsid w:val="00A42340"/>
    <w:rsid w:val="00A45D99"/>
    <w:rsid w:val="00A46391"/>
    <w:rsid w:val="00A471AD"/>
    <w:rsid w:val="00A4747E"/>
    <w:rsid w:val="00A474B5"/>
    <w:rsid w:val="00A502AC"/>
    <w:rsid w:val="00A507F6"/>
    <w:rsid w:val="00A50DC6"/>
    <w:rsid w:val="00A51C23"/>
    <w:rsid w:val="00A524E3"/>
    <w:rsid w:val="00A52774"/>
    <w:rsid w:val="00A55395"/>
    <w:rsid w:val="00A607BD"/>
    <w:rsid w:val="00A61F45"/>
    <w:rsid w:val="00A61F9F"/>
    <w:rsid w:val="00A629DD"/>
    <w:rsid w:val="00A63853"/>
    <w:rsid w:val="00A63F7D"/>
    <w:rsid w:val="00A6447A"/>
    <w:rsid w:val="00A655E8"/>
    <w:rsid w:val="00A657AE"/>
    <w:rsid w:val="00A65B05"/>
    <w:rsid w:val="00A70AFB"/>
    <w:rsid w:val="00A70C3A"/>
    <w:rsid w:val="00A71406"/>
    <w:rsid w:val="00A72E99"/>
    <w:rsid w:val="00A7365A"/>
    <w:rsid w:val="00A760B9"/>
    <w:rsid w:val="00A76229"/>
    <w:rsid w:val="00A81473"/>
    <w:rsid w:val="00A826CD"/>
    <w:rsid w:val="00A83F73"/>
    <w:rsid w:val="00A84511"/>
    <w:rsid w:val="00A850A4"/>
    <w:rsid w:val="00A85BD3"/>
    <w:rsid w:val="00A86104"/>
    <w:rsid w:val="00A86536"/>
    <w:rsid w:val="00A91040"/>
    <w:rsid w:val="00A91B7B"/>
    <w:rsid w:val="00A92B8E"/>
    <w:rsid w:val="00A92BCE"/>
    <w:rsid w:val="00A9340F"/>
    <w:rsid w:val="00A9655A"/>
    <w:rsid w:val="00A97C1D"/>
    <w:rsid w:val="00A97E74"/>
    <w:rsid w:val="00AA1160"/>
    <w:rsid w:val="00AA1621"/>
    <w:rsid w:val="00AA21C5"/>
    <w:rsid w:val="00AA2236"/>
    <w:rsid w:val="00AA3831"/>
    <w:rsid w:val="00AA5D72"/>
    <w:rsid w:val="00AB0BC9"/>
    <w:rsid w:val="00AB37C8"/>
    <w:rsid w:val="00AC33CB"/>
    <w:rsid w:val="00AC45E0"/>
    <w:rsid w:val="00AC553C"/>
    <w:rsid w:val="00AC682E"/>
    <w:rsid w:val="00AC7F77"/>
    <w:rsid w:val="00AD0D32"/>
    <w:rsid w:val="00AD1146"/>
    <w:rsid w:val="00AD1A1D"/>
    <w:rsid w:val="00AD4362"/>
    <w:rsid w:val="00AD60B8"/>
    <w:rsid w:val="00AD7522"/>
    <w:rsid w:val="00AD7A63"/>
    <w:rsid w:val="00AE140C"/>
    <w:rsid w:val="00AE1C7F"/>
    <w:rsid w:val="00AE2D3F"/>
    <w:rsid w:val="00AE2ED4"/>
    <w:rsid w:val="00AE493F"/>
    <w:rsid w:val="00AE62D2"/>
    <w:rsid w:val="00AF0BE4"/>
    <w:rsid w:val="00AF100E"/>
    <w:rsid w:val="00AF27E8"/>
    <w:rsid w:val="00B0030F"/>
    <w:rsid w:val="00B00A82"/>
    <w:rsid w:val="00B0227F"/>
    <w:rsid w:val="00B038CF"/>
    <w:rsid w:val="00B06568"/>
    <w:rsid w:val="00B10F96"/>
    <w:rsid w:val="00B17DD5"/>
    <w:rsid w:val="00B17F06"/>
    <w:rsid w:val="00B22760"/>
    <w:rsid w:val="00B25DA5"/>
    <w:rsid w:val="00B339C8"/>
    <w:rsid w:val="00B3424A"/>
    <w:rsid w:val="00B34F4A"/>
    <w:rsid w:val="00B3683A"/>
    <w:rsid w:val="00B36EBD"/>
    <w:rsid w:val="00B37D6B"/>
    <w:rsid w:val="00B41A52"/>
    <w:rsid w:val="00B42C72"/>
    <w:rsid w:val="00B42EE0"/>
    <w:rsid w:val="00B43070"/>
    <w:rsid w:val="00B47A5A"/>
    <w:rsid w:val="00B47DE9"/>
    <w:rsid w:val="00B510B8"/>
    <w:rsid w:val="00B51BAE"/>
    <w:rsid w:val="00B57000"/>
    <w:rsid w:val="00B6055E"/>
    <w:rsid w:val="00B63E29"/>
    <w:rsid w:val="00B64E19"/>
    <w:rsid w:val="00B6770C"/>
    <w:rsid w:val="00B67A93"/>
    <w:rsid w:val="00B73F53"/>
    <w:rsid w:val="00B763C8"/>
    <w:rsid w:val="00B76634"/>
    <w:rsid w:val="00B80F7D"/>
    <w:rsid w:val="00B812F5"/>
    <w:rsid w:val="00B81815"/>
    <w:rsid w:val="00B81D99"/>
    <w:rsid w:val="00B82D3D"/>
    <w:rsid w:val="00B84BB4"/>
    <w:rsid w:val="00B857C5"/>
    <w:rsid w:val="00B85FAE"/>
    <w:rsid w:val="00B86E7C"/>
    <w:rsid w:val="00B9112B"/>
    <w:rsid w:val="00B94DB6"/>
    <w:rsid w:val="00B9558E"/>
    <w:rsid w:val="00B95817"/>
    <w:rsid w:val="00BA1EB5"/>
    <w:rsid w:val="00BA2895"/>
    <w:rsid w:val="00BA2AD4"/>
    <w:rsid w:val="00BA50CC"/>
    <w:rsid w:val="00BA619D"/>
    <w:rsid w:val="00BB1A2D"/>
    <w:rsid w:val="00BB3665"/>
    <w:rsid w:val="00BB5E53"/>
    <w:rsid w:val="00BB68EF"/>
    <w:rsid w:val="00BB7178"/>
    <w:rsid w:val="00BC07C8"/>
    <w:rsid w:val="00BC27D4"/>
    <w:rsid w:val="00BC7D52"/>
    <w:rsid w:val="00BC7E20"/>
    <w:rsid w:val="00BD5079"/>
    <w:rsid w:val="00BD5657"/>
    <w:rsid w:val="00BD6D1E"/>
    <w:rsid w:val="00BE06F3"/>
    <w:rsid w:val="00BE0DEC"/>
    <w:rsid w:val="00BE1979"/>
    <w:rsid w:val="00BE222F"/>
    <w:rsid w:val="00BE6362"/>
    <w:rsid w:val="00BE702A"/>
    <w:rsid w:val="00BF0B44"/>
    <w:rsid w:val="00BF1EF6"/>
    <w:rsid w:val="00BF2B58"/>
    <w:rsid w:val="00BF3C4A"/>
    <w:rsid w:val="00BF4B27"/>
    <w:rsid w:val="00BF5BFA"/>
    <w:rsid w:val="00BF7EF8"/>
    <w:rsid w:val="00C001CF"/>
    <w:rsid w:val="00C0176B"/>
    <w:rsid w:val="00C0185D"/>
    <w:rsid w:val="00C02259"/>
    <w:rsid w:val="00C02A8B"/>
    <w:rsid w:val="00C039C2"/>
    <w:rsid w:val="00C03E6D"/>
    <w:rsid w:val="00C04AE7"/>
    <w:rsid w:val="00C07318"/>
    <w:rsid w:val="00C1306F"/>
    <w:rsid w:val="00C14A06"/>
    <w:rsid w:val="00C15000"/>
    <w:rsid w:val="00C20EA0"/>
    <w:rsid w:val="00C2117C"/>
    <w:rsid w:val="00C21794"/>
    <w:rsid w:val="00C231F2"/>
    <w:rsid w:val="00C23FA1"/>
    <w:rsid w:val="00C251EF"/>
    <w:rsid w:val="00C26518"/>
    <w:rsid w:val="00C3016B"/>
    <w:rsid w:val="00C3256F"/>
    <w:rsid w:val="00C32781"/>
    <w:rsid w:val="00C339E0"/>
    <w:rsid w:val="00C43DF7"/>
    <w:rsid w:val="00C456AF"/>
    <w:rsid w:val="00C4732A"/>
    <w:rsid w:val="00C5110D"/>
    <w:rsid w:val="00C550A3"/>
    <w:rsid w:val="00C55E31"/>
    <w:rsid w:val="00C60C10"/>
    <w:rsid w:val="00C6143C"/>
    <w:rsid w:val="00C6145F"/>
    <w:rsid w:val="00C61E7B"/>
    <w:rsid w:val="00C63143"/>
    <w:rsid w:val="00C677D4"/>
    <w:rsid w:val="00C7037A"/>
    <w:rsid w:val="00C720CF"/>
    <w:rsid w:val="00C73D48"/>
    <w:rsid w:val="00C75341"/>
    <w:rsid w:val="00C75B5E"/>
    <w:rsid w:val="00C76DF6"/>
    <w:rsid w:val="00C76FB4"/>
    <w:rsid w:val="00C77CD6"/>
    <w:rsid w:val="00C8027B"/>
    <w:rsid w:val="00C8176B"/>
    <w:rsid w:val="00C83758"/>
    <w:rsid w:val="00C85441"/>
    <w:rsid w:val="00C8683C"/>
    <w:rsid w:val="00C92042"/>
    <w:rsid w:val="00C9526B"/>
    <w:rsid w:val="00C969B3"/>
    <w:rsid w:val="00CA11DB"/>
    <w:rsid w:val="00CA2587"/>
    <w:rsid w:val="00CA3405"/>
    <w:rsid w:val="00CA422F"/>
    <w:rsid w:val="00CA5E45"/>
    <w:rsid w:val="00CA6651"/>
    <w:rsid w:val="00CB0ADE"/>
    <w:rsid w:val="00CB14B9"/>
    <w:rsid w:val="00CB2D53"/>
    <w:rsid w:val="00CB326E"/>
    <w:rsid w:val="00CB477A"/>
    <w:rsid w:val="00CB5B4D"/>
    <w:rsid w:val="00CB6275"/>
    <w:rsid w:val="00CB6526"/>
    <w:rsid w:val="00CB6767"/>
    <w:rsid w:val="00CB76B6"/>
    <w:rsid w:val="00CB7C65"/>
    <w:rsid w:val="00CC1C85"/>
    <w:rsid w:val="00CC22BA"/>
    <w:rsid w:val="00CC5BF8"/>
    <w:rsid w:val="00CC7C16"/>
    <w:rsid w:val="00CD066B"/>
    <w:rsid w:val="00CD0CD6"/>
    <w:rsid w:val="00CD4B5F"/>
    <w:rsid w:val="00CD4FCD"/>
    <w:rsid w:val="00CD5A4D"/>
    <w:rsid w:val="00CD6DA4"/>
    <w:rsid w:val="00CE1515"/>
    <w:rsid w:val="00CE1F22"/>
    <w:rsid w:val="00CE4291"/>
    <w:rsid w:val="00CE6079"/>
    <w:rsid w:val="00CE70F8"/>
    <w:rsid w:val="00CF17D3"/>
    <w:rsid w:val="00CF4EC3"/>
    <w:rsid w:val="00CF5DEE"/>
    <w:rsid w:val="00CF709A"/>
    <w:rsid w:val="00D02188"/>
    <w:rsid w:val="00D034FC"/>
    <w:rsid w:val="00D0372D"/>
    <w:rsid w:val="00D043CF"/>
    <w:rsid w:val="00D043F3"/>
    <w:rsid w:val="00D0632A"/>
    <w:rsid w:val="00D113CE"/>
    <w:rsid w:val="00D116E0"/>
    <w:rsid w:val="00D1216D"/>
    <w:rsid w:val="00D14F93"/>
    <w:rsid w:val="00D162FA"/>
    <w:rsid w:val="00D17DFE"/>
    <w:rsid w:val="00D2191A"/>
    <w:rsid w:val="00D25196"/>
    <w:rsid w:val="00D255CC"/>
    <w:rsid w:val="00D25FA9"/>
    <w:rsid w:val="00D27519"/>
    <w:rsid w:val="00D27E8C"/>
    <w:rsid w:val="00D32863"/>
    <w:rsid w:val="00D32E36"/>
    <w:rsid w:val="00D33BB9"/>
    <w:rsid w:val="00D346BA"/>
    <w:rsid w:val="00D35638"/>
    <w:rsid w:val="00D376E7"/>
    <w:rsid w:val="00D37F1C"/>
    <w:rsid w:val="00D40673"/>
    <w:rsid w:val="00D42554"/>
    <w:rsid w:val="00D42846"/>
    <w:rsid w:val="00D45511"/>
    <w:rsid w:val="00D45A17"/>
    <w:rsid w:val="00D45FA0"/>
    <w:rsid w:val="00D46E58"/>
    <w:rsid w:val="00D47EC1"/>
    <w:rsid w:val="00D5034E"/>
    <w:rsid w:val="00D50DE7"/>
    <w:rsid w:val="00D51499"/>
    <w:rsid w:val="00D52839"/>
    <w:rsid w:val="00D536F6"/>
    <w:rsid w:val="00D551A7"/>
    <w:rsid w:val="00D56821"/>
    <w:rsid w:val="00D572E2"/>
    <w:rsid w:val="00D5751B"/>
    <w:rsid w:val="00D61192"/>
    <w:rsid w:val="00D61580"/>
    <w:rsid w:val="00D61ACC"/>
    <w:rsid w:val="00D61CD6"/>
    <w:rsid w:val="00D621F7"/>
    <w:rsid w:val="00D641FB"/>
    <w:rsid w:val="00D671E0"/>
    <w:rsid w:val="00D71F12"/>
    <w:rsid w:val="00D72EE0"/>
    <w:rsid w:val="00D766A5"/>
    <w:rsid w:val="00D76ACA"/>
    <w:rsid w:val="00D81920"/>
    <w:rsid w:val="00D8571F"/>
    <w:rsid w:val="00D85842"/>
    <w:rsid w:val="00D85A99"/>
    <w:rsid w:val="00D87178"/>
    <w:rsid w:val="00D9047C"/>
    <w:rsid w:val="00D93C9E"/>
    <w:rsid w:val="00D94488"/>
    <w:rsid w:val="00D94D3C"/>
    <w:rsid w:val="00D962B0"/>
    <w:rsid w:val="00D9630B"/>
    <w:rsid w:val="00DA1E32"/>
    <w:rsid w:val="00DA3EB4"/>
    <w:rsid w:val="00DA600F"/>
    <w:rsid w:val="00DB250E"/>
    <w:rsid w:val="00DB2764"/>
    <w:rsid w:val="00DB596B"/>
    <w:rsid w:val="00DB6DF9"/>
    <w:rsid w:val="00DB70E7"/>
    <w:rsid w:val="00DC1B3B"/>
    <w:rsid w:val="00DC3080"/>
    <w:rsid w:val="00DC3B81"/>
    <w:rsid w:val="00DC4BC7"/>
    <w:rsid w:val="00DC4D33"/>
    <w:rsid w:val="00DD0228"/>
    <w:rsid w:val="00DD0745"/>
    <w:rsid w:val="00DD14B3"/>
    <w:rsid w:val="00DD156B"/>
    <w:rsid w:val="00DD6390"/>
    <w:rsid w:val="00DE02AC"/>
    <w:rsid w:val="00DE03B7"/>
    <w:rsid w:val="00DE53C8"/>
    <w:rsid w:val="00DF15F4"/>
    <w:rsid w:val="00DF38F6"/>
    <w:rsid w:val="00DF5034"/>
    <w:rsid w:val="00DF5F8E"/>
    <w:rsid w:val="00DF787C"/>
    <w:rsid w:val="00E10512"/>
    <w:rsid w:val="00E11325"/>
    <w:rsid w:val="00E117C3"/>
    <w:rsid w:val="00E1271F"/>
    <w:rsid w:val="00E15251"/>
    <w:rsid w:val="00E15613"/>
    <w:rsid w:val="00E166F8"/>
    <w:rsid w:val="00E16A8B"/>
    <w:rsid w:val="00E228D0"/>
    <w:rsid w:val="00E22984"/>
    <w:rsid w:val="00E274E6"/>
    <w:rsid w:val="00E30CED"/>
    <w:rsid w:val="00E316CB"/>
    <w:rsid w:val="00E3236E"/>
    <w:rsid w:val="00E32594"/>
    <w:rsid w:val="00E339D9"/>
    <w:rsid w:val="00E3472A"/>
    <w:rsid w:val="00E35D70"/>
    <w:rsid w:val="00E4017F"/>
    <w:rsid w:val="00E45BDE"/>
    <w:rsid w:val="00E45DBB"/>
    <w:rsid w:val="00E50708"/>
    <w:rsid w:val="00E6179D"/>
    <w:rsid w:val="00E620C7"/>
    <w:rsid w:val="00E6257F"/>
    <w:rsid w:val="00E64619"/>
    <w:rsid w:val="00E65114"/>
    <w:rsid w:val="00E67924"/>
    <w:rsid w:val="00E71AED"/>
    <w:rsid w:val="00E72CBE"/>
    <w:rsid w:val="00E7523A"/>
    <w:rsid w:val="00E761E8"/>
    <w:rsid w:val="00E77229"/>
    <w:rsid w:val="00E81289"/>
    <w:rsid w:val="00E818FE"/>
    <w:rsid w:val="00E82D8C"/>
    <w:rsid w:val="00E842CF"/>
    <w:rsid w:val="00E846B6"/>
    <w:rsid w:val="00E847FE"/>
    <w:rsid w:val="00E86254"/>
    <w:rsid w:val="00E864ED"/>
    <w:rsid w:val="00E86A8A"/>
    <w:rsid w:val="00E86DDA"/>
    <w:rsid w:val="00E9076A"/>
    <w:rsid w:val="00E92FF5"/>
    <w:rsid w:val="00E96303"/>
    <w:rsid w:val="00EA1316"/>
    <w:rsid w:val="00EA24B9"/>
    <w:rsid w:val="00EA6082"/>
    <w:rsid w:val="00EA76F0"/>
    <w:rsid w:val="00EB1847"/>
    <w:rsid w:val="00EB2108"/>
    <w:rsid w:val="00EB40A4"/>
    <w:rsid w:val="00EB5681"/>
    <w:rsid w:val="00EC49E1"/>
    <w:rsid w:val="00EC4E65"/>
    <w:rsid w:val="00EC53EC"/>
    <w:rsid w:val="00EC5725"/>
    <w:rsid w:val="00EC6D4F"/>
    <w:rsid w:val="00ED3AFA"/>
    <w:rsid w:val="00EE0DD8"/>
    <w:rsid w:val="00EE1C32"/>
    <w:rsid w:val="00EE53B8"/>
    <w:rsid w:val="00EE5562"/>
    <w:rsid w:val="00EE64D7"/>
    <w:rsid w:val="00EE6E83"/>
    <w:rsid w:val="00EF05AC"/>
    <w:rsid w:val="00EF1C53"/>
    <w:rsid w:val="00EF2577"/>
    <w:rsid w:val="00EF332E"/>
    <w:rsid w:val="00EF5B84"/>
    <w:rsid w:val="00F01BFA"/>
    <w:rsid w:val="00F030E3"/>
    <w:rsid w:val="00F03960"/>
    <w:rsid w:val="00F0427E"/>
    <w:rsid w:val="00F04913"/>
    <w:rsid w:val="00F050DC"/>
    <w:rsid w:val="00F078C1"/>
    <w:rsid w:val="00F07F22"/>
    <w:rsid w:val="00F10812"/>
    <w:rsid w:val="00F124A6"/>
    <w:rsid w:val="00F13716"/>
    <w:rsid w:val="00F13C14"/>
    <w:rsid w:val="00F173A4"/>
    <w:rsid w:val="00F1777E"/>
    <w:rsid w:val="00F17CFB"/>
    <w:rsid w:val="00F20071"/>
    <w:rsid w:val="00F21B76"/>
    <w:rsid w:val="00F225F4"/>
    <w:rsid w:val="00F22766"/>
    <w:rsid w:val="00F23878"/>
    <w:rsid w:val="00F30159"/>
    <w:rsid w:val="00F301A9"/>
    <w:rsid w:val="00F3212D"/>
    <w:rsid w:val="00F329F8"/>
    <w:rsid w:val="00F32A14"/>
    <w:rsid w:val="00F3325D"/>
    <w:rsid w:val="00F36202"/>
    <w:rsid w:val="00F36356"/>
    <w:rsid w:val="00F3653C"/>
    <w:rsid w:val="00F369A3"/>
    <w:rsid w:val="00F412A5"/>
    <w:rsid w:val="00F430A8"/>
    <w:rsid w:val="00F443BC"/>
    <w:rsid w:val="00F45148"/>
    <w:rsid w:val="00F461B0"/>
    <w:rsid w:val="00F47E3A"/>
    <w:rsid w:val="00F50613"/>
    <w:rsid w:val="00F54CBC"/>
    <w:rsid w:val="00F5528A"/>
    <w:rsid w:val="00F61C68"/>
    <w:rsid w:val="00F62113"/>
    <w:rsid w:val="00F630A9"/>
    <w:rsid w:val="00F6611A"/>
    <w:rsid w:val="00F70728"/>
    <w:rsid w:val="00F70D91"/>
    <w:rsid w:val="00F72388"/>
    <w:rsid w:val="00F728A4"/>
    <w:rsid w:val="00F75606"/>
    <w:rsid w:val="00F75F49"/>
    <w:rsid w:val="00F7698A"/>
    <w:rsid w:val="00F77609"/>
    <w:rsid w:val="00F86BE3"/>
    <w:rsid w:val="00F87D1F"/>
    <w:rsid w:val="00F918D1"/>
    <w:rsid w:val="00F928D7"/>
    <w:rsid w:val="00F92FC1"/>
    <w:rsid w:val="00F94707"/>
    <w:rsid w:val="00F954F0"/>
    <w:rsid w:val="00F95E98"/>
    <w:rsid w:val="00F970C3"/>
    <w:rsid w:val="00FA065B"/>
    <w:rsid w:val="00FA4E89"/>
    <w:rsid w:val="00FB0CAA"/>
    <w:rsid w:val="00FB161D"/>
    <w:rsid w:val="00FB16E6"/>
    <w:rsid w:val="00FB2D9D"/>
    <w:rsid w:val="00FB5553"/>
    <w:rsid w:val="00FB6A1E"/>
    <w:rsid w:val="00FC0AC7"/>
    <w:rsid w:val="00FC2687"/>
    <w:rsid w:val="00FC366D"/>
    <w:rsid w:val="00FC540E"/>
    <w:rsid w:val="00FC5861"/>
    <w:rsid w:val="00FC64AC"/>
    <w:rsid w:val="00FC7A75"/>
    <w:rsid w:val="00FD10BC"/>
    <w:rsid w:val="00FD1FC9"/>
    <w:rsid w:val="00FD6A0C"/>
    <w:rsid w:val="00FE19B8"/>
    <w:rsid w:val="00FE324B"/>
    <w:rsid w:val="00FE461D"/>
    <w:rsid w:val="00FE5133"/>
    <w:rsid w:val="00FE6DE9"/>
    <w:rsid w:val="00FE73A8"/>
    <w:rsid w:val="00FF2907"/>
    <w:rsid w:val="00FF3DA7"/>
    <w:rsid w:val="00FF5061"/>
    <w:rsid w:val="00FF5420"/>
    <w:rsid w:val="00FF740F"/>
    <w:rsid w:val="00FF7F3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7B0944"/>
  <w15:docId w15:val="{402DA65D-6A8E-4E08-AA48-00F4D23FB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0427E"/>
    <w:pPr>
      <w:spacing w:before="60" w:after="60" w:line="360" w:lineRule="auto"/>
      <w:jc w:val="both"/>
    </w:pPr>
    <w:rPr>
      <w:rFonts w:ascii="Verdana" w:hAnsi="Verdana" w:cs="Segoe UI"/>
      <w:sz w:val="24"/>
      <w:szCs w:val="24"/>
      <w:lang w:val="en-US" w:eastAsia="de-DE"/>
    </w:rPr>
  </w:style>
  <w:style w:type="paragraph" w:styleId="Titolo1">
    <w:name w:val="heading 1"/>
    <w:basedOn w:val="Normale"/>
    <w:next w:val="Normale"/>
    <w:uiPriority w:val="9"/>
    <w:qFormat/>
    <w:rsid w:val="00FA065B"/>
    <w:pPr>
      <w:keepNext/>
      <w:numPr>
        <w:numId w:val="1"/>
      </w:numPr>
      <w:spacing w:before="480" w:after="240"/>
      <w:outlineLvl w:val="0"/>
    </w:pPr>
    <w:rPr>
      <w:rFonts w:cs="Arial"/>
      <w:b/>
      <w:bCs/>
      <w:kern w:val="32"/>
      <w:sz w:val="32"/>
      <w:szCs w:val="32"/>
    </w:rPr>
  </w:style>
  <w:style w:type="paragraph" w:styleId="Titolo2">
    <w:name w:val="heading 2"/>
    <w:basedOn w:val="Normale"/>
    <w:next w:val="Normale"/>
    <w:uiPriority w:val="9"/>
    <w:qFormat/>
    <w:rsid w:val="00FA065B"/>
    <w:pPr>
      <w:keepNext/>
      <w:numPr>
        <w:ilvl w:val="1"/>
        <w:numId w:val="1"/>
      </w:numPr>
      <w:spacing w:before="400" w:after="240"/>
      <w:outlineLvl w:val="1"/>
    </w:pPr>
    <w:rPr>
      <w:rFonts w:cs="Arial"/>
      <w:b/>
      <w:bCs/>
      <w:iCs/>
    </w:rPr>
  </w:style>
  <w:style w:type="paragraph" w:styleId="Titolo3">
    <w:name w:val="heading 3"/>
    <w:basedOn w:val="Normale"/>
    <w:next w:val="Normale"/>
    <w:uiPriority w:val="9"/>
    <w:qFormat/>
    <w:rsid w:val="00FA065B"/>
    <w:pPr>
      <w:keepNext/>
      <w:numPr>
        <w:ilvl w:val="2"/>
        <w:numId w:val="1"/>
      </w:numPr>
      <w:spacing w:before="320" w:after="240"/>
      <w:outlineLvl w:val="2"/>
    </w:pPr>
    <w:rPr>
      <w:rFonts w:cs="Arial"/>
      <w:b/>
      <w:bCs/>
      <w:szCs w:val="22"/>
    </w:rPr>
  </w:style>
  <w:style w:type="paragraph" w:styleId="Titolo4">
    <w:name w:val="heading 4"/>
    <w:basedOn w:val="Normale"/>
    <w:next w:val="Normale"/>
    <w:uiPriority w:val="9"/>
    <w:qFormat/>
    <w:rsid w:val="00D0632A"/>
    <w:pPr>
      <w:keepNext/>
      <w:numPr>
        <w:ilvl w:val="3"/>
        <w:numId w:val="1"/>
      </w:numPr>
      <w:spacing w:before="320" w:after="240"/>
      <w:outlineLvl w:val="3"/>
    </w:pPr>
    <w:rPr>
      <w:bCs/>
      <w:szCs w:val="22"/>
      <w:u w:val="single"/>
    </w:rPr>
  </w:style>
  <w:style w:type="paragraph" w:styleId="Titolo5">
    <w:name w:val="heading 5"/>
    <w:basedOn w:val="Normale"/>
    <w:next w:val="Normale"/>
    <w:uiPriority w:val="9"/>
    <w:qFormat/>
    <w:pPr>
      <w:numPr>
        <w:ilvl w:val="4"/>
        <w:numId w:val="1"/>
      </w:numPr>
      <w:spacing w:before="320" w:after="240"/>
      <w:outlineLvl w:val="4"/>
    </w:pPr>
    <w:rPr>
      <w:b/>
      <w:bCs/>
      <w:iCs/>
      <w:szCs w:val="22"/>
    </w:rPr>
  </w:style>
  <w:style w:type="paragraph" w:styleId="Titolo6">
    <w:name w:val="heading 6"/>
    <w:basedOn w:val="Normale"/>
    <w:next w:val="Normale"/>
    <w:uiPriority w:val="9"/>
    <w:qFormat/>
    <w:pPr>
      <w:numPr>
        <w:ilvl w:val="5"/>
        <w:numId w:val="1"/>
      </w:numPr>
      <w:spacing w:before="240"/>
      <w:outlineLvl w:val="5"/>
    </w:pPr>
    <w:rPr>
      <w:rFonts w:ascii="Times New Roman" w:hAnsi="Times New Roman"/>
      <w:b/>
      <w:bCs/>
      <w:szCs w:val="22"/>
    </w:rPr>
  </w:style>
  <w:style w:type="paragraph" w:styleId="Titolo7">
    <w:name w:val="heading 7"/>
    <w:basedOn w:val="Normale"/>
    <w:next w:val="Normale"/>
    <w:uiPriority w:val="9"/>
    <w:qFormat/>
    <w:pPr>
      <w:numPr>
        <w:ilvl w:val="6"/>
        <w:numId w:val="1"/>
      </w:numPr>
      <w:spacing w:before="240"/>
      <w:outlineLvl w:val="6"/>
    </w:pPr>
    <w:rPr>
      <w:rFonts w:ascii="Times New Roman" w:hAnsi="Times New Roman"/>
    </w:rPr>
  </w:style>
  <w:style w:type="paragraph" w:styleId="Titolo8">
    <w:name w:val="heading 8"/>
    <w:basedOn w:val="Normale"/>
    <w:next w:val="Normale"/>
    <w:uiPriority w:val="9"/>
    <w:qFormat/>
    <w:pPr>
      <w:numPr>
        <w:ilvl w:val="7"/>
        <w:numId w:val="1"/>
      </w:numPr>
      <w:spacing w:before="240"/>
      <w:outlineLvl w:val="7"/>
    </w:pPr>
    <w:rPr>
      <w:rFonts w:ascii="Times New Roman" w:hAnsi="Times New Roman"/>
      <w:i/>
      <w:iCs/>
    </w:rPr>
  </w:style>
  <w:style w:type="paragraph" w:styleId="Titolo9">
    <w:name w:val="heading 9"/>
    <w:basedOn w:val="Normale"/>
    <w:next w:val="Normale"/>
    <w:uiPriority w:val="9"/>
    <w:qFormat/>
    <w:pPr>
      <w:numPr>
        <w:ilvl w:val="8"/>
        <w:numId w:val="1"/>
      </w:numPr>
      <w:spacing w:before="240"/>
      <w:outlineLvl w:val="8"/>
    </w:pPr>
    <w:rPr>
      <w:rFonts w:cs="Arial"/>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ind w:left="6840" w:right="-726"/>
    </w:pPr>
  </w:style>
  <w:style w:type="paragraph" w:styleId="Pidipagina">
    <w:name w:val="footer"/>
    <w:basedOn w:val="Normale"/>
    <w:link w:val="PidipaginaCarattere"/>
    <w:uiPriority w:val="99"/>
    <w:pPr>
      <w:tabs>
        <w:tab w:val="center" w:pos="4536"/>
        <w:tab w:val="right" w:pos="9072"/>
      </w:tabs>
    </w:pPr>
  </w:style>
  <w:style w:type="character" w:styleId="Collegamentoipertestuale">
    <w:name w:val="Hyperlink"/>
    <w:uiPriority w:val="99"/>
    <w:rPr>
      <w:color w:val="0000FF"/>
      <w:u w:val="single"/>
    </w:rPr>
  </w:style>
  <w:style w:type="paragraph" w:styleId="Mappadocumento">
    <w:name w:val="Document Map"/>
    <w:basedOn w:val="Normale"/>
    <w:semiHidden/>
    <w:pPr>
      <w:shd w:val="clear" w:color="auto" w:fill="000080"/>
    </w:pPr>
    <w:rPr>
      <w:rFonts w:ascii="Tahoma" w:hAnsi="Tahoma" w:cs="Tahoma"/>
    </w:rPr>
  </w:style>
  <w:style w:type="character" w:styleId="Numeropagina">
    <w:name w:val="page number"/>
    <w:basedOn w:val="Carpredefinitoparagrafo"/>
    <w:rsid w:val="00F87D1F"/>
  </w:style>
  <w:style w:type="paragraph" w:styleId="Testofumetto">
    <w:name w:val="Balloon Text"/>
    <w:basedOn w:val="Normale"/>
    <w:semiHidden/>
    <w:rPr>
      <w:rFonts w:ascii="Tahoma" w:hAnsi="Tahoma" w:cs="Tahoma"/>
      <w:sz w:val="16"/>
      <w:szCs w:val="16"/>
    </w:rPr>
  </w:style>
  <w:style w:type="paragraph" w:styleId="Didascalia">
    <w:name w:val="caption"/>
    <w:basedOn w:val="Normale"/>
    <w:next w:val="Normale"/>
    <w:autoRedefine/>
    <w:uiPriority w:val="35"/>
    <w:qFormat/>
    <w:rsid w:val="00D766A5"/>
    <w:pPr>
      <w:keepNext/>
      <w:keepLines/>
      <w:tabs>
        <w:tab w:val="left" w:pos="7920"/>
        <w:tab w:val="left" w:pos="8820"/>
      </w:tabs>
      <w:spacing w:after="0"/>
      <w:jc w:val="center"/>
    </w:pPr>
    <w:rPr>
      <w:rFonts w:cs="Arial"/>
      <w:iCs/>
      <w:color w:val="000000"/>
      <w:sz w:val="20"/>
      <w:szCs w:val="20"/>
    </w:rPr>
  </w:style>
  <w:style w:type="paragraph" w:styleId="Sommario1">
    <w:name w:val="toc 1"/>
    <w:basedOn w:val="Normale"/>
    <w:next w:val="Normale"/>
    <w:autoRedefine/>
    <w:uiPriority w:val="39"/>
    <w:pPr>
      <w:tabs>
        <w:tab w:val="left" w:pos="440"/>
        <w:tab w:val="right" w:pos="9000"/>
      </w:tabs>
      <w:spacing w:before="240"/>
    </w:pPr>
    <w:rPr>
      <w:b/>
      <w:bCs/>
      <w:iCs/>
    </w:rPr>
  </w:style>
  <w:style w:type="paragraph" w:styleId="Sommario2">
    <w:name w:val="toc 2"/>
    <w:basedOn w:val="Normale"/>
    <w:next w:val="Normale"/>
    <w:autoRedefine/>
    <w:uiPriority w:val="39"/>
    <w:rsid w:val="00283A41"/>
    <w:pPr>
      <w:tabs>
        <w:tab w:val="left" w:pos="879"/>
        <w:tab w:val="right" w:pos="9000"/>
      </w:tabs>
      <w:spacing w:before="180"/>
      <w:ind w:left="221" w:hanging="204"/>
    </w:pPr>
    <w:rPr>
      <w:bCs/>
      <w:szCs w:val="22"/>
    </w:rPr>
  </w:style>
  <w:style w:type="paragraph" w:styleId="Sommario3">
    <w:name w:val="toc 3"/>
    <w:basedOn w:val="Normale"/>
    <w:next w:val="Normale"/>
    <w:autoRedefine/>
    <w:uiPriority w:val="39"/>
    <w:pPr>
      <w:tabs>
        <w:tab w:val="left" w:pos="1100"/>
        <w:tab w:val="right" w:pos="9000"/>
      </w:tabs>
      <w:spacing w:before="120"/>
      <w:ind w:left="442"/>
    </w:pPr>
  </w:style>
  <w:style w:type="paragraph" w:styleId="Sommario4">
    <w:name w:val="toc 4"/>
    <w:basedOn w:val="Normale"/>
    <w:next w:val="Normale"/>
    <w:autoRedefine/>
    <w:semiHidden/>
    <w:pPr>
      <w:tabs>
        <w:tab w:val="left" w:pos="1540"/>
        <w:tab w:val="right" w:leader="underscore" w:pos="9060"/>
      </w:tabs>
      <w:ind w:left="658"/>
    </w:pPr>
  </w:style>
  <w:style w:type="paragraph" w:styleId="Sommario5">
    <w:name w:val="toc 5"/>
    <w:basedOn w:val="Normale"/>
    <w:next w:val="Normale"/>
    <w:autoRedefine/>
    <w:semiHidden/>
    <w:pPr>
      <w:tabs>
        <w:tab w:val="left" w:pos="1820"/>
        <w:tab w:val="right" w:leader="underscore" w:pos="9060"/>
      </w:tabs>
      <w:ind w:left="879"/>
    </w:pPr>
  </w:style>
  <w:style w:type="paragraph" w:styleId="Sommario6">
    <w:name w:val="toc 6"/>
    <w:basedOn w:val="Normale"/>
    <w:next w:val="Normale"/>
    <w:autoRedefine/>
    <w:semiHidden/>
    <w:pPr>
      <w:spacing w:before="0" w:after="0"/>
      <w:ind w:left="1100"/>
    </w:pPr>
    <w:rPr>
      <w:rFonts w:ascii="Times New Roman" w:hAnsi="Times New Roman"/>
    </w:rPr>
  </w:style>
  <w:style w:type="paragraph" w:styleId="Sommario7">
    <w:name w:val="toc 7"/>
    <w:basedOn w:val="Normale"/>
    <w:next w:val="Normale"/>
    <w:autoRedefine/>
    <w:semiHidden/>
    <w:pPr>
      <w:spacing w:before="0" w:after="0"/>
      <w:ind w:left="1320"/>
    </w:pPr>
    <w:rPr>
      <w:rFonts w:ascii="Times New Roman" w:hAnsi="Times New Roman"/>
    </w:rPr>
  </w:style>
  <w:style w:type="paragraph" w:styleId="Sommario8">
    <w:name w:val="toc 8"/>
    <w:basedOn w:val="Normale"/>
    <w:next w:val="Normale"/>
    <w:autoRedefine/>
    <w:semiHidden/>
    <w:pPr>
      <w:spacing w:before="0" w:after="0"/>
      <w:ind w:left="1540"/>
    </w:pPr>
    <w:rPr>
      <w:rFonts w:ascii="Times New Roman" w:hAnsi="Times New Roman"/>
    </w:rPr>
  </w:style>
  <w:style w:type="paragraph" w:styleId="Sommario9">
    <w:name w:val="toc 9"/>
    <w:basedOn w:val="Normale"/>
    <w:next w:val="Normale"/>
    <w:autoRedefine/>
    <w:semiHidden/>
    <w:pPr>
      <w:spacing w:before="0" w:after="0"/>
      <w:ind w:left="1760"/>
    </w:pPr>
    <w:rPr>
      <w:rFonts w:ascii="Times New Roman" w:hAnsi="Times New Roman"/>
    </w:rPr>
  </w:style>
  <w:style w:type="paragraph" w:customStyle="1" w:styleId="Bericht12pt">
    <w:name w:val="Bericht 12 pt"/>
    <w:basedOn w:val="Normale"/>
    <w:pPr>
      <w:jc w:val="left"/>
    </w:pPr>
  </w:style>
  <w:style w:type="paragraph" w:customStyle="1" w:styleId="Bericht">
    <w:name w:val="Bericht"/>
    <w:basedOn w:val="Normale"/>
    <w:next w:val="BerichtNummer"/>
    <w:pPr>
      <w:jc w:val="left"/>
    </w:pPr>
    <w:rPr>
      <w:sz w:val="44"/>
    </w:rPr>
  </w:style>
  <w:style w:type="paragraph" w:customStyle="1" w:styleId="BerichtNummer">
    <w:name w:val="Bericht Nummer"/>
    <w:basedOn w:val="Normale"/>
    <w:next w:val="BerichtTitel"/>
    <w:pPr>
      <w:jc w:val="left"/>
    </w:pPr>
    <w:rPr>
      <w:sz w:val="32"/>
      <w:szCs w:val="32"/>
    </w:rPr>
  </w:style>
  <w:style w:type="paragraph" w:customStyle="1" w:styleId="BerichtTitel">
    <w:name w:val="Bericht Titel"/>
    <w:basedOn w:val="Normale"/>
    <w:pPr>
      <w:spacing w:before="0" w:after="0"/>
      <w:ind w:right="2512"/>
      <w:jc w:val="left"/>
    </w:pPr>
    <w:rPr>
      <w:b/>
      <w:sz w:val="28"/>
      <w:szCs w:val="28"/>
    </w:rPr>
  </w:style>
  <w:style w:type="paragraph" w:customStyle="1" w:styleId="Inhalt">
    <w:name w:val="Inhalt"/>
    <w:basedOn w:val="Normale"/>
    <w:next w:val="Normale"/>
    <w:pPr>
      <w:jc w:val="center"/>
    </w:pPr>
    <w:rPr>
      <w:sz w:val="32"/>
    </w:rPr>
  </w:style>
  <w:style w:type="paragraph" w:customStyle="1" w:styleId="BeschriftungBild">
    <w:name w:val="Beschriftung Bild"/>
    <w:basedOn w:val="Normale"/>
    <w:next w:val="Normale"/>
    <w:pPr>
      <w:keepLines/>
      <w:numPr>
        <w:numId w:val="4"/>
      </w:numPr>
      <w:ind w:left="1071" w:hanging="714"/>
      <w:jc w:val="left"/>
    </w:pPr>
  </w:style>
  <w:style w:type="paragraph" w:customStyle="1" w:styleId="Text10">
    <w:name w:val="Text 10"/>
    <w:basedOn w:val="Normale"/>
  </w:style>
  <w:style w:type="paragraph" w:customStyle="1" w:styleId="Tabellelinks10">
    <w:name w:val="Tabelle links 10"/>
    <w:basedOn w:val="Normale"/>
    <w:pPr>
      <w:tabs>
        <w:tab w:val="left" w:pos="170"/>
        <w:tab w:val="left" w:pos="340"/>
      </w:tabs>
    </w:pPr>
  </w:style>
  <w:style w:type="paragraph" w:customStyle="1" w:styleId="TabelleInhalt10">
    <w:name w:val="Tabelle Inhalt 10"/>
    <w:basedOn w:val="Normale"/>
    <w:pPr>
      <w:jc w:val="center"/>
    </w:pPr>
  </w:style>
  <w:style w:type="paragraph" w:styleId="Indicedellefigure">
    <w:name w:val="table of figures"/>
    <w:basedOn w:val="Normale"/>
    <w:next w:val="Normale"/>
    <w:semiHidden/>
    <w:pPr>
      <w:ind w:left="440" w:hanging="440"/>
    </w:pPr>
  </w:style>
  <w:style w:type="character" w:styleId="Collegamentovisitato">
    <w:name w:val="FollowedHyperlink"/>
    <w:rPr>
      <w:color w:val="800080"/>
      <w:u w:val="single"/>
    </w:rPr>
  </w:style>
  <w:style w:type="paragraph" w:customStyle="1" w:styleId="Text11fett">
    <w:name w:val="Text 11 fett"/>
    <w:basedOn w:val="Normale"/>
    <w:rPr>
      <w:b/>
    </w:rPr>
  </w:style>
  <w:style w:type="paragraph" w:customStyle="1" w:styleId="AufzhlungGedankenstrich">
    <w:name w:val="Aufzählung Gedankenstrich"/>
    <w:basedOn w:val="Normale"/>
    <w:pPr>
      <w:numPr>
        <w:numId w:val="2"/>
      </w:numPr>
    </w:pPr>
  </w:style>
  <w:style w:type="paragraph" w:customStyle="1" w:styleId="AufzhlungmitNummer">
    <w:name w:val="Aufzählung mit Nummer"/>
    <w:basedOn w:val="Normale"/>
    <w:pPr>
      <w:numPr>
        <w:numId w:val="3"/>
      </w:numPr>
    </w:pPr>
  </w:style>
  <w:style w:type="paragraph" w:customStyle="1" w:styleId="TabelleInhalt9">
    <w:name w:val="Tabelle Inhalt 9"/>
    <w:basedOn w:val="TabelleInhalt10"/>
    <w:rPr>
      <w:sz w:val="18"/>
    </w:rPr>
  </w:style>
  <w:style w:type="character" w:styleId="Rimandocommento">
    <w:name w:val="annotation reference"/>
    <w:uiPriority w:val="99"/>
    <w:semiHidden/>
    <w:rPr>
      <w:sz w:val="16"/>
      <w:szCs w:val="16"/>
    </w:rPr>
  </w:style>
  <w:style w:type="paragraph" w:styleId="Testocommento">
    <w:name w:val="annotation text"/>
    <w:basedOn w:val="Normale"/>
    <w:link w:val="TestocommentoCarattere"/>
    <w:uiPriority w:val="99"/>
    <w:semiHidden/>
  </w:style>
  <w:style w:type="paragraph" w:styleId="Soggettocommento">
    <w:name w:val="annotation subject"/>
    <w:basedOn w:val="Testocommento"/>
    <w:next w:val="Testocommento"/>
    <w:semiHidden/>
    <w:rPr>
      <w:b/>
      <w:bCs/>
    </w:rPr>
  </w:style>
  <w:style w:type="character" w:customStyle="1" w:styleId="Formatvorlage9pt">
    <w:name w:val="Formatvorlage 9 pt"/>
    <w:rPr>
      <w:rFonts w:ascii="Arial" w:hAnsi="Arial"/>
      <w:sz w:val="18"/>
    </w:rPr>
  </w:style>
  <w:style w:type="paragraph" w:customStyle="1" w:styleId="BeschriftungTabelle">
    <w:name w:val="Beschriftung Tabelle"/>
    <w:basedOn w:val="Normale"/>
    <w:next w:val="Normale"/>
    <w:pPr>
      <w:numPr>
        <w:numId w:val="5"/>
      </w:numPr>
      <w:jc w:val="left"/>
    </w:pPr>
  </w:style>
  <w:style w:type="paragraph" w:customStyle="1" w:styleId="TabelleSpaltentitel">
    <w:name w:val="Tabelle Spaltentitel"/>
    <w:basedOn w:val="TabelleInhalt10"/>
    <w:rPr>
      <w:b/>
    </w:rPr>
  </w:style>
  <w:style w:type="paragraph" w:styleId="Testonotadichiusura">
    <w:name w:val="endnote text"/>
    <w:basedOn w:val="Normale"/>
    <w:semiHidden/>
    <w:pPr>
      <w:tabs>
        <w:tab w:val="left" w:pos="425"/>
      </w:tabs>
      <w:spacing w:before="0" w:after="0"/>
    </w:pPr>
  </w:style>
  <w:style w:type="paragraph" w:styleId="Corpotesto">
    <w:name w:val="Body Text"/>
    <w:basedOn w:val="Normale"/>
    <w:pPr>
      <w:spacing w:before="0" w:after="0"/>
    </w:pPr>
    <w:rPr>
      <w:rFonts w:ascii="Times New Roman" w:hAnsi="Times New Roman"/>
    </w:rPr>
  </w:style>
  <w:style w:type="paragraph" w:styleId="Corpodeltesto3">
    <w:name w:val="Body Text 3"/>
    <w:basedOn w:val="Normale"/>
    <w:pPr>
      <w:spacing w:before="0" w:after="0"/>
      <w:jc w:val="center"/>
    </w:pPr>
    <w:rPr>
      <w:rFonts w:ascii="Times New Roman" w:hAnsi="Times New Roman"/>
    </w:rPr>
  </w:style>
  <w:style w:type="paragraph" w:customStyle="1" w:styleId="Formatvorlage1">
    <w:name w:val="Formatvorlage1"/>
    <w:basedOn w:val="Normale"/>
    <w:pPr>
      <w:spacing w:before="0" w:after="0"/>
    </w:pPr>
  </w:style>
  <w:style w:type="paragraph" w:styleId="Indice1">
    <w:name w:val="index 1"/>
    <w:basedOn w:val="Normale"/>
    <w:next w:val="Normale"/>
    <w:autoRedefine/>
    <w:semiHidden/>
    <w:pPr>
      <w:ind w:left="220" w:hanging="220"/>
    </w:pPr>
  </w:style>
  <w:style w:type="paragraph" w:styleId="Titoloindice">
    <w:name w:val="index heading"/>
    <w:basedOn w:val="Normale"/>
    <w:next w:val="Indice1"/>
    <w:semiHidden/>
    <w:pPr>
      <w:spacing w:before="0" w:after="0"/>
    </w:pPr>
    <w:rPr>
      <w:rFonts w:ascii="Times New Roman" w:hAnsi="Times New Roman"/>
    </w:rPr>
  </w:style>
  <w:style w:type="paragraph" w:customStyle="1" w:styleId="Tabelleninhalt">
    <w:name w:val="Tabelleninhalt"/>
    <w:basedOn w:val="Normale"/>
    <w:pPr>
      <w:spacing w:before="0" w:after="0"/>
      <w:jc w:val="left"/>
    </w:pPr>
  </w:style>
  <w:style w:type="paragraph" w:styleId="Testonotaapidipagina">
    <w:name w:val="footnote text"/>
    <w:basedOn w:val="Normale"/>
    <w:semiHidden/>
    <w:pPr>
      <w:spacing w:before="0" w:after="0"/>
    </w:pPr>
  </w:style>
  <w:style w:type="paragraph" w:customStyle="1" w:styleId="Equation">
    <w:name w:val="Equation"/>
    <w:basedOn w:val="Corpotesto"/>
    <w:pPr>
      <w:widowControl w:val="0"/>
      <w:tabs>
        <w:tab w:val="right" w:pos="9469"/>
      </w:tabs>
      <w:suppressAutoHyphens/>
      <w:spacing w:before="300" w:after="300" w:line="240" w:lineRule="exact"/>
    </w:pPr>
    <w:rPr>
      <w:rFonts w:ascii="Arial" w:eastAsia="Times" w:hAnsi="Arial"/>
      <w:kern w:val="20"/>
      <w:sz w:val="20"/>
      <w:lang w:val="en-GB" w:eastAsia="en-US"/>
    </w:rPr>
  </w:style>
  <w:style w:type="character" w:customStyle="1" w:styleId="Tabellelinks10Zchn">
    <w:name w:val="Tabelle links 10 Zchn"/>
    <w:rPr>
      <w:rFonts w:ascii="Arial" w:hAnsi="Arial"/>
      <w:szCs w:val="24"/>
      <w:lang w:val="de-AT" w:eastAsia="de-AT" w:bidi="ar-SA"/>
    </w:rPr>
  </w:style>
  <w:style w:type="character" w:customStyle="1" w:styleId="TabelleInhalt10Zchn">
    <w:name w:val="Tabelle Inhalt 10 Zchn"/>
    <w:rPr>
      <w:rFonts w:ascii="Arial" w:hAnsi="Arial"/>
      <w:szCs w:val="24"/>
      <w:lang w:val="de-AT" w:eastAsia="de-AT" w:bidi="ar-SA"/>
    </w:rPr>
  </w:style>
  <w:style w:type="table" w:styleId="Grigliatabella">
    <w:name w:val="Table Grid"/>
    <w:basedOn w:val="Tabellanormale"/>
    <w:uiPriority w:val="39"/>
    <w:rsid w:val="007931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essunaspaziatura">
    <w:name w:val="No Spacing"/>
    <w:uiPriority w:val="1"/>
    <w:qFormat/>
    <w:rsid w:val="008F60A0"/>
    <w:rPr>
      <w:rFonts w:ascii="Calibri" w:eastAsia="Calibri" w:hAnsi="Calibri"/>
      <w:sz w:val="22"/>
      <w:szCs w:val="22"/>
      <w:lang w:val="de-AT" w:eastAsia="en-US"/>
    </w:rPr>
  </w:style>
  <w:style w:type="paragraph" w:styleId="Paragrafoelenco">
    <w:name w:val="List Paragraph"/>
    <w:basedOn w:val="Normale"/>
    <w:uiPriority w:val="34"/>
    <w:qFormat/>
    <w:rsid w:val="00890A5F"/>
    <w:pPr>
      <w:ind w:left="720"/>
      <w:contextualSpacing/>
    </w:pPr>
  </w:style>
  <w:style w:type="paragraph" w:styleId="Indirizzomittente">
    <w:name w:val="envelope return"/>
    <w:basedOn w:val="Normale"/>
    <w:rsid w:val="00FC366D"/>
    <w:pPr>
      <w:spacing w:before="0" w:after="0"/>
    </w:pPr>
  </w:style>
  <w:style w:type="paragraph" w:styleId="Revisione">
    <w:name w:val="Revision"/>
    <w:hidden/>
    <w:uiPriority w:val="99"/>
    <w:semiHidden/>
    <w:rsid w:val="00A91B7B"/>
    <w:rPr>
      <w:rFonts w:ascii="Arial" w:hAnsi="Arial"/>
      <w:sz w:val="22"/>
      <w:szCs w:val="24"/>
      <w:lang w:val="de-AT" w:eastAsia="de-AT"/>
    </w:rPr>
  </w:style>
  <w:style w:type="character" w:customStyle="1" w:styleId="IntestazioneCarattere">
    <w:name w:val="Intestazione Carattere"/>
    <w:link w:val="Intestazione"/>
    <w:uiPriority w:val="99"/>
    <w:rsid w:val="002E44A2"/>
    <w:rPr>
      <w:rFonts w:ascii="Segoe UI" w:hAnsi="Segoe UI" w:cs="Segoe UI"/>
      <w:lang w:val="de-DE" w:eastAsia="de-DE"/>
    </w:rPr>
  </w:style>
  <w:style w:type="paragraph" w:customStyle="1" w:styleId="Normale1">
    <w:name w:val="Normale1"/>
    <w:basedOn w:val="Normale"/>
    <w:next w:val="Normale"/>
    <w:rsid w:val="002E44A2"/>
    <w:pPr>
      <w:autoSpaceDE w:val="0"/>
      <w:autoSpaceDN w:val="0"/>
      <w:adjustRightInd w:val="0"/>
      <w:spacing w:before="0" w:after="200"/>
    </w:pPr>
    <w:rPr>
      <w:rFonts w:ascii="Trebuchet MS" w:hAnsi="Trebuchet MS" w:cs="Times New Roman"/>
      <w:lang w:val="de-AT" w:eastAsia="de-AT"/>
    </w:rPr>
  </w:style>
  <w:style w:type="character" w:customStyle="1" w:styleId="PidipaginaCarattere">
    <w:name w:val="Piè di pagina Carattere"/>
    <w:link w:val="Pidipagina"/>
    <w:uiPriority w:val="99"/>
    <w:rsid w:val="00782435"/>
    <w:rPr>
      <w:rFonts w:ascii="Segoe UI" w:hAnsi="Segoe UI" w:cs="Segoe UI"/>
      <w:lang w:val="de-DE" w:eastAsia="de-DE"/>
    </w:rPr>
  </w:style>
  <w:style w:type="paragraph" w:styleId="Titolo">
    <w:name w:val="Title"/>
    <w:basedOn w:val="Normale"/>
    <w:next w:val="Normale"/>
    <w:link w:val="TitoloCarattere"/>
    <w:qFormat/>
    <w:rsid w:val="00A03A02"/>
    <w:pPr>
      <w:pBdr>
        <w:bottom w:val="single" w:sz="8" w:space="4" w:color="4F81BD"/>
      </w:pBdr>
      <w:spacing w:before="0" w:after="300" w:line="240" w:lineRule="auto"/>
      <w:contextualSpacing/>
    </w:pPr>
    <w:rPr>
      <w:rFonts w:cs="Times New Roman"/>
      <w:color w:val="17365D"/>
      <w:spacing w:val="5"/>
      <w:kern w:val="28"/>
      <w:sz w:val="52"/>
      <w:szCs w:val="52"/>
    </w:rPr>
  </w:style>
  <w:style w:type="character" w:customStyle="1" w:styleId="TitoloCarattere">
    <w:name w:val="Titolo Carattere"/>
    <w:link w:val="Titolo"/>
    <w:rsid w:val="00A03A02"/>
    <w:rPr>
      <w:rFonts w:ascii="Verdana" w:eastAsia="Times New Roman" w:hAnsi="Verdana" w:cs="Times New Roman"/>
      <w:color w:val="17365D"/>
      <w:spacing w:val="5"/>
      <w:kern w:val="28"/>
      <w:sz w:val="52"/>
      <w:szCs w:val="52"/>
      <w:lang w:val="de-DE" w:eastAsia="de-DE"/>
    </w:rPr>
  </w:style>
  <w:style w:type="character" w:customStyle="1" w:styleId="TestocommentoCarattere">
    <w:name w:val="Testo commento Carattere"/>
    <w:link w:val="Testocommento"/>
    <w:uiPriority w:val="99"/>
    <w:semiHidden/>
    <w:rsid w:val="002C51EA"/>
    <w:rPr>
      <w:rFonts w:ascii="Verdana" w:hAnsi="Verdana" w:cs="Segoe UI"/>
      <w:sz w:val="24"/>
      <w:szCs w:val="24"/>
      <w:lang w:val="en-US" w:eastAsia="de-DE"/>
    </w:rPr>
  </w:style>
  <w:style w:type="paragraph" w:styleId="NormaleWeb">
    <w:name w:val="Normal (Web)"/>
    <w:basedOn w:val="Normale"/>
    <w:uiPriority w:val="99"/>
    <w:unhideWhenUsed/>
    <w:rsid w:val="002C51EA"/>
    <w:pPr>
      <w:spacing w:before="100" w:beforeAutospacing="1" w:after="100" w:afterAutospacing="1" w:line="240" w:lineRule="auto"/>
      <w:jc w:val="left"/>
    </w:pPr>
    <w:rPr>
      <w:rFonts w:ascii="Times New Roman" w:hAnsi="Times New Roman" w:cs="Times New Roman"/>
      <w:lang w:eastAsia="it-IT"/>
    </w:rPr>
  </w:style>
  <w:style w:type="character" w:customStyle="1" w:styleId="apple-style-span">
    <w:name w:val="apple-style-span"/>
    <w:basedOn w:val="Carpredefinitoparagrafo"/>
    <w:rsid w:val="00CE1F22"/>
  </w:style>
  <w:style w:type="paragraph" w:styleId="Titolosommario">
    <w:name w:val="TOC Heading"/>
    <w:basedOn w:val="Titolo1"/>
    <w:next w:val="Normale"/>
    <w:uiPriority w:val="39"/>
    <w:unhideWhenUsed/>
    <w:qFormat/>
    <w:rsid w:val="00EE6E83"/>
    <w:pPr>
      <w:keepLines/>
      <w:numPr>
        <w:numId w:val="0"/>
      </w:numPr>
      <w:spacing w:before="240" w:after="0" w:line="259" w:lineRule="auto"/>
      <w:jc w:val="left"/>
      <w:outlineLvl w:val="9"/>
    </w:pPr>
    <w:rPr>
      <w:rFonts w:ascii="Calibri Light" w:hAnsi="Calibri Light" w:cs="Times New Roman"/>
      <w:b w:val="0"/>
      <w:bCs w:val="0"/>
      <w:color w:val="2E74B5"/>
      <w:kern w:val="0"/>
      <w:lang w:eastAsia="it-IT"/>
    </w:rPr>
  </w:style>
  <w:style w:type="paragraph" w:styleId="Bibliografia">
    <w:name w:val="Bibliography"/>
    <w:basedOn w:val="Normale"/>
    <w:next w:val="Normale"/>
    <w:uiPriority w:val="37"/>
    <w:unhideWhenUsed/>
    <w:rsid w:val="00E3472A"/>
    <w:pPr>
      <w:spacing w:after="0" w:line="240" w:lineRule="auto"/>
      <w:ind w:left="720" w:hanging="720"/>
    </w:pPr>
  </w:style>
  <w:style w:type="character" w:styleId="Testosegnaposto">
    <w:name w:val="Placeholder Text"/>
    <w:basedOn w:val="Carpredefinitoparagrafo"/>
    <w:uiPriority w:val="99"/>
    <w:semiHidden/>
    <w:rsid w:val="00FF3DA7"/>
    <w:rPr>
      <w:color w:val="808080"/>
    </w:rPr>
  </w:style>
  <w:style w:type="character" w:styleId="Enfasigrassetto">
    <w:name w:val="Strong"/>
    <w:basedOn w:val="Carpredefinitoparagrafo"/>
    <w:qFormat/>
    <w:rsid w:val="00367041"/>
    <w:rPr>
      <w:b/>
      <w:bCs/>
    </w:rPr>
  </w:style>
  <w:style w:type="paragraph" w:styleId="Sottotitolo">
    <w:name w:val="Subtitle"/>
    <w:basedOn w:val="Normale"/>
    <w:next w:val="Normale"/>
    <w:link w:val="SottotitoloCarattere"/>
    <w:qFormat/>
    <w:rsid w:val="003670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rsid w:val="00367041"/>
    <w:rPr>
      <w:rFonts w:asciiTheme="minorHAnsi" w:eastAsiaTheme="minorEastAsia" w:hAnsiTheme="minorHAnsi" w:cstheme="minorBidi"/>
      <w:color w:val="5A5A5A" w:themeColor="text1" w:themeTint="A5"/>
      <w:spacing w:val="15"/>
      <w:sz w:val="22"/>
      <w:szCs w:val="22"/>
      <w:lang w:eastAsia="de-DE"/>
    </w:rPr>
  </w:style>
  <w:style w:type="table" w:styleId="Tabellasemplice4">
    <w:name w:val="Plain Table 4"/>
    <w:basedOn w:val="Tabellanormale"/>
    <w:uiPriority w:val="44"/>
    <w:rsid w:val="0011135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985450">
      <w:bodyDiv w:val="1"/>
      <w:marLeft w:val="0"/>
      <w:marRight w:val="0"/>
      <w:marTop w:val="0"/>
      <w:marBottom w:val="0"/>
      <w:divBdr>
        <w:top w:val="none" w:sz="0" w:space="0" w:color="auto"/>
        <w:left w:val="none" w:sz="0" w:space="0" w:color="auto"/>
        <w:bottom w:val="none" w:sz="0" w:space="0" w:color="auto"/>
        <w:right w:val="none" w:sz="0" w:space="0" w:color="auto"/>
      </w:divBdr>
    </w:div>
    <w:div w:id="507596812">
      <w:bodyDiv w:val="1"/>
      <w:marLeft w:val="60"/>
      <w:marRight w:val="60"/>
      <w:marTop w:val="60"/>
      <w:marBottom w:val="15"/>
      <w:divBdr>
        <w:top w:val="none" w:sz="0" w:space="0" w:color="auto"/>
        <w:left w:val="none" w:sz="0" w:space="0" w:color="auto"/>
        <w:bottom w:val="none" w:sz="0" w:space="0" w:color="auto"/>
        <w:right w:val="none" w:sz="0" w:space="0" w:color="auto"/>
      </w:divBdr>
      <w:divsChild>
        <w:div w:id="351107049">
          <w:marLeft w:val="0"/>
          <w:marRight w:val="0"/>
          <w:marTop w:val="0"/>
          <w:marBottom w:val="0"/>
          <w:divBdr>
            <w:top w:val="none" w:sz="0" w:space="0" w:color="auto"/>
            <w:left w:val="none" w:sz="0" w:space="0" w:color="auto"/>
            <w:bottom w:val="none" w:sz="0" w:space="0" w:color="auto"/>
            <w:right w:val="none" w:sz="0" w:space="0" w:color="auto"/>
          </w:divBdr>
        </w:div>
        <w:div w:id="968323740">
          <w:marLeft w:val="0"/>
          <w:marRight w:val="0"/>
          <w:marTop w:val="0"/>
          <w:marBottom w:val="0"/>
          <w:divBdr>
            <w:top w:val="none" w:sz="0" w:space="0" w:color="auto"/>
            <w:left w:val="none" w:sz="0" w:space="0" w:color="auto"/>
            <w:bottom w:val="none" w:sz="0" w:space="0" w:color="auto"/>
            <w:right w:val="none" w:sz="0" w:space="0" w:color="auto"/>
          </w:divBdr>
        </w:div>
        <w:div w:id="1200583485">
          <w:marLeft w:val="0"/>
          <w:marRight w:val="0"/>
          <w:marTop w:val="0"/>
          <w:marBottom w:val="0"/>
          <w:divBdr>
            <w:top w:val="none" w:sz="0" w:space="0" w:color="auto"/>
            <w:left w:val="none" w:sz="0" w:space="0" w:color="auto"/>
            <w:bottom w:val="none" w:sz="0" w:space="0" w:color="auto"/>
            <w:right w:val="none" w:sz="0" w:space="0" w:color="auto"/>
          </w:divBdr>
        </w:div>
        <w:div w:id="1313605606">
          <w:marLeft w:val="0"/>
          <w:marRight w:val="0"/>
          <w:marTop w:val="0"/>
          <w:marBottom w:val="0"/>
          <w:divBdr>
            <w:top w:val="none" w:sz="0" w:space="0" w:color="auto"/>
            <w:left w:val="none" w:sz="0" w:space="0" w:color="auto"/>
            <w:bottom w:val="none" w:sz="0" w:space="0" w:color="auto"/>
            <w:right w:val="none" w:sz="0" w:space="0" w:color="auto"/>
          </w:divBdr>
        </w:div>
        <w:div w:id="1906716560">
          <w:marLeft w:val="0"/>
          <w:marRight w:val="0"/>
          <w:marTop w:val="0"/>
          <w:marBottom w:val="0"/>
          <w:divBdr>
            <w:top w:val="none" w:sz="0" w:space="0" w:color="auto"/>
            <w:left w:val="none" w:sz="0" w:space="0" w:color="auto"/>
            <w:bottom w:val="none" w:sz="0" w:space="0" w:color="auto"/>
            <w:right w:val="none" w:sz="0" w:space="0" w:color="auto"/>
          </w:divBdr>
        </w:div>
        <w:div w:id="2099977863">
          <w:marLeft w:val="0"/>
          <w:marRight w:val="0"/>
          <w:marTop w:val="0"/>
          <w:marBottom w:val="0"/>
          <w:divBdr>
            <w:top w:val="none" w:sz="0" w:space="0" w:color="auto"/>
            <w:left w:val="none" w:sz="0" w:space="0" w:color="auto"/>
            <w:bottom w:val="none" w:sz="0" w:space="0" w:color="auto"/>
            <w:right w:val="none" w:sz="0" w:space="0" w:color="auto"/>
          </w:divBdr>
        </w:div>
      </w:divsChild>
    </w:div>
    <w:div w:id="726925897">
      <w:bodyDiv w:val="1"/>
      <w:marLeft w:val="0"/>
      <w:marRight w:val="0"/>
      <w:marTop w:val="0"/>
      <w:marBottom w:val="0"/>
      <w:divBdr>
        <w:top w:val="none" w:sz="0" w:space="0" w:color="auto"/>
        <w:left w:val="none" w:sz="0" w:space="0" w:color="auto"/>
        <w:bottom w:val="none" w:sz="0" w:space="0" w:color="auto"/>
        <w:right w:val="none" w:sz="0" w:space="0" w:color="auto"/>
      </w:divBdr>
    </w:div>
    <w:div w:id="737825282">
      <w:bodyDiv w:val="1"/>
      <w:marLeft w:val="0"/>
      <w:marRight w:val="0"/>
      <w:marTop w:val="0"/>
      <w:marBottom w:val="0"/>
      <w:divBdr>
        <w:top w:val="none" w:sz="0" w:space="0" w:color="auto"/>
        <w:left w:val="none" w:sz="0" w:space="0" w:color="auto"/>
        <w:bottom w:val="none" w:sz="0" w:space="0" w:color="auto"/>
        <w:right w:val="none" w:sz="0" w:space="0" w:color="auto"/>
      </w:divBdr>
    </w:div>
    <w:div w:id="890653592">
      <w:bodyDiv w:val="1"/>
      <w:marLeft w:val="0"/>
      <w:marRight w:val="0"/>
      <w:marTop w:val="0"/>
      <w:marBottom w:val="0"/>
      <w:divBdr>
        <w:top w:val="none" w:sz="0" w:space="0" w:color="auto"/>
        <w:left w:val="none" w:sz="0" w:space="0" w:color="auto"/>
        <w:bottom w:val="none" w:sz="0" w:space="0" w:color="auto"/>
        <w:right w:val="none" w:sz="0" w:space="0" w:color="auto"/>
      </w:divBdr>
    </w:div>
    <w:div w:id="210765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7.JPG"/><Relationship Id="rId21" Type="http://schemas.openxmlformats.org/officeDocument/2006/relationships/image" Target="media/image17.wmf"/><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mailto:stefano.crema@irpi.cnr.it" TargetMode="External"/><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hyperlink" Target="http://hydrology.usu.edu/taudem/taudem5/taudem511exe.html" TargetMode="External"/><Relationship Id="rId11" Type="http://schemas.openxmlformats.org/officeDocument/2006/relationships/footer" Target="footer2.xml"/><Relationship Id="rId24" Type="http://schemas.openxmlformats.org/officeDocument/2006/relationships/oleObject" Target="embeddings/oleObject6.bin"/><Relationship Id="rId32" Type="http://schemas.openxmlformats.org/officeDocument/2006/relationships/hyperlink" Target="http://www.microsoft.com/it-it/download/details.aspx?id=5555" TargetMode="External"/><Relationship Id="rId37" Type="http://schemas.openxmlformats.org/officeDocument/2006/relationships/hyperlink" Target="http://www.sedalp.eu/" TargetMode="External"/><Relationship Id="rId40" Type="http://schemas.openxmlformats.org/officeDocument/2006/relationships/image" Target="media/image28.JPG"/><Relationship Id="rId45" Type="http://schemas.openxmlformats.org/officeDocument/2006/relationships/hyperlink" Target="http://hydrology.usu.edu/taudem/taudem5/support.html"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6.wmf"/><Relationship Id="rId31" Type="http://schemas.openxmlformats.org/officeDocument/2006/relationships/hyperlink" Target="http://www.microsoft.com/en-us/download/confirmation.aspx?id=36045" TargetMode="External"/><Relationship Id="rId44" Type="http://schemas.openxmlformats.org/officeDocument/2006/relationships/hyperlink" Target="http://hydrology.usu.edu/taudem/taudem5/TauDEM51CommandLineGuide.pdf" TargetMode="External"/><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3.png"/><Relationship Id="rId22" Type="http://schemas.openxmlformats.org/officeDocument/2006/relationships/oleObject" Target="embeddings/oleObject5.bin"/><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hydrology.usu.edu/taudem/taudem5/TauDEM51GettingStartedGuide.pdf" TargetMode="External"/><Relationship Id="rId48" Type="http://schemas.openxmlformats.org/officeDocument/2006/relationships/hyperlink" Target="mailto:marco.cavalli@irpi.cnr.it" TargetMode="Externa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2.wmf"/><Relationship Id="rId17" Type="http://schemas.openxmlformats.org/officeDocument/2006/relationships/image" Target="media/image15.wmf"/><Relationship Id="rId25" Type="http://schemas.openxmlformats.org/officeDocument/2006/relationships/image" Target="media/image19.wmf"/><Relationship Id="rId33" Type="http://schemas.openxmlformats.org/officeDocument/2006/relationships/image" Target="media/image23.png"/><Relationship Id="rId38" Type="http://schemas.openxmlformats.org/officeDocument/2006/relationships/hyperlink" Target="http://www.sedalp.eu/download/tools.shtml" TargetMode="External"/><Relationship Id="rId46" Type="http://schemas.openxmlformats.org/officeDocument/2006/relationships/hyperlink" Target="http://hydrology.usu.edu/taudem/taudem5/troubleshooting.html" TargetMode="External"/><Relationship Id="rId20" Type="http://schemas.openxmlformats.org/officeDocument/2006/relationships/oleObject" Target="embeddings/oleObject4.bin"/><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4.wmf"/><Relationship Id="rId23" Type="http://schemas.openxmlformats.org/officeDocument/2006/relationships/image" Target="media/image18.wmf"/><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_rels/footer4.xml.rels><?xml version="1.0" encoding="UTF-8" standalone="yes"?>
<Relationships xmlns="http://schemas.openxmlformats.org/package/2006/relationships"><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9.jpeg"/><Relationship Id="rId5" Type="http://schemas.openxmlformats.org/officeDocument/2006/relationships/image" Target="media/image8.jpeg"/><Relationship Id="rId4"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1\RIEDER\LOKALE~1\TEMP\IKI%20Forschungsbericht.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CECC391A-A643-4403-8700-266EE47AD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IKI Forschungsbericht.dot</Template>
  <TotalTime>91</TotalTime>
  <Pages>22</Pages>
  <Words>4253</Words>
  <Characters>24245</Characters>
  <Application>Microsoft Office Word</Application>
  <DocSecurity>0</DocSecurity>
  <Lines>202</Lines>
  <Paragraphs>56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Prüfbericht</vt:lpstr>
      <vt:lpstr>Prüfbericht</vt:lpstr>
    </vt:vector>
  </TitlesOfParts>
  <Company/>
  <LinksUpToDate>false</LinksUpToDate>
  <CharactersWithSpaces>28442</CharactersWithSpaces>
  <SharedDoc>false</SharedDoc>
  <HLinks>
    <vt:vector size="72" baseType="variant">
      <vt:variant>
        <vt:i4>1376318</vt:i4>
      </vt:variant>
      <vt:variant>
        <vt:i4>68</vt:i4>
      </vt:variant>
      <vt:variant>
        <vt:i4>0</vt:i4>
      </vt:variant>
      <vt:variant>
        <vt:i4>5</vt:i4>
      </vt:variant>
      <vt:variant>
        <vt:lpwstr/>
      </vt:variant>
      <vt:variant>
        <vt:lpwstr>_Toc384982118</vt:lpwstr>
      </vt:variant>
      <vt:variant>
        <vt:i4>1376318</vt:i4>
      </vt:variant>
      <vt:variant>
        <vt:i4>62</vt:i4>
      </vt:variant>
      <vt:variant>
        <vt:i4>0</vt:i4>
      </vt:variant>
      <vt:variant>
        <vt:i4>5</vt:i4>
      </vt:variant>
      <vt:variant>
        <vt:lpwstr/>
      </vt:variant>
      <vt:variant>
        <vt:lpwstr>_Toc384982117</vt:lpwstr>
      </vt:variant>
      <vt:variant>
        <vt:i4>1376318</vt:i4>
      </vt:variant>
      <vt:variant>
        <vt:i4>56</vt:i4>
      </vt:variant>
      <vt:variant>
        <vt:i4>0</vt:i4>
      </vt:variant>
      <vt:variant>
        <vt:i4>5</vt:i4>
      </vt:variant>
      <vt:variant>
        <vt:lpwstr/>
      </vt:variant>
      <vt:variant>
        <vt:lpwstr>_Toc384982116</vt:lpwstr>
      </vt:variant>
      <vt:variant>
        <vt:i4>1376318</vt:i4>
      </vt:variant>
      <vt:variant>
        <vt:i4>50</vt:i4>
      </vt:variant>
      <vt:variant>
        <vt:i4>0</vt:i4>
      </vt:variant>
      <vt:variant>
        <vt:i4>5</vt:i4>
      </vt:variant>
      <vt:variant>
        <vt:lpwstr/>
      </vt:variant>
      <vt:variant>
        <vt:lpwstr>_Toc384982115</vt:lpwstr>
      </vt:variant>
      <vt:variant>
        <vt:i4>1376318</vt:i4>
      </vt:variant>
      <vt:variant>
        <vt:i4>44</vt:i4>
      </vt:variant>
      <vt:variant>
        <vt:i4>0</vt:i4>
      </vt:variant>
      <vt:variant>
        <vt:i4>5</vt:i4>
      </vt:variant>
      <vt:variant>
        <vt:lpwstr/>
      </vt:variant>
      <vt:variant>
        <vt:lpwstr>_Toc384982114</vt:lpwstr>
      </vt:variant>
      <vt:variant>
        <vt:i4>1376318</vt:i4>
      </vt:variant>
      <vt:variant>
        <vt:i4>38</vt:i4>
      </vt:variant>
      <vt:variant>
        <vt:i4>0</vt:i4>
      </vt:variant>
      <vt:variant>
        <vt:i4>5</vt:i4>
      </vt:variant>
      <vt:variant>
        <vt:lpwstr/>
      </vt:variant>
      <vt:variant>
        <vt:lpwstr>_Toc384982113</vt:lpwstr>
      </vt:variant>
      <vt:variant>
        <vt:i4>1376318</vt:i4>
      </vt:variant>
      <vt:variant>
        <vt:i4>32</vt:i4>
      </vt:variant>
      <vt:variant>
        <vt:i4>0</vt:i4>
      </vt:variant>
      <vt:variant>
        <vt:i4>5</vt:i4>
      </vt:variant>
      <vt:variant>
        <vt:lpwstr/>
      </vt:variant>
      <vt:variant>
        <vt:lpwstr>_Toc384982112</vt:lpwstr>
      </vt:variant>
      <vt:variant>
        <vt:i4>1376318</vt:i4>
      </vt:variant>
      <vt:variant>
        <vt:i4>26</vt:i4>
      </vt:variant>
      <vt:variant>
        <vt:i4>0</vt:i4>
      </vt:variant>
      <vt:variant>
        <vt:i4>5</vt:i4>
      </vt:variant>
      <vt:variant>
        <vt:lpwstr/>
      </vt:variant>
      <vt:variant>
        <vt:lpwstr>_Toc384982111</vt:lpwstr>
      </vt:variant>
      <vt:variant>
        <vt:i4>1376318</vt:i4>
      </vt:variant>
      <vt:variant>
        <vt:i4>20</vt:i4>
      </vt:variant>
      <vt:variant>
        <vt:i4>0</vt:i4>
      </vt:variant>
      <vt:variant>
        <vt:i4>5</vt:i4>
      </vt:variant>
      <vt:variant>
        <vt:lpwstr/>
      </vt:variant>
      <vt:variant>
        <vt:lpwstr>_Toc384982110</vt:lpwstr>
      </vt:variant>
      <vt:variant>
        <vt:i4>1310782</vt:i4>
      </vt:variant>
      <vt:variant>
        <vt:i4>14</vt:i4>
      </vt:variant>
      <vt:variant>
        <vt:i4>0</vt:i4>
      </vt:variant>
      <vt:variant>
        <vt:i4>5</vt:i4>
      </vt:variant>
      <vt:variant>
        <vt:lpwstr/>
      </vt:variant>
      <vt:variant>
        <vt:lpwstr>_Toc384982109</vt:lpwstr>
      </vt:variant>
      <vt:variant>
        <vt:i4>1310782</vt:i4>
      </vt:variant>
      <vt:variant>
        <vt:i4>8</vt:i4>
      </vt:variant>
      <vt:variant>
        <vt:i4>0</vt:i4>
      </vt:variant>
      <vt:variant>
        <vt:i4>5</vt:i4>
      </vt:variant>
      <vt:variant>
        <vt:lpwstr/>
      </vt:variant>
      <vt:variant>
        <vt:lpwstr>_Toc384982108</vt:lpwstr>
      </vt:variant>
      <vt:variant>
        <vt:i4>1310782</vt:i4>
      </vt:variant>
      <vt:variant>
        <vt:i4>2</vt:i4>
      </vt:variant>
      <vt:variant>
        <vt:i4>0</vt:i4>
      </vt:variant>
      <vt:variant>
        <vt:i4>5</vt:i4>
      </vt:variant>
      <vt:variant>
        <vt:lpwstr/>
      </vt:variant>
      <vt:variant>
        <vt:lpwstr>_Toc384982107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Prüfbericht</dc:title>
  <dc:subject/>
  <dc:creator>Oliver Zeman</dc:creator>
  <cp:keywords/>
  <cp:lastModifiedBy>X</cp:lastModifiedBy>
  <cp:revision>28</cp:revision>
  <cp:lastPrinted>2014-08-27T16:50:00Z</cp:lastPrinted>
  <dcterms:created xsi:type="dcterms:W3CDTF">2014-09-16T09:27:00Z</dcterms:created>
  <dcterms:modified xsi:type="dcterms:W3CDTF">2015-07-02T14:05:00Z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zotero-version="4.0.21.2"&gt;&lt;session id="OaLfBiJA"/&gt;&lt;style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value="0"/&gt;&lt;/prefs&gt;&lt;/data&gt;</vt:lpwstr>
  </property>
</Properties>
</file>